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D198A" w14:textId="77777777" w:rsidR="00F7156E" w:rsidRPr="00F7156E" w:rsidRDefault="00F7156E" w:rsidP="00F7156E">
      <w:pPr>
        <w:spacing w:after="140" w:line="580" w:lineRule="exact"/>
        <w:jc w:val="center"/>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 w:val="32"/>
          <w:szCs w:val="32"/>
        </w:rPr>
        <w:t>告発状</w:t>
      </w:r>
    </w:p>
    <w:p w14:paraId="6E9967EC"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〒920-0912金沢市大手町6番15号</w:t>
      </w:r>
    </w:p>
    <w:p w14:paraId="0E34A9B2"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金沢地方検察庁御中</w:t>
      </w:r>
    </w:p>
    <w:p w14:paraId="155ED255"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木梨松嗣弁護士</w:t>
      </w:r>
    </w:p>
    <w:p w14:paraId="2F0DB6E6"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岡田進弁護士</w:t>
      </w:r>
    </w:p>
    <w:p w14:paraId="591BADE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長谷川紘之弁護士</w:t>
      </w:r>
    </w:p>
    <w:p w14:paraId="15EB50C3"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金沢弁護士会所属    若杉幸平弁護士</w:t>
      </w:r>
    </w:p>
    <w:p w14:paraId="50F42F32"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元名古屋高裁金沢支部裁判長  小島裕史</w:t>
      </w:r>
    </w:p>
    <w:p w14:paraId="42C35F7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元金沢地方裁判所裁判官    古川龍一</w:t>
      </w:r>
    </w:p>
    <w:p w14:paraId="0BA69A80"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松平日出男</w:t>
      </w:r>
    </w:p>
    <w:p w14:paraId="3DCA82B0"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池田宏美</w:t>
      </w:r>
    </w:p>
    <w:p w14:paraId="1D048157"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梅野博之</w:t>
      </w:r>
    </w:p>
    <w:p w14:paraId="240F3D55"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安田繁克</w:t>
      </w:r>
    </w:p>
    <w:p w14:paraId="77B0AB2F"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安田敏</w:t>
      </w:r>
    </w:p>
    <w:p w14:paraId="4FA42AF3"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東渡好信</w:t>
      </w:r>
    </w:p>
    <w:p w14:paraId="6810964C"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多田敏明</w:t>
      </w:r>
    </w:p>
    <w:p w14:paraId="5F62E2A2"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浜口卓也</w:t>
      </w:r>
    </w:p>
    <w:p w14:paraId="6F9D58CF" w14:textId="77777777" w:rsidR="00F7156E" w:rsidRPr="00F7156E" w:rsidRDefault="00F7156E" w:rsidP="00F7156E">
      <w:pPr>
        <w:spacing w:after="140" w:line="580" w:lineRule="exact"/>
        <w:ind w:left="3174"/>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被告発人 大網健二</w:t>
      </w:r>
    </w:p>
    <w:p w14:paraId="0264F5FD"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763D96E4"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33D29A93"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3180B99E" w14:textId="77777777" w:rsidR="00F7156E" w:rsidRPr="00F7156E" w:rsidRDefault="00F7156E" w:rsidP="00F7156E">
      <w:pPr>
        <w:spacing w:after="140" w:line="580" w:lineRule="exact"/>
        <w:ind w:left="238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告発人</w:t>
      </w:r>
    </w:p>
    <w:p w14:paraId="325DAF6D" w14:textId="77777777" w:rsidR="00F7156E" w:rsidRPr="00F7156E" w:rsidRDefault="00F7156E" w:rsidP="00F7156E">
      <w:pPr>
        <w:spacing w:after="140" w:line="580" w:lineRule="exact"/>
        <w:ind w:left="238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〒927-0431 石川県鳳珠郡能登町宇出津山分10-3</w:t>
      </w:r>
    </w:p>
    <w:p w14:paraId="4F1FB7F2" w14:textId="77777777" w:rsidR="00F7156E" w:rsidRPr="00F7156E" w:rsidRDefault="00F7156E" w:rsidP="00F7156E">
      <w:pPr>
        <w:spacing w:after="140" w:line="580" w:lineRule="exact"/>
        <w:ind w:left="7652"/>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廣野秀樹</w:t>
      </w:r>
    </w:p>
    <w:p w14:paraId="0EE0A678"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5B5EFE1E"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令和2年○月○日</w:t>
      </w:r>
    </w:p>
    <w:p w14:paraId="6647AB66"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66875479"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70C09FCA"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p>
    <w:p w14:paraId="28BEEF90" w14:textId="77777777" w:rsidR="00F7156E" w:rsidRPr="00F7156E" w:rsidRDefault="00F7156E" w:rsidP="00F7156E">
      <w:pPr>
        <w:spacing w:after="140" w:line="580" w:lineRule="exact"/>
        <w:jc w:val="center"/>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color w:val="000000"/>
          <w:kern w:val="0"/>
          <w:szCs w:val="21"/>
        </w:rPr>
        <w:t>記</w:t>
      </w:r>
    </w:p>
    <w:p w14:paraId="3FF91F6F" w14:textId="77777777" w:rsidR="00F7156E" w:rsidRPr="00F7156E" w:rsidRDefault="00F7156E" w:rsidP="00F7156E">
      <w:pPr>
        <w:spacing w:after="140" w:line="580" w:lineRule="exact"/>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Yu Gothic UI"/>
          <w:kern w:val="0"/>
          <w:sz w:val="24"/>
          <w:szCs w:val="24"/>
        </w:rPr>
        <w:br w:type="page"/>
      </w:r>
    </w:p>
    <w:p w14:paraId="5337C109" w14:textId="77777777" w:rsidR="00F7156E" w:rsidRPr="00F7156E" w:rsidRDefault="00F7156E" w:rsidP="00F7156E">
      <w:pPr>
        <w:pStyle w:val="1"/>
      </w:pPr>
      <w:r w:rsidRPr="00F7156E">
        <w:lastRenderedPageBreak/>
        <w:t>告発に至る</w:t>
      </w:r>
      <w:r w:rsidRPr="00F7156E">
        <w:rPr>
          <w:rFonts w:eastAsia="ＭＳ 明朝" w:cs="ＭＳ 明朝"/>
        </w:rPr>
        <w:t>経緯</w:t>
      </w:r>
    </w:p>
    <w:p w14:paraId="1CF55CB3" w14:textId="77777777" w:rsidR="00F7156E" w:rsidRPr="00F7156E" w:rsidRDefault="00F7156E" w:rsidP="00F7156E">
      <w:pPr>
        <w:pStyle w:val="2"/>
        <w:rPr>
          <w:color w:val="444444"/>
        </w:rPr>
      </w:pPr>
      <w:r w:rsidRPr="00F7156E">
        <w:t>はじめに</w:t>
      </w:r>
    </w:p>
    <w:p w14:paraId="0BF1FE1F" w14:textId="77777777" w:rsidR="00F7156E" w:rsidRPr="00F7156E" w:rsidRDefault="00F7156E" w:rsidP="00F7156E">
      <w:pPr>
        <w:pStyle w:val="3"/>
        <w:rPr>
          <w:color w:val="444444"/>
        </w:rPr>
      </w:pPr>
      <w:r w:rsidRPr="00F7156E">
        <w:t>告発状本文の作成開始</w:t>
      </w:r>
    </w:p>
    <w:p w14:paraId="5DAE9C7D" w14:textId="77777777" w:rsidR="00F7156E" w:rsidRPr="00F7156E" w:rsidRDefault="00F7156E" w:rsidP="00F7156E">
      <w:pPr>
        <w:pStyle w:val="4"/>
        <w:rPr>
          <w:color w:val="444444"/>
        </w:rPr>
      </w:pPr>
      <w:r w:rsidRPr="00F7156E">
        <w:t>準備の完了と今後の予定</w:t>
      </w:r>
    </w:p>
    <w:p w14:paraId="0EB64E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1C22F2F4" w14:textId="77777777" w:rsidR="0069708C" w:rsidRDefault="0069708C" w:rsidP="0069708C">
      <w:pPr>
        <w:pStyle w:val="a4"/>
        <w:ind w:left="420"/>
      </w:pPr>
      <w:r>
        <w:t xml:space="preserve">- TW kk_hirono（刑事告発・非常上告＿金沢地方検察庁御中） 日時： 2020-11-09 15:05:21 URL： https://twitter.com/kk_hironostatus/1325680861103050755  </w:t>
      </w:r>
    </w:p>
    <w:p w14:paraId="411A1F21" w14:textId="77777777" w:rsidR="0069708C" w:rsidRDefault="0069708C" w:rsidP="0069708C">
      <w:pPr>
        <w:pStyle w:val="a4"/>
        <w:ind w:left="420"/>
      </w:pPr>
      <w:r>
        <w:t>&gt; VｓCodeでのテスト投稿。</w:t>
      </w:r>
    </w:p>
    <w:p w14:paraId="1DC2DA53" w14:textId="77777777" w:rsidR="0069708C" w:rsidRDefault="0069708C" w:rsidP="0069708C">
      <w:pPr>
        <w:pStyle w:val="a4"/>
        <w:ind w:left="420"/>
      </w:pPr>
    </w:p>
    <w:p w14:paraId="02E34F8D" w14:textId="22291978" w:rsidR="00F7156E" w:rsidRPr="0069708C" w:rsidRDefault="00F7156E" w:rsidP="0069708C"/>
    <w:p w14:paraId="656F97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0508B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11F5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5E0F0C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5A3EA8" w14:textId="77777777" w:rsidR="00F7156E" w:rsidRPr="00F7156E" w:rsidRDefault="00F7156E" w:rsidP="00F7156E">
      <w:pPr>
        <w:pStyle w:val="3"/>
        <w:rPr>
          <w:color w:val="444444"/>
        </w:rPr>
      </w:pPr>
      <w:r w:rsidRPr="00F7156E">
        <w:t>予定する本件告発状の作成範囲と証拠資料</w:t>
      </w:r>
    </w:p>
    <w:p w14:paraId="5B22519A" w14:textId="77777777" w:rsidR="00F7156E" w:rsidRPr="00F7156E" w:rsidRDefault="00F7156E" w:rsidP="00037D96">
      <w:pPr>
        <w:pStyle w:val="4"/>
        <w:numPr>
          <w:ilvl w:val="0"/>
          <w:numId w:val="12"/>
        </w:numPr>
        <w:rPr>
          <w:color w:val="444444"/>
        </w:rPr>
      </w:pPr>
      <w:r w:rsidRPr="00F7156E">
        <w:t>現在の記憶のみを基本とする記述</w:t>
      </w:r>
    </w:p>
    <w:p w14:paraId="4EA15E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1FC5B2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5BDB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過去の記事やTwilogから調べるという方法もあり，これまでよくやってきたことですが，当面をそれを控えることで，要点を絞った簡略化を行いたいと考えます。</w:t>
      </w:r>
    </w:p>
    <w:p w14:paraId="250E91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E996C9" w14:textId="77777777" w:rsidR="00F7156E" w:rsidRPr="00F7156E" w:rsidRDefault="00F7156E" w:rsidP="00F7156E">
      <w:pPr>
        <w:pStyle w:val="4"/>
      </w:pPr>
      <w:r w:rsidRPr="00F7156E">
        <w:t>基礎とする証拠資料（名古屋高等裁判所金沢支部平成5年9月7日付判決）</w:t>
      </w:r>
    </w:p>
    <w:p w14:paraId="2E4A66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7737E4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4D3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4BBEF0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1492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6B3CC0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BA810E" w14:textId="77777777" w:rsidR="00F7156E" w:rsidRPr="00F7156E" w:rsidRDefault="00F7156E" w:rsidP="00F7156E">
      <w:pPr>
        <w:pStyle w:val="4"/>
      </w:pPr>
      <w:r w:rsidRPr="00F7156E">
        <w:t>その他の証拠資料</w:t>
      </w:r>
    </w:p>
    <w:p w14:paraId="51F5B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5A4876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E501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746CCC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E4F7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私自身，何年も目を通していないもので，読めば書きたくなることもいっぱい出てきて想定している全体のバランスが崩れるという危惧があります。</w:t>
      </w:r>
    </w:p>
    <w:p w14:paraId="46E606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8A10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同様のものに平成5年11月28日付の手書きの書面があります。</w:t>
      </w:r>
    </w:p>
    <w:p w14:paraId="289C5D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C1A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4CA7E7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7758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5D9C38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3F82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18701D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1A5F78" w14:textId="77777777" w:rsidR="00F7156E" w:rsidRPr="00F7156E" w:rsidRDefault="00F7156E" w:rsidP="00F7156E">
      <w:pPr>
        <w:pStyle w:val="4"/>
      </w:pPr>
      <w:r w:rsidRPr="00F7156E">
        <w:t>平成5年11月28日付の手書きの書面について</w:t>
      </w:r>
    </w:p>
    <w:p w14:paraId="2ECD48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これだけは御庁つまり金沢地方検察庁に提出されていない書面になるかもしれません。福井刑</w:t>
      </w:r>
      <w:r w:rsidRPr="00F7156E">
        <w:rPr>
          <w:rFonts w:ascii="Yu Gothic UI" w:eastAsia="Yu Gothic UI" w:hAnsi="Yu Gothic UI" w:cs="Times New Roman"/>
          <w:kern w:val="0"/>
          <w:sz w:val="24"/>
          <w:szCs w:val="24"/>
        </w:rPr>
        <w:lastRenderedPageBreak/>
        <w:t>務所の受刑中，平成6年の11月になりますが，母親経由で被告発人被告発人木梨松嗣（金沢弁護士会）から郵送された一件記録の一部になります。</w:t>
      </w:r>
    </w:p>
    <w:p w14:paraId="145C67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700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7FAC52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D949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7AF826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F879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上告審で判決が確定する間際だったとも思うのですが，被告発人大網健二に48枚ぐらいの手紙を超過枚数の許可で発信した憶えがあります。</w:t>
      </w:r>
    </w:p>
    <w:p w14:paraId="036875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64CB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0ADD84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2EC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718C8B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E099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3E7928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1F77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私は，被告発人小島裕史裁判長の名古屋高等裁判所金沢支部に提出する上申書を作成中で，作成しながらできた書面を小分けに郵送をしていたと思います。</w:t>
      </w:r>
    </w:p>
    <w:p w14:paraId="572AC0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7C4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769F6A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C154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7FC7E2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4159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1006C5A1" w14:textId="77777777" w:rsidR="00F7156E" w:rsidRPr="00F7156E" w:rsidRDefault="00F7156E" w:rsidP="00F7156E">
      <w:pPr>
        <w:pStyle w:val="4"/>
      </w:pPr>
      <w:r w:rsidRPr="00F7156E">
        <w:t>殺人未遂事件を隠蔽，社会的に抹殺した被告発人らの犯罪性</w:t>
      </w:r>
    </w:p>
    <w:p w14:paraId="6ED860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7DF6D1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C7F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比較的関与が薄く見える被告発人岡田進弁護士ですが，早い段階で刑事裁判の流れを決</w:t>
      </w:r>
      <w:r w:rsidRPr="00F7156E">
        <w:rPr>
          <w:rFonts w:ascii="Yu Gothic UI" w:eastAsia="Yu Gothic UI" w:hAnsi="Yu Gothic UI" w:cs="Times New Roman"/>
          <w:kern w:val="0"/>
          <w:sz w:val="24"/>
          <w:szCs w:val="24"/>
        </w:rPr>
        <w:lastRenderedPageBreak/>
        <w:t>定づけており，あとに控訴審の私選弁護人となった被告発人木梨松嗣（金沢弁護士会）との通謀，結託も視野に被疑事実の全貌の解明が不可欠です。</w:t>
      </w:r>
    </w:p>
    <w:p w14:paraId="11B0F0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4159B" w14:textId="77777777" w:rsidR="00F7156E" w:rsidRPr="00F7156E" w:rsidRDefault="00F7156E" w:rsidP="00F7156E">
      <w:pPr>
        <w:pStyle w:val="4"/>
        <w:rPr>
          <w:color w:val="000000"/>
        </w:rPr>
      </w:pPr>
      <w:r w:rsidRPr="00F7156E">
        <w:t>被害者安藤文さんに対する殺人未遂と評価するべき事実</w:t>
      </w:r>
    </w:p>
    <w:p w14:paraId="6DEDA5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真意はともかく，金沢西警察署刑事課強行主任によってブログのタイトルに殺人未遂事件と市場急配センターを結びつけることは厳禁とされております。</w:t>
      </w:r>
    </w:p>
    <w:p w14:paraId="51052E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DD82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2F4F8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001C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3E4DB0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8169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10C760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CD52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1ED0E6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F73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726DAB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4EB2E6" w14:textId="77777777" w:rsidR="00F7156E" w:rsidRPr="00F7156E" w:rsidRDefault="00F7156E" w:rsidP="00F7156E">
      <w:pPr>
        <w:pStyle w:val="2"/>
      </w:pPr>
      <w:r w:rsidRPr="00F7156E">
        <w:rPr>
          <w:rFonts w:eastAsia="ＭＳ 明朝"/>
        </w:rPr>
        <w:t>社会的反応と，その影響及び今後の懸念</w:t>
      </w:r>
    </w:p>
    <w:p w14:paraId="0A3211E0" w14:textId="77777777" w:rsidR="00F7156E" w:rsidRPr="00F7156E" w:rsidRDefault="00F7156E" w:rsidP="00037D96">
      <w:pPr>
        <w:pStyle w:val="3"/>
        <w:numPr>
          <w:ilvl w:val="0"/>
          <w:numId w:val="13"/>
        </w:numPr>
      </w:pPr>
      <w:r w:rsidRPr="00F7156E">
        <w:rPr>
          <w:rFonts w:eastAsia="ＭＳ 明朝"/>
        </w:rPr>
        <w:t>モトケンこと矢部善朗弁護士（京都弁護士会）による名誉毀損</w:t>
      </w:r>
    </w:p>
    <w:p w14:paraId="3DE47CA4" w14:textId="77777777" w:rsidR="00F7156E" w:rsidRPr="00F7156E" w:rsidRDefault="00F7156E" w:rsidP="00934DA7">
      <w:pPr>
        <w:pStyle w:val="4"/>
        <w:rPr>
          <w:rFonts w:eastAsia="Times New Roman" w:cs="Times New Roman"/>
        </w:rPr>
      </w:pPr>
      <w:r w:rsidRPr="00F7156E">
        <w:t>しばらくロックされ，Twitter社に指摘されたツイートを削除したところロックが解除されたというモトケンこと矢部善朗弁護士（京都弁護士会）</w:t>
      </w:r>
    </w:p>
    <w:p w14:paraId="018E7740" w14:textId="77777777" w:rsidR="00F7156E" w:rsidRPr="00F7156E" w:rsidRDefault="00F7156E" w:rsidP="00934DA7">
      <w:pPr>
        <w:pStyle w:val="5"/>
      </w:pPr>
      <w:r w:rsidRPr="00F7156E">
        <w:t>石川県警察の事情聴取があったのかとも考えたモトケンこと矢部善朗弁護士（京都弁護士会）のTwitterアカウントの異変</w:t>
      </w:r>
    </w:p>
    <w:p w14:paraId="5181734B" w14:textId="77777777" w:rsidR="00F7156E" w:rsidRPr="00F7156E" w:rsidRDefault="00F7156E" w:rsidP="00934DA7">
      <w:pPr>
        <w:pStyle w:val="4"/>
        <w:rPr>
          <w:rFonts w:eastAsia="Times New Roman" w:cs="Times New Roman"/>
        </w:rPr>
      </w:pPr>
      <w:r w:rsidRPr="00F7156E">
        <w:t>奥村徹弁護士を尊敬するというモトケンこと矢部善朗弁護士（京都弁護士会）のツイートがきっかけで，10年以上のストーカー扱いされた件</w:t>
      </w:r>
    </w:p>
    <w:p w14:paraId="6E30E20E" w14:textId="77777777" w:rsidR="00F7156E" w:rsidRPr="00F7156E" w:rsidRDefault="00F7156E" w:rsidP="00037D96">
      <w:pPr>
        <w:pStyle w:val="5"/>
        <w:numPr>
          <w:ilvl w:val="0"/>
          <w:numId w:val="14"/>
        </w:numPr>
      </w:pPr>
      <w:r w:rsidRPr="00F7156E">
        <w:t>きっかけはローカスこと三浦義隆弁護士の奥村徹弁護士を畏敬するというツイート</w:t>
      </w:r>
    </w:p>
    <w:p w14:paraId="645D2846" w14:textId="77777777" w:rsidR="00F7156E" w:rsidRPr="00F7156E" w:rsidRDefault="00F7156E" w:rsidP="00934DA7">
      <w:pPr>
        <w:pStyle w:val="5"/>
      </w:pPr>
      <w:r w:rsidRPr="00F7156E">
        <w:t>モトケンこと矢部善朗弁護士（京都弁護士会）の「尊敬」のツイートを探していたところ，たまたま発見</w:t>
      </w:r>
    </w:p>
    <w:p w14:paraId="64DEE290" w14:textId="77777777" w:rsidR="00F7156E" w:rsidRPr="00F7156E" w:rsidRDefault="00F7156E" w:rsidP="00934DA7">
      <w:pPr>
        <w:pStyle w:val="5"/>
      </w:pPr>
      <w:r w:rsidRPr="00F7156E">
        <w:t>性犯罪の刑事弁護で長年，考えさせられてきた弁護士の示談に関する発言</w:t>
      </w:r>
    </w:p>
    <w:p w14:paraId="55A6A60C" w14:textId="77777777" w:rsidR="00F7156E" w:rsidRPr="00F7156E" w:rsidRDefault="00F7156E" w:rsidP="00934DA7">
      <w:pPr>
        <w:pStyle w:val="5"/>
      </w:pPr>
      <w:r w:rsidRPr="00F7156E">
        <w:t>性犯罪の刑事弁護で同業弁護士から高い評価を受ける大阪の奥村徹弁護士，とりわけ印象的なのが「殺生な」という最高裁判例変更の記事</w:t>
      </w:r>
    </w:p>
    <w:p w14:paraId="753CFE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FF248DF" w14:textId="77777777" w:rsidR="00F7156E" w:rsidRPr="00F7156E" w:rsidRDefault="00F7156E" w:rsidP="00934DA7">
      <w:pPr>
        <w:pStyle w:val="4"/>
        <w:rPr>
          <w:rFonts w:eastAsia="Times New Roman" w:cs="Times New Roman"/>
        </w:rPr>
      </w:pPr>
      <w:r w:rsidRPr="00F7156E">
        <w:rPr>
          <w:rFonts w:hint="eastAsia"/>
        </w:rPr>
        <w:t>感熱紙という警察官のTwitterアカウントに与えたモトケンこと矢部善朗弁護士（京都弁護士会）の影響</w:t>
      </w:r>
    </w:p>
    <w:p w14:paraId="4CE25D44" w14:textId="77777777" w:rsidR="00F7156E" w:rsidRPr="00F7156E" w:rsidRDefault="00F7156E" w:rsidP="00C35484">
      <w:pPr>
        <w:pStyle w:val="5"/>
        <w:numPr>
          <w:ilvl w:val="0"/>
          <w:numId w:val="63"/>
        </w:numPr>
      </w:pPr>
      <w:r w:rsidRPr="00F7156E">
        <w:rPr>
          <w:rFonts w:hint="eastAsia"/>
        </w:rPr>
        <w:t>「私の</w:t>
      </w:r>
      <w:r w:rsidRPr="00F7156E">
        <w:t>TL上に、自身が関係する刑事事件の調書等の証拠を再審請求のためと称して延々とHPにアップしている人がいる。</w:t>
      </w:r>
      <w:r w:rsidRPr="00F7156E">
        <w:rPr>
          <w:rFonts w:hint="eastAsia"/>
        </w:rPr>
        <w:t>」という2011年7月12日の</w:t>
      </w:r>
      <w:r w:rsidRPr="00F7156E">
        <w:rPr>
          <w:rFonts w:hint="eastAsia"/>
        </w:rPr>
        <w:lastRenderedPageBreak/>
        <w:t>ツイート</w:t>
      </w:r>
    </w:p>
    <w:p w14:paraId="2320D3C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2010-07-12 18:11:06 URL： https://twitter.com/thermalpaper00status/18341637684  </w:t>
      </w:r>
    </w:p>
    <w:p w14:paraId="3D68ECC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私のTL上に、自身が関係する刑事事件の調書等の証拠を再審請求のためと称して延々とHPにアップしている人がいる。今後取調べ可視化が実施された場合、上記のような事態を想定しておかなければ、自分の知らない所でプライバシーが垂れ流しとなる危険性がある。</w:t>
      </w:r>
    </w:p>
    <w:p w14:paraId="7D5081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48BE5E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600765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私の人生に破壊的影響を与えてくれたツイートですが，失った時間は取り戻すことができません。今はこの2010年7月12日のツイートに立ち返って，そこから始めたいと思います。</w:t>
      </w:r>
    </w:p>
    <w:p w14:paraId="6AC9894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0A44B2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感熱紙というTwitterアカウントは，もともとモトケンこと矢部善朗弁護士（京都弁護士会）のブログの常連コメンテーターの一人でした。本当はそこから始まることになるのですが，記憶も薄れ，資料も乏しくなっています。</w:t>
      </w:r>
    </w:p>
    <w:p w14:paraId="49E4C3D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83A7F7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そのモトケンこと矢部善朗弁護士（京都弁護士会）のブログのコメントだったと思いますが，北九州市の現役警察官で，被疑者の取調べをして供述調書を作成することがあるとかしたことがあるとのことでした。</w:t>
      </w:r>
    </w:p>
    <w:p w14:paraId="273939C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96A1B3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Twitterを始めると，この感熱紙というアカウントの方からフォローをしてきたので，フォロー返しをしたのですが，そのうちブロックされていることに気がつきました。フォローから半年ほど後のことだったように思いますが，明確な理由はわかりませんでした。</w:t>
      </w:r>
    </w:p>
    <w:p w14:paraId="56A33FA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CEFE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記憶とはずいぶん違ったのですが，Twilogで調べたところ，次のツイートまでは奉納＼さらば弁護士鉄道・泥棒神社の物語（@hirono_hideki）のアカウントでリツイートができており，ブロックはされていなかったようです。結構な頻度と数のリツイートがありました。</w:t>
      </w:r>
    </w:p>
    <w:p w14:paraId="5309641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A515E2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RT hirono_hideki（奉納＼さらば弁護士鉄道・泥棒神社の物語）｜thermalpaper00（感熱紙(疑似太陽炉)）  日時： 2016-08-05 13:09:54／2016-08-05 12:20:00 URL： https://twitter.com/hirono_hidekistatus/761413898897465344 </w:t>
      </w:r>
      <w:r w:rsidRPr="00F7156E">
        <w:rPr>
          <w:rFonts w:ascii="Yu Gothic UI" w:eastAsia="Yu Gothic UI" w:hAnsi="Yu Gothic UI" w:cs="Yu Gothic UI"/>
          <w:kern w:val="0"/>
          <w:sz w:val="20"/>
          <w:szCs w:val="24"/>
        </w:rPr>
        <w:lastRenderedPageBreak/>
        <w:t xml:space="preserve">https://twitter.com/thermalpaper00status/761401340098584580  </w:t>
      </w:r>
    </w:p>
    <w:p w14:paraId="0E9701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@aphros67 だって法規</w:t>
      </w:r>
      <w:r w:rsidRPr="00F7156E">
        <w:rPr>
          <w:rFonts w:ascii="Yu Gothic UI" w:eastAsia="Yu Gothic UI" w:hAnsi="Yu Gothic UI" w:cs="Yu Gothic UI" w:hint="eastAsia"/>
          <w:kern w:val="0"/>
          <w:sz w:val="20"/>
          <w:szCs w:val="24"/>
        </w:rPr>
        <w:t>がなくて警察が手出し出来なかった事案でも「</w:t>
      </w:r>
      <w:r w:rsidRPr="00F7156E">
        <w:rPr>
          <w:rFonts w:ascii="Yu Gothic UI" w:eastAsia="Yu Gothic UI" w:hAnsi="Yu Gothic UI" w:cs="Yu Gothic UI"/>
          <w:kern w:val="0"/>
          <w:sz w:val="20"/>
          <w:szCs w:val="24"/>
        </w:rPr>
        <w:t>SNSで前兆があったんだから拘束して当然」とか「SNSで脅されたんだから24時間警護しないのはおかしい」みたいな意見が大勢を占めてるんですもの。</w:t>
      </w:r>
    </w:p>
    <w:p w14:paraId="522BD47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68269F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27097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xml:space="preserve">- 奉納＼さらば弁護士鉄道・泥棒神社の物語(@hirono_hideki)/「thermalpaper00」の検索結果/Page 6 - Twilog https://twilog.org/hirono_hideki/search?word=thermalpaper00&amp;ao=a&amp;order=allasc&amp;page=6  </w:t>
      </w:r>
    </w:p>
    <w:p w14:paraId="68A1BAD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F8AC4C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奉納＼さらば弁護士鉄道・泥棒神社の物語（@hirono_hideki）のアカウントでは，次のツイートでブロックされている旨，記録したツイートがありました。このあと非常上告-最高検察庁御中_ツイッター（@s_hirono）の方でも確認します。</w:t>
      </w:r>
    </w:p>
    <w:p w14:paraId="29AC7A0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D2806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hirono_hideki（奉納＼さらば弁護士鉄道・泥棒神社の物語） 日時： 2018-02-04 20:46:45 URL： https://twitter.com/hirono_hidekistatus/960117419741102085  </w:t>
      </w:r>
    </w:p>
    <w:p w14:paraId="1E943CF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ブロックされているため、@thermalpaper00さんのフォローや@thermalpaper00さんのツイートの表示はできません。詳細はこちら https://t.co/sXgxuQ14xd</w:t>
      </w:r>
    </w:p>
    <w:p w14:paraId="37F4ACB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4093F85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感熱紙(グリプス２)</w:t>
      </w:r>
    </w:p>
    <w:p w14:paraId="07AC3E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w:t>
      </w:r>
    </w:p>
    <w:p w14:paraId="75DF48D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1F97E4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B6D2E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xml:space="preserve">- 非常上告-最高検察庁御中_ツイッター(@s_hirono)/「thermalpaper00」の検索結果/Page 2 - Twilog https://twilog.org/s_hirono/search?word=thermalpaper00&amp;ao=a&amp;order=allasc&amp;page=2  </w:t>
      </w:r>
    </w:p>
    <w:p w14:paraId="16A54D8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E9B752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のスクリーンショットの記録の時点では，奉納＼さらば弁護士鉄道・泥棒神社の物語（@hirono_hideki）のアカウントがブロックされていなかったようです。間があったとも考えられるのですが，感熱紙というアカウントにブロックされていることを最初に記録したのは次のツイートとなって</w:t>
      </w:r>
      <w:r w:rsidRPr="00F7156E">
        <w:rPr>
          <w:rFonts w:ascii="Yu Gothic UI" w:eastAsia="Yu Gothic UI" w:hAnsi="Yu Gothic UI" w:cs="Yu Gothic UI" w:hint="eastAsia"/>
          <w:kern w:val="0"/>
          <w:sz w:val="24"/>
          <w:szCs w:val="24"/>
        </w:rPr>
        <w:lastRenderedPageBreak/>
        <w:t>います。</w:t>
      </w:r>
    </w:p>
    <w:p w14:paraId="0CEB305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AA502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s_hirono（非常上告-最高検察庁御中_ツイッター） 日時： 2018-07-03 23:30:24 URL： https://twitter.com/s_hironostatus/1014154393942290432  </w:t>
      </w:r>
    </w:p>
    <w:p w14:paraId="61D193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2018-07-03-204738_感熱紙（不死鳥狩り）@thermalpaper00ブロックされているため、@thermalpaper00さんのフォローや@thermalpa.jpg https://t.co/HfrAjp2tHn</w:t>
      </w:r>
    </w:p>
    <w:p w14:paraId="401F083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18A23E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B90488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感熱紙というアカウントにブロックされた心当たりというのはないのですが，私の方で忘れているだけと言うこともあり得ないことではない気がします。</w:t>
      </w:r>
    </w:p>
    <w:p w14:paraId="593B6DA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7EAD31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再審請求と称して，といわれたのだから衝撃がありました。それも現職の警察官ということです。プライバシーを理由にしているようですが，警察官という立場で被疑者の供述調書を作成し，それが後日，公にされるという潜在的危機感はあるのかとも考えはしました。</w:t>
      </w:r>
    </w:p>
    <w:p w14:paraId="66B0B75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475DE2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との関係も一定の距離感を感じされるものがありますが，モトケンこと矢部善朗弁護士（京都弁護士会）を疑問視する発言というのは見かけておらず，その辺りの認識に余り変化はない気がしています。</w:t>
      </w:r>
    </w:p>
    <w:p w14:paraId="58D8EA7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A8B992" w14:textId="77777777" w:rsidR="00F7156E" w:rsidRPr="00F7156E" w:rsidRDefault="00F7156E" w:rsidP="00C35484">
      <w:pPr>
        <w:pStyle w:val="5"/>
      </w:pPr>
      <w:r w:rsidRPr="00F7156E">
        <w:rPr>
          <w:rFonts w:hint="eastAsia"/>
        </w:rPr>
        <w:t>モトケンこと矢部善朗弁護士（京都弁護士会）との関係性</w:t>
      </w:r>
    </w:p>
    <w:p w14:paraId="27E3C8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xml:space="preserve">-  (from：thermalpaper00) (to：motoken_tw) - Twitter検索 / Twitter https://twitter.com/search?lang=ja&amp;q=(from%3Athermalpaper00)%20(to%3Amotoken_tw)&amp;src=typed_query  </w:t>
      </w:r>
    </w:p>
    <w:p w14:paraId="6897000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3E9ACB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上記のTwitter検索は，感熱紙というアカウントからモトケンこと矢部善朗弁護士（京都弁護士会）に向けた返信ツイートを指定したものになります。</w:t>
      </w:r>
    </w:p>
    <w:p w14:paraId="3693D8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0F6AE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2017-01-11 23:07:00 URL： </w:t>
      </w:r>
      <w:r w:rsidRPr="00F7156E">
        <w:rPr>
          <w:rFonts w:ascii="Yu Gothic UI" w:eastAsia="Yu Gothic UI" w:hAnsi="Yu Gothic UI" w:cs="Yu Gothic UI"/>
          <w:kern w:val="0"/>
          <w:sz w:val="20"/>
          <w:szCs w:val="24"/>
        </w:rPr>
        <w:lastRenderedPageBreak/>
        <w:t xml:space="preserve">https://twitter.com/thermalpaper00status/819183836424613893  </w:t>
      </w:r>
    </w:p>
    <w:p w14:paraId="728D943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共謀罪に限らず、自身の批判や懸念をたしなめられたり否定されたりすると、自分の全人格を否定されたかのごとく反発したり激怒したりする人が最近増えてきましたねえ。</w:t>
      </w:r>
    </w:p>
    <w:p w14:paraId="3C7CB47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72303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3FC06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2017年1月11日と古めですが，上記の感熱紙というアカウントのツイートは，次のモトケンこと矢部善朗弁護士（京都弁護士会）のツイートに宛てたものになります。</w:t>
      </w:r>
    </w:p>
    <w:p w14:paraId="69C524A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B1D0B5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2017-01-11 22:48:55 URL： https://twitter.com/motoken_twstatus/819179282148622337  </w:t>
      </w:r>
    </w:p>
    <w:p w14:paraId="3447EF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共謀罪に対する全く的外れな批判をよく見るのだが、そういう批判を的外れだと批判したら共謀罪に賛成しているように見られるんだろうな。。。</w:t>
      </w:r>
    </w:p>
    <w:p w14:paraId="46C2A41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41E54A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AA1A6D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この的外れというのも，モトケンこと矢部善朗弁護士（京都弁護士会）のツイートでは，ちょくちょく見かけてきたものですが，まとめ記事の作成はなかったかもしれません。</w:t>
      </w:r>
    </w:p>
    <w:p w14:paraId="768B483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5E87A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の常套句が「議論」で，それに絡めて使われることが多く，批判的と言うよりは，攻撃性を感じるモトケンこと矢部善朗弁護士（京都弁護士会）の特性になります。</w:t>
      </w:r>
    </w:p>
    <w:p w14:paraId="3D87D1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E6D1FA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- 2020年11月04日15時29分の登録： REGEXP：”的外れ”／モトケン（@motoken_tw）の検索（2010-05-30</w:t>
      </w:r>
      <w:r w:rsidRPr="00F7156E">
        <w:rPr>
          <w:rFonts w:ascii="Yu Gothic UI" w:eastAsia="Yu Gothic UI" w:hAnsi="Yu Gothic UI" w:cs="Yu Gothic UI" w:hint="eastAsia"/>
          <w:kern w:val="0"/>
          <w:sz w:val="24"/>
          <w:szCs w:val="24"/>
        </w:rPr>
        <w:t>〜</w:t>
      </w:r>
      <w:r w:rsidRPr="00F7156E">
        <w:rPr>
          <w:rFonts w:ascii="Yu Gothic UI" w:eastAsia="Yu Gothic UI" w:hAnsi="Yu Gothic UI" w:cs="Yu Gothic UI"/>
          <w:kern w:val="0"/>
          <w:sz w:val="24"/>
          <w:szCs w:val="24"/>
        </w:rPr>
        <w:t xml:space="preserve">2020-10-20／2020年11月04日15時29分の記録153件） </w:t>
      </w:r>
      <w:hyperlink r:id="rId7" w:history="1">
        <w:r w:rsidRPr="00F7156E">
          <w:rPr>
            <w:rFonts w:ascii="Yu Gothic UI" w:eastAsia="Yu Gothic UI" w:hAnsi="Yu Gothic UI" w:cs="Yu Gothic UI"/>
            <w:color w:val="0563C1" w:themeColor="hyperlink"/>
            <w:kern w:val="0"/>
            <w:sz w:val="24"/>
            <w:szCs w:val="24"/>
            <w:u w:val="single"/>
          </w:rPr>
          <w:t>http://kk2020-09.blogspot.com/2020/11/regexpmotokentw2010-05-302020-10.html</w:t>
        </w:r>
      </w:hyperlink>
    </w:p>
    <w:p w14:paraId="5B63D0E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F53526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「的外れ」の先に見えるのが「捏造」だったとも思います。これもまとめ記事を作成しておきます。</w:t>
      </w:r>
    </w:p>
    <w:p w14:paraId="5A8D946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843DB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次の感熱紙というアカウントのツイートは，今年の8月20日となっていました。それもモトケンこと矢部善朗弁護士（京都弁護士会）にコメントを求められての対応のようです。</w:t>
      </w:r>
    </w:p>
    <w:p w14:paraId="603F81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F4C497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2020-08-20 12:39:32 URL： https://twitter.com/thermalpaper00status/1296290745008103424  </w:t>
      </w:r>
    </w:p>
    <w:p w14:paraId="2CAAF5B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え、自分ですか。</w:t>
      </w:r>
    </w:p>
    <w:p w14:paraId="35A1D3E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規範はド新任でもない限り「読んだことがない」という警察官はいないと思います。ただ、警察学校の授業や昇任試験の対象ではないので「内容を全て暗記している」というパターンも少ないでしょう。</w:t>
      </w:r>
    </w:p>
    <w:p w14:paraId="1C4A73D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F4B112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DDD6C9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2020-08-20 10:31:46 URL： https://twitter.com/motoken_twstatus/1296258591398141952  </w:t>
      </w:r>
    </w:p>
    <w:p w14:paraId="229BC6E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感熱紙さん @thermalpaper00 コメントありますか？</w:t>
      </w:r>
    </w:p>
    <w:p w14:paraId="4D2980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C2FC10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F0C88D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に，ここ数日，モトケンこと矢部善朗弁護士（京都弁護士会）のタイムラインの大半を占めるのが，AED関連のツイートなのですが，昨年の5月16日日にもAEDのツイートがあって，感熱紙というアカウントとのやりとりとなっていました。少し憶えのあったツイートです。</w:t>
      </w:r>
    </w:p>
    <w:p w14:paraId="7EEBCBB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6F3439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2019-05-16 09:52:50 URL： https://twitter.com/thermalpaper00status/1128825602440515584  </w:t>
      </w:r>
    </w:p>
    <w:p w14:paraId="2D74A12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AED使用に絡んで現実に訴訟になってるのは「AEDを使わなかった」「AEDを上手く使えなかった」という理由によるものなんですよねえ。今のところ対象は学校の先生というある程度の救護義務がある職種の人で、何れも請求棄却されていますが、今後</w:t>
      </w:r>
      <w:r w:rsidRPr="00F7156E">
        <w:rPr>
          <w:rFonts w:ascii="Yu Gothic UI" w:eastAsia="Yu Gothic UI" w:hAnsi="Yu Gothic UI" w:cs="Yu Gothic UI" w:hint="eastAsia"/>
          <w:kern w:val="0"/>
          <w:sz w:val="20"/>
          <w:szCs w:val="24"/>
        </w:rPr>
        <w:t>は分かりません。</w:t>
      </w:r>
    </w:p>
    <w:p w14:paraId="6E56BF2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0EF927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1D360C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2019-05-16 08:32:03 URL： https://twitter.com/motoken_twstatus/1128805272959442944  </w:t>
      </w:r>
    </w:p>
    <w:p w14:paraId="3533D7C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再掲しますけど、AEDを使ったら訴えられたりネットで誹謗中傷されるのが心配だと言う人はこういう心配はしないのかな？</w:t>
      </w:r>
    </w:p>
    <w:p w14:paraId="20E9DD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https://t.co/VMPGJn65rx</w:t>
      </w:r>
    </w:p>
    <w:p w14:paraId="46DC0EB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32E703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7936B4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本日は11月4日なので，2週間ほど前ですが，感熱紙というアカウントとモトケンこと矢部善朗弁護士（京都弁護士会）との間にツイートのやりとりがあったようです。</w:t>
      </w:r>
    </w:p>
    <w:p w14:paraId="5D8794A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5FBAC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2020-10-22 17:22:16 URL： </w:t>
      </w:r>
      <w:r w:rsidRPr="00F7156E">
        <w:rPr>
          <w:rFonts w:ascii="Yu Gothic UI" w:eastAsia="Yu Gothic UI" w:hAnsi="Yu Gothic UI" w:cs="Yu Gothic UI"/>
          <w:kern w:val="0"/>
          <w:sz w:val="20"/>
          <w:szCs w:val="24"/>
        </w:rPr>
        <w:lastRenderedPageBreak/>
        <w:t xml:space="preserve">https://twitter.com/thermalpaper00status/1319192332164497408  </w:t>
      </w:r>
    </w:p>
    <w:p w14:paraId="348DC09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@motoken_tw 多分テレビ業界の中では、ああいうのが「理詰め」と認識されているのではないかと。</w:t>
      </w:r>
    </w:p>
    <w:p w14:paraId="3D21EED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9D5933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17D73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2020-10-22 17:16:30 URL： https://twitter.com/motoken_twstatus/1319190883099525121  </w:t>
      </w:r>
    </w:p>
    <w:p w14:paraId="74BC63E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元ツイが指摘しているように、どこに「ロジック」があるんでしょうね？？？</w:t>
      </w:r>
    </w:p>
    <w:p w14:paraId="7A50769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BE2868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C50A7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thermalpaper00（感熱紙(疑似太陽炉)） 日時： 2020-10-22 17:06:40 URL： https://twitter.com/thermalpaper00status/1319188407277371392  </w:t>
      </w:r>
    </w:p>
    <w:p w14:paraId="7D2D9FA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ロジハラというより単なるモラハラだよなあ。多分これ作った人は「正論」の意味が分かってない。 https://t.co/FLn7BAfKqF</w:t>
      </w:r>
    </w:p>
    <w:p w14:paraId="5A530CE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F23EE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071A3D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元のツイートというのが消えていました。ここ最近のモトケンこと矢部善朗弁護士（京都弁護士会）ですが，かなり暴走気味と感じています。その前は，3，4週間ほどだったでしょうか，ツイートの更新がなく，再開と同時にロックが掛かっていたとTwitter社を批判していました。</w:t>
      </w:r>
    </w:p>
    <w:p w14:paraId="02A79E3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36D6A6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実は，私も今日，朝に@kk_hironoのアカウントでロックされていることに気がついたのですが，ツイートの内容を指摘されロックを受けたのは初めてのことでした。引用部分だったのですが，ツイートを削除すると，たちまち解除されました。</w:t>
      </w:r>
    </w:p>
    <w:p w14:paraId="4798347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21561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すぐに削除してしまったので，いつのツイートなのか確認できなかったのですが，あとにブロックされたアカウントのツイートもそのまま残るTwilogでは，検索でそのツイートが見つかりました。</w:t>
      </w:r>
    </w:p>
    <w:p w14:paraId="5AF014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74E9D02"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刑事告発・非常上告＿金沢地方検察庁御中(@kk_hirono)/「幼女」の検索結果 - Twilog https://twilog.org/kk_hirono/search?word=%E5%B9%BC%E5%A5%B3&amp;ao=a  </w:t>
      </w:r>
    </w:p>
    <w:p w14:paraId="2DEA25E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ABCD00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上記のTwilogの検索結果に9月4日のツイートとして残っていますが，9月3日にも同じ文言を含むツイートが非常上告-最高検察庁御中_ツイッター（@s_hirono）にあって，うの字のツ</w:t>
      </w:r>
      <w:r w:rsidRPr="00F7156E">
        <w:rPr>
          <w:rFonts w:ascii="Yu Gothic UI" w:eastAsia="Yu Gothic UI" w:hAnsi="Yu Gothic UI" w:cs="Yu Gothic UI" w:hint="eastAsia"/>
          <w:kern w:val="0"/>
          <w:sz w:val="24"/>
          <w:szCs w:val="24"/>
        </w:rPr>
        <w:lastRenderedPageBreak/>
        <w:t>イートを記録したものでした。</w:t>
      </w:r>
    </w:p>
    <w:p w14:paraId="088596D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7F8074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非常上告-最高検察庁御中_ツイッター（@s_hirono）のアカウントでTwitterにログインし確認したのですが，ロックは掛かっていませんでした。</w:t>
      </w:r>
    </w:p>
    <w:p w14:paraId="513BF47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41EC35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小倉秀夫弁護士も昨年の6月だったと思いますが，ツイートの削除要請でロックが掛かり，要請に応じないまま更新されなくなり，最近になって別のアカウントでツイートを再開しています。</w:t>
      </w:r>
    </w:p>
    <w:p w14:paraId="2B37A9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16DB03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モトケンこと矢部善朗弁護士（京都弁護士会）はTwitter社に対しても攻撃的な姿勢を示し，自己の正当性をアピールしていました。私にはその危険性を再認識させたことになるのですが，私としては様子見の状態を続けていただけです。</w:t>
      </w:r>
    </w:p>
    <w:p w14:paraId="380E3AB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EE9D27" w14:textId="77777777" w:rsidR="00F7156E" w:rsidRPr="00F7156E" w:rsidRDefault="00F7156E" w:rsidP="00F7156E">
      <w:pPr>
        <w:suppressAutoHyphens/>
        <w:ind w:firstLineChars="100" w:firstLine="240"/>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感熱紙</w:t>
      </w:r>
      <w:r w:rsidRPr="00F7156E">
        <w:rPr>
          <w:rFonts w:ascii="Yu Gothic UI" w:eastAsia="Yu Gothic UI" w:hAnsi="Yu Gothic UI" w:cs="Yu Gothic UI"/>
          <w:kern w:val="0"/>
          <w:sz w:val="24"/>
          <w:szCs w:val="24"/>
        </w:rPr>
        <w:t>(疑似太陽炉)@thermalpaper00</w:t>
      </w:r>
      <w:r w:rsidRPr="00F7156E">
        <w:rPr>
          <w:rFonts w:ascii="Yu Gothic UI" w:eastAsia="Yu Gothic UI" w:hAnsi="Yu Gothic UI" w:cs="Yu Gothic UI" w:hint="eastAsia"/>
          <w:kern w:val="0"/>
          <w:sz w:val="24"/>
          <w:szCs w:val="24"/>
        </w:rPr>
        <w:t>というアカウントのタイムラインは，ブラウザのブックマークに入れているものの余り開かないのですが，モトケンこと矢部善朗弁護士（京都弁護士会）への返信ツイートをみると珍しく感じていました。実際は，思った以上に数があり，関係性が継続していたようです。</w:t>
      </w:r>
    </w:p>
    <w:p w14:paraId="210F968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E0E2C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余り見ておらず記録も少なめという感覚だったのですが，「</w:t>
      </w:r>
      <w:r w:rsidRPr="00F7156E">
        <w:rPr>
          <w:rFonts w:ascii="Yu Gothic UI" w:eastAsia="Yu Gothic UI" w:hAnsi="Yu Gothic UI" w:cs="Yu Gothic UI"/>
          <w:kern w:val="0"/>
          <w:sz w:val="24"/>
          <w:szCs w:val="24"/>
        </w:rPr>
        <w:t>dp -p|grep thermalpaper00 |wc -l</w:t>
      </w:r>
      <w:r w:rsidRPr="00F7156E">
        <w:rPr>
          <w:rFonts w:ascii="Yu Gothic UI" w:eastAsia="Yu Gothic UI" w:hAnsi="Yu Gothic UI" w:cs="Yu Gothic UI" w:hint="eastAsia"/>
          <w:kern w:val="0"/>
          <w:sz w:val="24"/>
          <w:szCs w:val="24"/>
        </w:rPr>
        <w:t>」の結果は，278件となっていました。参考資料としてブログ記事を作成しておきます。</w:t>
      </w:r>
    </w:p>
    <w:p w14:paraId="30C96A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A0EE00B"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- 1044：2020-11-04_16:31:12 ＊ 参考資料：モトケンこと矢部善朗弁護士（京都弁護士会）と関係性の強い現職警察官，感熱紙というTwitterアカウントの記録，ブログ記事278件 </w:t>
      </w:r>
      <w:hyperlink r:id="rId8" w:history="1">
        <w:r w:rsidRPr="00F7156E">
          <w:rPr>
            <w:rFonts w:ascii="Yu Gothic UI" w:eastAsia="Yu Gothic UI" w:hAnsi="Yu Gothic UI" w:cs="Times New Roman"/>
            <w:color w:val="0563C1" w:themeColor="hyperlink"/>
            <w:kern w:val="0"/>
            <w:sz w:val="20"/>
            <w:szCs w:val="24"/>
            <w:u w:val="single"/>
          </w:rPr>
          <w:t>https://hirono-hideki.hatenadiary.jp/entry/2020/11/04/163103</w:t>
        </w:r>
      </w:hyperlink>
    </w:p>
    <w:p w14:paraId="67B5D45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5A11A3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- 2020年11月04日16時35分の登録： TWEET：”2009-12-15 19:36</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2020-11-04 08:51”／感熱紙</w:t>
      </w:r>
      <w:r w:rsidRPr="00F7156E">
        <w:rPr>
          <w:rFonts w:ascii="Yu Gothic UI" w:eastAsia="Yu Gothic UI" w:hAnsi="Yu Gothic UI" w:cs="Times New Roman"/>
          <w:color w:val="3465A4"/>
          <w:kern w:val="0"/>
          <w:sz w:val="20"/>
          <w:szCs w:val="24"/>
        </w:rPr>
        <w:lastRenderedPageBreak/>
        <w:t xml:space="preserve">(疑似太陽炉)（@thermalpaper00）の検索（2020年11月04日16時34分の記録1229件） </w:t>
      </w:r>
      <w:hyperlink r:id="rId9" w:history="1">
        <w:r w:rsidRPr="00F7156E">
          <w:rPr>
            <w:rFonts w:ascii="Yu Gothic UI" w:eastAsia="Yu Gothic UI" w:hAnsi="Yu Gothic UI" w:cs="Times New Roman"/>
            <w:color w:val="0563C1" w:themeColor="hyperlink"/>
            <w:kern w:val="0"/>
            <w:sz w:val="20"/>
            <w:szCs w:val="24"/>
            <w:u w:val="single"/>
          </w:rPr>
          <w:t>http://kk2020-09.blogspot.com/2020/11/tweet2009-12-15-19362020-11-04.html</w:t>
        </w:r>
      </w:hyperlink>
    </w:p>
    <w:p w14:paraId="507700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05FDBC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思ったより数があって1229件だったのですが，データベースに記録済みの感熱紙というアカウントのツイートです。思ったより数があったので，モトケンこと矢部善朗弁護士（京都弁護士会）の関連したものも期待以上にありそうです。新たに追加する気力はなかったものです。</w:t>
      </w:r>
    </w:p>
    <w:p w14:paraId="787E6E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73597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データベースに登録中で，この処理にけっこう時間が掛かって不満なのですが，まとめ記事の作成は次のように完了しています。けっこう意外な結果で，モトケンこと矢部善朗弁護士（京都弁護士会）の方が数が少ないというのは，予想の逆転現象でした。</w:t>
      </w:r>
    </w:p>
    <w:p w14:paraId="553AFAF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BB01C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(py37_env) a66@DESKTOP-1ASSOGN:~$ ajx-user-mysql-REGEXP_blogger_hirono2014sk.rb thermalpaper00 '@motoken_tw' '1000-01-01/3000-12-31'</w:t>
      </w:r>
    </w:p>
    <w:p w14:paraId="6B3F97D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SELECT * FROM tw_user_tweet WHERE tw_date BETWEEN '1000-01-01' AND '3000-12-31' AND (user LIKE "thermalpaper00") AND  tweet REGEXP "@motoken_tw"  ORDER BY tw_date ASC</w:t>
      </w:r>
    </w:p>
    <w:p w14:paraId="01B0F29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REGEXP：”@motoken_tw”／感熱紙(疑似太陽炉)（@thermalpaper00）の検索（2009-12-15</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2019-12-31／2020年11月04日16時42分の記録290件）</w:t>
      </w:r>
    </w:p>
    <w:p w14:paraId="7C56680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(py37_env) a66@DESKTOP-1ASSOGN:~$ ajx-user-mysql-REGEXP_blogger_hirono2014sk.rb motoken_tw 'thermalpaper00' '1000-01-01/3000-12-31'</w:t>
      </w:r>
    </w:p>
    <w:p w14:paraId="19E2066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SELECT * FROM tw_user_tweet WHERE tw_date BETWEEN '1000-01-01' AND '3000-12-31' AND (user LIKE "motoken_tw") AND  tweet REGEXP "thermalpaper00"  ORDER BY tw_date ASC</w:t>
      </w:r>
    </w:p>
    <w:p w14:paraId="0F1D566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REGEXP：”thermalpaper00”／モトケン（@motoken_tw）の検索（2009-12-16</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2020-10-22／2020年11月04日16時43分の記録208件）</w:t>
      </w:r>
    </w:p>
    <w:p w14:paraId="73882F8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A93B81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00A1BCE"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- 2020年11月04日16時42分の登録： REGEXP：”@motoken_tw”／感熱紙(疑似太陽炉)（@thermalpaper00）の検索（2009-12-15</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2019-12-31／2020年11月04日16時42分の記録290件） http://kk2020-09.blogspot.com/2020/11/regexpmotokentwthermalpaper002009-12.html</w:t>
      </w:r>
    </w:p>
    <w:p w14:paraId="3ED97252"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- 2020年11月04日16時43分の登録： REGEXP：”thermalpaper00”／モトケン（@motoken_tw）の検索（2009-12-16</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2020-10-22／2020年11月04日16時43分の記録208件） http://kk2020-09.blogspot.com/2020/11/regexpthermalpaper00motokentw2009-12.html</w:t>
      </w:r>
    </w:p>
    <w:p w14:paraId="37038E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E79E9D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lastRenderedPageBreak/>
        <w:t xml:space="preserve">　確認しておきたかったことが，8月20日のツイートとして記録されていました。見た憶えのある内容のツイートですが，数年前のことかと思っていました。いくつか似た内容のツイートがあるのかもしれません。</w:t>
      </w:r>
    </w:p>
    <w:p w14:paraId="460DC03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92E9C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（206／208） TW motoken_tw（モトケン） 日時： 2020-08-20 13:30:00 +0900 URL： https://twitter.com/motoken_tw/status/1296303608187613185</w:t>
      </w:r>
    </w:p>
    <w:p w14:paraId="571F1FD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014EC1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ありがとうございました。</w:t>
      </w:r>
    </w:p>
    <w:p w14:paraId="1DB32E8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w:t>
      </w:r>
    </w:p>
    <w:p w14:paraId="7E0C3BD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知らない人がいるかも知れませんが、感熱紙さんは警察の中の人です。</w:t>
      </w:r>
    </w:p>
    <w:p w14:paraId="3660A8A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33111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2020-08-20 13:30:39 URL： https://twitter.com/motoken_twstatus/1296303608187613185  </w:t>
      </w:r>
    </w:p>
    <w:p w14:paraId="03248EC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@thermalpaper00 ありがとうございました。</w:t>
      </w:r>
    </w:p>
    <w:p w14:paraId="2C8745A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5C89240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知らない人がいるかも知れませんが、感熱紙さんは警察の中の人です。</w:t>
      </w:r>
    </w:p>
    <w:p w14:paraId="14387FD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68CCC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29F2D1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感熱紙さん 警察 (from：motoken_tw) - Twitter検索 / Twitter https://twitter.com/search?lang=ja&amp;q=%E6%84%9F%E7%86%B1%E7%B4%99%E3%81%95%E3%82%93%20%E8%AD%A6%E5%AF%9F%20(from%3Amotoken_tw)&amp;src=typed_query  </w:t>
      </w:r>
    </w:p>
    <w:p w14:paraId="5F91A8A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1FF7AF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上記の検索結果は2件でしたが，まとめ記事は3件となっていました。古いものがありそうと思ったのですが，Twitter検索では見当たりませんでした。余り精度の良くないTwitter検索ではあります。</w:t>
      </w:r>
    </w:p>
    <w:p w14:paraId="711D11F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34758C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2017-01-05 00:06:03 URL： https://twitter.com/motoken_twstatus/816661981067284480  </w:t>
      </w:r>
    </w:p>
    <w:p w14:paraId="63264DC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知らない人は知らないけど知る人ぞ知る、この感熱紙さんは匿名だけど間違いなく警察の中の人だからね。 https://t.co/1LHoVxVrt5</w:t>
      </w:r>
    </w:p>
    <w:p w14:paraId="4F82593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6A6150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C81C3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上記も忘れていたけど思い出したツイートで，このパターンが多く，なかなか憶えきれるものでは</w:t>
      </w:r>
      <w:r w:rsidRPr="00F7156E">
        <w:rPr>
          <w:rFonts w:ascii="Yu Gothic UI" w:eastAsia="Yu Gothic UI" w:hAnsi="Yu Gothic UI" w:cs="Yu Gothic UI" w:hint="eastAsia"/>
          <w:kern w:val="0"/>
          <w:sz w:val="24"/>
          <w:szCs w:val="24"/>
        </w:rPr>
        <w:lastRenderedPageBreak/>
        <w:t>ないです。</w:t>
      </w:r>
    </w:p>
    <w:p w14:paraId="593AA4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BDC2EA"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- 2020年11月04日16時56分の登録： REGEXP：”感熱紙さんは．＊警察”／モトケン（@motoken_tw）の検索（2017-01-05</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2020-08-20／2020年11月04日16時55分の記録3件） http://kk2020-09.blogspot.com/2020/11/regexpmotokentw2017-01-052020-08.html</w:t>
      </w:r>
    </w:p>
    <w:p w14:paraId="3FEB538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1F0A86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Twitter検索に出てこなかったのが次のツイートで，これは初見かもしれないです。もともと警部補辺りを予想していたのですが，近年は全く見かけなくなったものの万年巡査という言葉もあったぐらいなので，警部補でもそこそこの地位かと，その上だと警部になります。</w:t>
      </w:r>
    </w:p>
    <w:p w14:paraId="487863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8E5D0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motoken_tw（モトケン） 日時： 2019-05-04 18:38:07 URL： https://twitter.com/motoken_twstatus/1124609138858741762  </w:t>
      </w:r>
    </w:p>
    <w:p w14:paraId="69929C9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@PAGANINI_Nicolo そのように読めますね。</w:t>
      </w:r>
    </w:p>
    <w:p w14:paraId="388F4E8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ちなみに、感熱紙さんはそこそこの地位にいる警察官です。</w:t>
      </w:r>
    </w:p>
    <w:p w14:paraId="6CC3CD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EB960F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C9EDAD" w14:textId="77777777" w:rsidR="00F7156E" w:rsidRPr="00F7156E" w:rsidRDefault="00F7156E" w:rsidP="00934DA7">
      <w:pPr>
        <w:pStyle w:val="4"/>
        <w:rPr>
          <w:rFonts w:eastAsia="Times New Roman" w:cs="Times New Roman"/>
        </w:rPr>
      </w:pPr>
      <w:r w:rsidRPr="00F7156E">
        <w:rPr>
          <w:rFonts w:hint="eastAsia"/>
        </w:rPr>
        <w:t>モトケンこと矢部善朗弁護士（京都弁護士会）の再審に関するツイートの記録</w:t>
      </w:r>
    </w:p>
    <w:p w14:paraId="15AFC8B0" w14:textId="77777777" w:rsidR="00F7156E" w:rsidRPr="00F7156E" w:rsidRDefault="00F7156E" w:rsidP="00037D96">
      <w:pPr>
        <w:pStyle w:val="5"/>
        <w:numPr>
          <w:ilvl w:val="0"/>
          <w:numId w:val="15"/>
        </w:numPr>
      </w:pPr>
      <w:r w:rsidRPr="00F7156E">
        <w:t>2020年11月04日17時10分の登録： REGEXP：”再審”／モトケン（@motoken_tw）の検索（2010-04-17</w:t>
      </w:r>
      <w:r w:rsidRPr="00F7156E">
        <w:rPr>
          <w:rFonts w:hint="eastAsia"/>
        </w:rPr>
        <w:t>〜</w:t>
      </w:r>
      <w:r w:rsidRPr="00F7156E">
        <w:t>2020-05-17／2020年11月04日17時10分の記録50件）</w:t>
      </w:r>
    </w:p>
    <w:p w14:paraId="13B2BC5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- 2020年11月04日17時10分の登録： REGEXP：”再審”／モトケン（@motoken_tw）の検索（2010-04-17</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 xml:space="preserve">2020-05-17／2020年11月04日17時10分の記録50件） </w:t>
      </w:r>
      <w:hyperlink r:id="rId10" w:history="1">
        <w:r w:rsidRPr="00F7156E">
          <w:rPr>
            <w:rFonts w:ascii="Yu Gothic UI" w:eastAsia="Yu Gothic UI" w:hAnsi="Yu Gothic UI" w:cs="Times New Roman"/>
            <w:color w:val="0563C1" w:themeColor="hyperlink"/>
            <w:kern w:val="0"/>
            <w:sz w:val="20"/>
            <w:szCs w:val="24"/>
            <w:u w:val="single"/>
          </w:rPr>
          <w:t>http://kk2020-09.blogspot.com/2020/11/regexpmotokentw2010-04-172020-05.html</w:t>
        </w:r>
      </w:hyperlink>
    </w:p>
    <w:p w14:paraId="4AEF21A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E9EBC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意外に少なかったというのがまず最初の感想ですが，中身は想像以上にモトケンこと矢部善朗弁護士（京都弁護士会）ならではの独善性と社会的危険性を漲り放つ内容でした。以下順</w:t>
      </w:r>
      <w:r w:rsidRPr="00F7156E">
        <w:rPr>
          <w:rFonts w:ascii="Yu Gothic UI" w:eastAsia="Yu Gothic UI" w:hAnsi="Yu Gothic UI" w:cs="Yu Gothic UI" w:hint="eastAsia"/>
          <w:kern w:val="0"/>
          <w:sz w:val="24"/>
          <w:szCs w:val="24"/>
        </w:rPr>
        <w:lastRenderedPageBreak/>
        <w:t>不同になるかもしれないですが，同レベルで取り上げます。</w:t>
      </w:r>
    </w:p>
    <w:p w14:paraId="7307771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0710EAB" w14:textId="77777777" w:rsidR="00F7156E" w:rsidRPr="00F7156E" w:rsidRDefault="00F7156E" w:rsidP="00680762">
      <w:pPr>
        <w:pStyle w:val="5"/>
      </w:pPr>
      <w:r w:rsidRPr="00F7156E">
        <w:rPr>
          <w:rFonts w:hint="eastAsia"/>
        </w:rPr>
        <w:t>昔から（検事当時から）再審事件における検察の証拠隠蔽体質には疑問を感じていたけど、特捜部の検事の証拠改ざん事件の影響は甚大なものがあったと思う。</w:t>
      </w:r>
    </w:p>
    <w:p w14:paraId="0C4C711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6B9B575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 </w:t>
      </w:r>
      <w:r w:rsidRPr="00F7156E">
        <w:rPr>
          <w:rFonts w:ascii="Yu Gothic UI" w:eastAsia="Yu Gothic UI" w:hAnsi="Yu Gothic UI" w:cs="Yu Gothic UI"/>
          <w:kern w:val="0"/>
          <w:sz w:val="20"/>
          <w:szCs w:val="24"/>
        </w:rPr>
        <w:t>- （46／50） TW motoken_tw（モトケン） 日時：2020-01-10 16：22：00 +0900 URL： https：//twitter.com/motoken_tw/status/1215534333190004736</w:t>
      </w:r>
    </w:p>
    <w:p w14:paraId="4171D39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6CE642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昔から（検事当時から）再審事件における検察の証拠隠蔽体質には疑問を感じていたけど、特捜部の検事の証拠改ざん事件の影響は甚大なものがあったと思う。</w:t>
      </w:r>
    </w:p>
    <w:p w14:paraId="76E4028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検察に対する信頼の根幹を破壊したと言っていい。</w:t>
      </w:r>
    </w:p>
    <w:p w14:paraId="2441EC4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有罪率関連のリプやコメントを見ると、つくづくそう思う。</w:t>
      </w:r>
    </w:p>
    <w:p w14:paraId="1011532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3AFDB5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source：］奉納＼危険生物・弁護士脳汚染除去装置＼金沢地方検察庁御中_2020： REGEXP：”再審”／モトケン（@motoken_tw）の検索（2010-04-17</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2020-05-17／2020年11月04日17時10分の記録50件） https://kk2020-09.blogspot.com/2020/11/regexpmotokentw2010-04-172020-05.html#p50</w:t>
      </w:r>
    </w:p>
    <w:p w14:paraId="0C7E0F6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5B213C0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09BEE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最初に呼んだとき，「</w:t>
      </w:r>
      <w:r w:rsidRPr="00F7156E">
        <w:rPr>
          <w:rFonts w:ascii="Yu Gothic UI" w:eastAsia="Yu Gothic UI" w:hAnsi="Yu Gothic UI" w:cs="Yu Gothic UI"/>
          <w:kern w:val="0"/>
          <w:sz w:val="24"/>
          <w:szCs w:val="24"/>
        </w:rPr>
        <w:t>特捜部の検事の証拠改ざん事件の影響は甚大なものがあったと思う。</w:t>
      </w:r>
      <w:r w:rsidRPr="00F7156E">
        <w:rPr>
          <w:rFonts w:ascii="Yu Gothic UI" w:eastAsia="Yu Gothic UI" w:hAnsi="Yu Gothic UI" w:cs="Yu Gothic UI" w:hint="eastAsia"/>
          <w:kern w:val="0"/>
          <w:sz w:val="24"/>
          <w:szCs w:val="24"/>
        </w:rPr>
        <w:t>」という部分が理解できていなかったので，なにかその時に話題の事件か刑事裁判があったものと思い，ツイートの流れを調べました。</w:t>
      </w:r>
    </w:p>
    <w:p w14:paraId="01EE5BC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0436DF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調べたところ，ツイートの流れに脈絡は確認できず，唐突感のあるツイートで，説明もないまま断定的に印象づける発言です。もともとあるモトケンこと矢部善朗弁護士（京都弁護士会）の傾向ですが，これほど短絡的かつ皮相的なものは珍しくも感じました。</w:t>
      </w:r>
    </w:p>
    <w:p w14:paraId="25DE1E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3AA03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45203AB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▶（43／60） TW motoken_tw（モトケン） 日時：2020-01-10 16：22：00 +0900 URL： https：//twitter.com/motoken_tw/status/1215534333190004736</w:t>
      </w:r>
    </w:p>
    <w:p w14:paraId="007939D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tweet 1215534333190004736 %}</w:t>
      </w:r>
    </w:p>
    <w:p w14:paraId="45AC281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昔から（検事当時から）再審事件における検察の証拠隠蔽体質には疑問を感じていたけど、特捜部の検事の証拠改ざん事件の影響は甚大なものがあったと思う。 \n 検察に対する信頼の根幹を破壊したと言っていい。 \n 有罪率関連のリプやコメントを見ると、つくづくそう思う。</w:t>
      </w:r>
    </w:p>
    <w:p w14:paraId="788B15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ACE8E2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 xml:space="preserve">source：］奉納＼危険生物・弁護士脳汚染除去装置＼金沢地方検察庁御中： ツイートの記録資料：＼法務検察・石川県警察宛＼／モトケン（@motoken_tw）／”2020年01月10日”：60件 </w:t>
      </w:r>
      <w:r w:rsidRPr="00F7156E">
        <w:rPr>
          <w:rFonts w:ascii="Yu Gothic UI" w:eastAsia="Yu Gothic UI" w:hAnsi="Yu Gothic UI" w:cs="Yu Gothic UI"/>
          <w:kern w:val="0"/>
          <w:sz w:val="20"/>
          <w:szCs w:val="24"/>
        </w:rPr>
        <w:lastRenderedPageBreak/>
        <w:t>http://hirono2014sk.blogspot.com/2020/01/motokentw2020011060.html</w:t>
      </w:r>
    </w:p>
    <w:p w14:paraId="312FCCD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11D19B0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1348C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t>
      </w:r>
      <w:r w:rsidRPr="00F7156E">
        <w:rPr>
          <w:rFonts w:ascii="Yu Gothic UI" w:eastAsia="Yu Gothic UI" w:hAnsi="Yu Gothic UI" w:cs="Yu Gothic UI"/>
          <w:kern w:val="0"/>
          <w:sz w:val="24"/>
          <w:szCs w:val="24"/>
        </w:rPr>
        <w:t>特捜部の検事の証拠改ざん事件の影響は甚大なものがあったと思う。</w:t>
      </w:r>
      <w:r w:rsidRPr="00F7156E">
        <w:rPr>
          <w:rFonts w:ascii="Yu Gothic UI" w:eastAsia="Yu Gothic UI" w:hAnsi="Yu Gothic UI" w:cs="Yu Gothic UI" w:hint="eastAsia"/>
          <w:kern w:val="0"/>
          <w:sz w:val="24"/>
          <w:szCs w:val="24"/>
        </w:rPr>
        <w:t>」というのは，前田恒彦元検事による実刑判決となった証拠改ざん事件を指すのだと思います。モトケンこと矢部善朗弁護士（京都弁護士会）がこの件に言及しているのも意外な発見でした。</w:t>
      </w:r>
    </w:p>
    <w:p w14:paraId="47F326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610D3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とにかく他人に厳しく独善的，自分の利益にはとても寛容で受容力があるというのがモトケンこと矢部善朗弁護士（京都弁護士会）の特徴であり，これは深澤諭史弁護士にもずいぶんと似ているところです。</w:t>
      </w:r>
    </w:p>
    <w:p w14:paraId="5E966CA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BD3B28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前田恒彦元検事による実刑判決となった証拠改ざん事件についても，掘り下げて調べると大きな疑問点が数多あり，それも不思議と無関心な問題で，モトケンこと矢部善朗弁護士（京都弁護士会）の強調するところの側面が一人歩きをしている印象です。</w:t>
      </w:r>
    </w:p>
    <w:p w14:paraId="137435F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C48020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東南アジアに飛ばされた二人の検事，一人は女性検事で前田恒彦元検事の不正を告発したような話がありました。少なくとも弘中 惇一郎弁護士は，証拠の改ざんに気がつくことはなく，検察サイドからの始まりで，検事を辞めることになったばかりか実刑判決で服役しています。</w:t>
      </w:r>
    </w:p>
    <w:p w14:paraId="2183901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3B23B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私がモトケンこと矢部善朗弁護士（京都弁護士会）と小倉秀夫弁護士に求めるのも，同じく名誉毀損の刑事罰としての実刑判決，服役です。その意味でもともと共通性を感じる問題ではあったのですが，再審という問題に絡んでこれが出てきました。</w:t>
      </w:r>
    </w:p>
    <w:p w14:paraId="2AD5CB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6F7F9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強大な権力を持ち，人の人生を左右する影響力が大きいという点で，検察を批判するのは理解できますが，あまりにもバランスの掛けた検察批判が弁護士には目立ちます。再審やえん罪に対する弁護士自身の影響というのも無関心というばかりではなく，等閑に付す意図を感じま</w:t>
      </w:r>
      <w:r w:rsidRPr="00F7156E">
        <w:rPr>
          <w:rFonts w:ascii="Yu Gothic UI" w:eastAsia="Yu Gothic UI" w:hAnsi="Yu Gothic UI" w:cs="Yu Gothic UI" w:hint="eastAsia"/>
          <w:kern w:val="0"/>
          <w:sz w:val="24"/>
          <w:szCs w:val="24"/>
        </w:rPr>
        <w:lastRenderedPageBreak/>
        <w:t>す。</w:t>
      </w:r>
    </w:p>
    <w:p w14:paraId="523C928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8CE282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安直すぎる警察，検察批判が弁護士稼業のお家芸で，それを元検事という経歴を最大限に利用するモトケンこと矢部善朗弁護士（京都弁護士会）が，輪を掛けて強調し，他の弁護士らが疑問の声をあげないというのも大きな問題提起の一つです。</w:t>
      </w:r>
    </w:p>
    <w:p w14:paraId="17E805B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B30F0E9" w14:textId="77777777" w:rsidR="00F7156E" w:rsidRPr="00F7156E" w:rsidRDefault="00F7156E" w:rsidP="00680762">
      <w:pPr>
        <w:pStyle w:val="3"/>
      </w:pPr>
      <w:r w:rsidRPr="00F7156E">
        <w:rPr>
          <w:rFonts w:eastAsia="ＭＳ 明朝"/>
        </w:rPr>
        <w:t>小倉秀夫弁護士（東京弁護士会）による名誉毀損</w:t>
      </w:r>
    </w:p>
    <w:p w14:paraId="5F96FEE6" w14:textId="77777777" w:rsidR="00F7156E" w:rsidRPr="00680762" w:rsidRDefault="00F7156E" w:rsidP="00037D96">
      <w:pPr>
        <w:pStyle w:val="4"/>
        <w:numPr>
          <w:ilvl w:val="0"/>
          <w:numId w:val="16"/>
        </w:numPr>
        <w:rPr>
          <w:rFonts w:eastAsia="Times New Roman" w:cs="Times New Roman"/>
        </w:rPr>
      </w:pPr>
      <w:r w:rsidRPr="00F7156E">
        <w:t>ロックされたままの小倉秀夫弁護士のTwitterアカウントと，最近できた小倉秀夫弁護士の新アカウント</w:t>
      </w:r>
    </w:p>
    <w:p w14:paraId="3EBD98BE" w14:textId="77777777" w:rsidR="00F7156E" w:rsidRPr="00F7156E" w:rsidRDefault="00F7156E" w:rsidP="00037D96">
      <w:pPr>
        <w:pStyle w:val="5"/>
        <w:numPr>
          <w:ilvl w:val="0"/>
          <w:numId w:val="17"/>
        </w:numPr>
      </w:pPr>
      <w:r w:rsidRPr="00F7156E">
        <w:t>深澤諭史弁護士のリツイートが多い小倉秀夫弁護士の新アカウントのツイート</w:t>
      </w:r>
    </w:p>
    <w:p w14:paraId="0A998D0A" w14:textId="77777777" w:rsidR="00F7156E" w:rsidRPr="00F7156E" w:rsidRDefault="00F7156E" w:rsidP="00680762">
      <w:pPr>
        <w:pStyle w:val="4"/>
      </w:pPr>
      <w:r w:rsidRPr="00F7156E">
        <w:t>小倉秀夫弁護士が被害者安藤文さん家族の生活と人生に与えた影響</w:t>
      </w:r>
    </w:p>
    <w:p w14:paraId="3FC46E35" w14:textId="77777777" w:rsidR="00F7156E" w:rsidRPr="00F7156E" w:rsidRDefault="00F7156E" w:rsidP="00680762">
      <w:pPr>
        <w:pStyle w:val="3"/>
      </w:pPr>
      <w:r w:rsidRPr="00F7156E">
        <w:t>深澤諭史弁護士（第二東京弁護士会）に象徴される，弁護士という職業の特異性</w:t>
      </w:r>
    </w:p>
    <w:p w14:paraId="6DC4BC38" w14:textId="77777777" w:rsidR="00F7156E" w:rsidRPr="00F7156E" w:rsidRDefault="00F7156E" w:rsidP="00037D96">
      <w:pPr>
        <w:pStyle w:val="4"/>
        <w:numPr>
          <w:ilvl w:val="0"/>
          <w:numId w:val="18"/>
        </w:numPr>
      </w:pPr>
      <w:r w:rsidRPr="00F7156E">
        <w:t>深澤諭史弁護士（第二東京弁護士会）の警察やストーカー犯罪に関する考え</w:t>
      </w:r>
    </w:p>
    <w:p w14:paraId="2F75AFCC" w14:textId="77777777" w:rsidR="00F7156E" w:rsidRPr="00F7156E" w:rsidRDefault="00F7156E" w:rsidP="00037D96">
      <w:pPr>
        <w:pStyle w:val="5"/>
        <w:numPr>
          <w:ilvl w:val="0"/>
          <w:numId w:val="19"/>
        </w:numPr>
      </w:pPr>
      <w:r w:rsidRPr="00F7156E">
        <w:t>「「この政権、とんでもないところに手を出してきた」　学術会議任命見送られた松宮教授｜政治｜地域のニュース｜京都新聞」という記事から調べた深澤諭史弁護士と共謀罪</w:t>
      </w:r>
    </w:p>
    <w:p w14:paraId="50E5FDE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rPr>
        <w:t>- 987</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2020-10-02_15:28:27 </w:t>
      </w:r>
      <w:r w:rsidRPr="00F7156E">
        <w:rPr>
          <w:rFonts w:ascii="ＭＳ 明朝" w:eastAsia="ＭＳ 明朝" w:hAnsi="ＭＳ 明朝" w:cs="ＭＳ 明朝" w:hint="eastAsia"/>
          <w:color w:val="000000"/>
          <w:kern w:val="0"/>
          <w:sz w:val="20"/>
          <w:szCs w:val="24"/>
        </w:rPr>
        <w:t>＊＊</w:t>
      </w:r>
      <w:r w:rsidRPr="00F7156E">
        <w:rPr>
          <w:rFonts w:ascii="Yu Gothic UI" w:eastAsia="monospace" w:hAnsi="Yu Gothic UI"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《参考資料》「「この政権、とんでもないところに手を出してきた」　学術会議任命見送られた松宮教授｜政治｜地域のニュース｜京都新聞</w:t>
      </w:r>
      <w:r w:rsidRPr="00F7156E">
        <w:rPr>
          <w:rFonts w:ascii="monospace" w:eastAsia="Yu Gothic UI" w:hAnsi="monospace" w:cs="Times New Roman"/>
          <w:color w:val="000000"/>
          <w:kern w:val="0"/>
          <w:sz w:val="20"/>
          <w:szCs w:val="24"/>
        </w:rPr>
        <w:br/>
      </w:r>
      <w:r w:rsidRPr="00F7156E">
        <w:rPr>
          <w:rFonts w:ascii="ＭＳ 明朝" w:eastAsia="ＭＳ 明朝" w:hAnsi="ＭＳ 明朝" w:cs="ＭＳ 明朝" w:hint="eastAsia"/>
          <w:color w:val="000000"/>
          <w:kern w:val="0"/>
          <w:sz w:val="20"/>
          <w:szCs w:val="24"/>
        </w:rPr>
        <w:t>」という記事</w:t>
      </w:r>
      <w:r w:rsidRPr="00F7156E">
        <w:rPr>
          <w:rFonts w:ascii="Yu Gothic UI" w:eastAsia="monospace" w:hAnsi="Yu Gothic UI" w:cs="Times New Roman"/>
          <w:color w:val="3465A4"/>
          <w:kern w:val="0"/>
          <w:sz w:val="20"/>
          <w:szCs w:val="24"/>
        </w:rPr>
        <w:t xml:space="preserve"> </w:t>
      </w:r>
      <w:hyperlink>
        <w:r w:rsidRPr="00F7156E">
          <w:rPr>
            <w:rFonts w:ascii="monospace" w:eastAsia="Yu Gothic UI" w:hAnsi="monospace" w:cs="Times New Roman"/>
            <w:color w:val="3465A4"/>
            <w:kern w:val="0"/>
            <w:sz w:val="20"/>
            <w:szCs w:val="24"/>
          </w:rPr>
          <w:t>https://hirono-hideki.hatenadiary.jp/entry/2020/10/02/152825</w:t>
        </w:r>
      </w:hyperlink>
    </w:p>
    <w:p w14:paraId="224A43C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p>
    <w:p w14:paraId="16165633"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highlight w:val="white"/>
        </w:rPr>
        <w:t>- 989</w:t>
      </w:r>
      <w:r w:rsidRPr="00F7156E">
        <w:rPr>
          <w:rFonts w:ascii="ＭＳ 明朝" w:eastAsia="ＭＳ 明朝" w:hAnsi="ＭＳ 明朝" w:cs="ＭＳ 明朝" w:hint="eastAsia"/>
          <w:color w:val="000000"/>
          <w:kern w:val="0"/>
          <w:sz w:val="20"/>
          <w:szCs w:val="24"/>
          <w:highlight w:val="white"/>
        </w:rPr>
        <w:t>：</w:t>
      </w:r>
      <w:r w:rsidRPr="00F7156E">
        <w:rPr>
          <w:rFonts w:ascii="monospace" w:eastAsia="Yu Gothic UI" w:hAnsi="monospace" w:cs="Times New Roman"/>
          <w:color w:val="000000"/>
          <w:kern w:val="0"/>
          <w:sz w:val="20"/>
          <w:szCs w:val="24"/>
          <w:highlight w:val="white"/>
        </w:rPr>
        <w:t xml:space="preserve">2020-10-03_10:48:10 </w:t>
      </w:r>
      <w:r w:rsidRPr="00F7156E">
        <w:rPr>
          <w:rFonts w:ascii="ＭＳ 明朝" w:eastAsia="ＭＳ 明朝" w:hAnsi="ＭＳ 明朝" w:cs="ＭＳ 明朝" w:hint="eastAsia"/>
          <w:color w:val="000000"/>
          <w:kern w:val="0"/>
          <w:sz w:val="20"/>
          <w:szCs w:val="24"/>
          <w:highlight w:val="white"/>
        </w:rPr>
        <w:t>＊＊</w:t>
      </w:r>
      <w:r w:rsidRPr="00F7156E">
        <w:rPr>
          <w:rFonts w:ascii="monospace" w:eastAsia="monospace" w:hAnsi="monospace" w:cs="Times New Roman"/>
          <w:color w:val="000000"/>
          <w:kern w:val="0"/>
          <w:sz w:val="20"/>
          <w:szCs w:val="24"/>
          <w:highlight w:val="white"/>
        </w:rPr>
        <w:t xml:space="preserve"> </w:t>
      </w:r>
      <w:r w:rsidRPr="00F7156E">
        <w:rPr>
          <w:rFonts w:ascii="ＭＳ 明朝" w:eastAsia="ＭＳ 明朝" w:hAnsi="ＭＳ 明朝" w:cs="ＭＳ 明朝" w:hint="eastAsia"/>
          <w:color w:val="000000"/>
          <w:kern w:val="0"/>
          <w:sz w:val="20"/>
          <w:szCs w:val="24"/>
          <w:highlight w:val="white"/>
        </w:rPr>
        <w:t>《参考資料》深澤諭史弁護士と共謀罪</w:t>
      </w:r>
      <w:r w:rsidRPr="00F7156E">
        <w:rPr>
          <w:rFonts w:ascii="monospace" w:eastAsia="monospace" w:hAnsi="monospace" w:cs="Times New Roman"/>
          <w:color w:val="000000"/>
          <w:kern w:val="0"/>
          <w:sz w:val="20"/>
          <w:szCs w:val="24"/>
          <w:highlight w:val="white"/>
        </w:rPr>
        <w:t xml:space="preserve"> </w:t>
      </w:r>
      <w:hyperlink>
        <w:r w:rsidRPr="00F7156E">
          <w:rPr>
            <w:rFonts w:ascii="monospace" w:eastAsia="Yu Gothic UI" w:hAnsi="monospace" w:cs="Times New Roman"/>
            <w:color w:val="3465A4"/>
            <w:kern w:val="0"/>
            <w:sz w:val="20"/>
            <w:szCs w:val="24"/>
            <w:highlight w:val="white"/>
          </w:rPr>
          <w:t>https://hirono-hideki.hatenadiary.jp/entry/2020/10/03/104809</w:t>
        </w:r>
      </w:hyperlink>
    </w:p>
    <w:p w14:paraId="71F5AB8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3465A4"/>
          <w:kern w:val="0"/>
          <w:sz w:val="20"/>
          <w:szCs w:val="24"/>
        </w:rPr>
        <w:lastRenderedPageBreak/>
        <w:br/>
      </w:r>
      <w:r w:rsidRPr="00F7156E">
        <w:rPr>
          <w:rFonts w:ascii="monospace" w:eastAsia="Yu Gothic UI" w:hAnsi="monospace" w:cs="Times New Roman"/>
          <w:color w:val="000000"/>
          <w:kern w:val="0"/>
          <w:sz w:val="20"/>
          <w:szCs w:val="24"/>
        </w:rPr>
        <w:t>- 990</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2020-10-03_11:52:06 </w:t>
      </w:r>
      <w:r w:rsidRPr="00F7156E">
        <w:rPr>
          <w:rFonts w:ascii="ＭＳ 明朝" w:eastAsia="ＭＳ 明朝" w:hAnsi="ＭＳ 明朝" w:cs="ＭＳ 明朝" w:hint="eastAsia"/>
          <w:color w:val="000000"/>
          <w:kern w:val="0"/>
          <w:sz w:val="20"/>
          <w:szCs w:val="24"/>
        </w:rPr>
        <w:t>＊＊</w:t>
      </w:r>
      <w:r w:rsidRPr="00F7156E">
        <w:rPr>
          <w:rFonts w:ascii="monospace" w:eastAsia="monospace" w:hAnsi="monospace"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《参考資料》「肉屋を支持する豚」という深澤諭史弁護士のツイート</w:t>
      </w:r>
      <w:r w:rsidRPr="00F7156E">
        <w:rPr>
          <w:rFonts w:ascii="monospace" w:eastAsia="monospace" w:hAnsi="monospace" w:cs="Times New Roman"/>
          <w:color w:val="3465A4"/>
          <w:kern w:val="0"/>
          <w:sz w:val="20"/>
          <w:szCs w:val="24"/>
        </w:rPr>
        <w:t xml:space="preserve"> </w:t>
      </w:r>
      <w:r w:rsidRPr="00F7156E">
        <w:rPr>
          <w:rFonts w:ascii="monospace" w:eastAsia="Yu Gothic UI" w:hAnsi="monospace" w:cs="Times New Roman"/>
          <w:color w:val="3465A4"/>
          <w:kern w:val="0"/>
          <w:sz w:val="20"/>
          <w:szCs w:val="24"/>
        </w:rPr>
        <w:t xml:space="preserve">https://hirono-hideki.hatenadiary.jp/entry/2020/10/03/115203 </w:t>
      </w:r>
      <w:r w:rsidRPr="00F7156E">
        <w:rPr>
          <w:rFonts w:ascii="monospace" w:eastAsia="Yu Gothic UI" w:hAnsi="monospace" w:cs="Times New Roman"/>
          <w:color w:val="3465A4"/>
          <w:kern w:val="0"/>
          <w:sz w:val="20"/>
          <w:szCs w:val="24"/>
        </w:rPr>
        <w:br/>
      </w:r>
      <w:r w:rsidRPr="00F7156E">
        <w:rPr>
          <w:rFonts w:ascii="monospace" w:eastAsia="Yu Gothic UI" w:hAnsi="monospace" w:cs="Times New Roman"/>
          <w:color w:val="000000"/>
          <w:kern w:val="0"/>
          <w:sz w:val="20"/>
          <w:szCs w:val="24"/>
        </w:rPr>
        <w:t>- 991</w:t>
      </w:r>
      <w:r w:rsidRPr="00F7156E">
        <w:rPr>
          <w:rFonts w:ascii="ＭＳ 明朝" w:eastAsia="ＭＳ 明朝" w:hAnsi="ＭＳ 明朝" w:cs="ＭＳ 明朝" w:hint="eastAsia"/>
          <w:color w:val="000000"/>
          <w:kern w:val="0"/>
          <w:sz w:val="20"/>
          <w:szCs w:val="24"/>
        </w:rPr>
        <w:t>：</w:t>
      </w:r>
      <w:r w:rsidRPr="00F7156E">
        <w:rPr>
          <w:rFonts w:ascii="monospace" w:eastAsia="Yu Gothic UI" w:hAnsi="monospace" w:cs="Times New Roman"/>
          <w:color w:val="000000"/>
          <w:kern w:val="0"/>
          <w:sz w:val="20"/>
          <w:szCs w:val="24"/>
        </w:rPr>
        <w:t xml:space="preserve">2020-10-03_23:20:22 </w:t>
      </w:r>
      <w:r w:rsidRPr="00F7156E">
        <w:rPr>
          <w:rFonts w:ascii="ＭＳ 明朝" w:eastAsia="ＭＳ 明朝" w:hAnsi="ＭＳ 明朝" w:cs="ＭＳ 明朝" w:hint="eastAsia"/>
          <w:color w:val="000000"/>
          <w:kern w:val="0"/>
          <w:sz w:val="20"/>
          <w:szCs w:val="24"/>
        </w:rPr>
        <w:t>＊＊</w:t>
      </w:r>
      <w:r w:rsidRPr="00F7156E">
        <w:rPr>
          <w:rFonts w:ascii="monospace" w:eastAsia="monospace" w:hAnsi="monospace" w:cs="Times New Roman"/>
          <w:color w:val="000000"/>
          <w:kern w:val="0"/>
          <w:sz w:val="20"/>
          <w:szCs w:val="24"/>
        </w:rPr>
        <w:t xml:space="preserve"> </w:t>
      </w:r>
      <w:r w:rsidRPr="00F7156E">
        <w:rPr>
          <w:rFonts w:ascii="ＭＳ 明朝" w:eastAsia="ＭＳ 明朝" w:hAnsi="ＭＳ 明朝" w:cs="ＭＳ 明朝" w:hint="eastAsia"/>
          <w:color w:val="000000"/>
          <w:kern w:val="0"/>
          <w:sz w:val="20"/>
          <w:szCs w:val="24"/>
        </w:rPr>
        <w:t>弁護士家業と弁護士稼業から弁護士列車と弁護士鉄道</w:t>
      </w:r>
      <w:r w:rsidRPr="00F7156E">
        <w:rPr>
          <w:rFonts w:ascii="monospace" w:eastAsia="monospace" w:hAnsi="monospace" w:cs="Times New Roman"/>
          <w:color w:val="3465A4"/>
          <w:kern w:val="0"/>
          <w:sz w:val="20"/>
          <w:szCs w:val="24"/>
        </w:rPr>
        <w:t xml:space="preserve"> </w:t>
      </w:r>
      <w:r w:rsidRPr="00F7156E">
        <w:rPr>
          <w:rFonts w:ascii="monospace" w:eastAsia="Yu Gothic UI" w:hAnsi="monospace" w:cs="Times New Roman"/>
          <w:color w:val="3465A4"/>
          <w:kern w:val="0"/>
          <w:sz w:val="20"/>
          <w:szCs w:val="24"/>
        </w:rPr>
        <w:t>https://hirono-hideki.hatenadiary.jp/entry/2020/10/03/232019</w:t>
      </w:r>
      <w:r w:rsidRPr="00F7156E">
        <w:rPr>
          <w:rFonts w:ascii="monospace" w:eastAsia="Yu Gothic UI" w:hAnsi="monospace" w:cs="Times New Roman"/>
          <w:color w:val="3465A4"/>
          <w:kern w:val="0"/>
          <w:sz w:val="20"/>
          <w:szCs w:val="24"/>
        </w:rPr>
        <w:br/>
      </w:r>
    </w:p>
    <w:p w14:paraId="78C170EA" w14:textId="77777777" w:rsidR="00F7156E" w:rsidRPr="00F7156E" w:rsidRDefault="00F7156E" w:rsidP="00680762">
      <w:pPr>
        <w:pStyle w:val="5"/>
      </w:pPr>
      <w:r w:rsidRPr="00F7156E">
        <w:t>「悪口一つでも令状とって強制捜査してくれたりする。一時期のストーカー案件における改善を彷彿とさせるレベル。」という令和2年10月1日の深澤諭史弁護士のツイート</w:t>
      </w:r>
    </w:p>
    <w:p w14:paraId="3015C75B"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monospace" w:eastAsia="Yu Gothic UI" w:hAnsi="monospace" w:cs="Times New Roman"/>
          <w:color w:val="000000"/>
          <w:kern w:val="0"/>
          <w:sz w:val="20"/>
          <w:szCs w:val="24"/>
          <w:highlight w:val="white"/>
        </w:rPr>
        <w:t>- 986</w:t>
      </w:r>
      <w:r w:rsidRPr="00F7156E">
        <w:rPr>
          <w:rFonts w:ascii="ＭＳ 明朝" w:eastAsia="ＭＳ 明朝" w:hAnsi="ＭＳ 明朝" w:cs="ＭＳ 明朝" w:hint="eastAsia"/>
          <w:color w:val="000000"/>
          <w:kern w:val="0"/>
          <w:sz w:val="20"/>
          <w:szCs w:val="24"/>
          <w:highlight w:val="white"/>
        </w:rPr>
        <w:t>：</w:t>
      </w:r>
      <w:r w:rsidRPr="00F7156E">
        <w:rPr>
          <w:rFonts w:ascii="monospace" w:eastAsia="Yu Gothic UI" w:hAnsi="monospace" w:cs="Times New Roman"/>
          <w:color w:val="000000"/>
          <w:kern w:val="0"/>
          <w:sz w:val="20"/>
          <w:szCs w:val="24"/>
          <w:highlight w:val="white"/>
        </w:rPr>
        <w:t xml:space="preserve">2020-10-02_13:19:01 </w:t>
      </w:r>
      <w:r w:rsidRPr="00F7156E">
        <w:rPr>
          <w:rFonts w:ascii="ＭＳ 明朝" w:eastAsia="ＭＳ 明朝" w:hAnsi="ＭＳ 明朝" w:cs="ＭＳ 明朝" w:hint="eastAsia"/>
          <w:color w:val="000000"/>
          <w:kern w:val="0"/>
          <w:sz w:val="20"/>
          <w:szCs w:val="24"/>
          <w:highlight w:val="white"/>
        </w:rPr>
        <w:t>＊</w:t>
      </w:r>
      <w:r w:rsidRPr="00F7156E">
        <w:rPr>
          <w:rFonts w:ascii="Yu Gothic UI" w:eastAsia="monospace" w:hAnsi="Yu Gothic UI" w:cs="Times New Roman"/>
          <w:color w:val="000000"/>
          <w:kern w:val="0"/>
          <w:sz w:val="20"/>
          <w:szCs w:val="24"/>
          <w:highlight w:val="white"/>
        </w:rPr>
        <w:t xml:space="preserve"> </w:t>
      </w:r>
      <w:r w:rsidRPr="00F7156E">
        <w:rPr>
          <w:rFonts w:ascii="ＭＳ 明朝" w:eastAsia="ＭＳ 明朝" w:hAnsi="ＭＳ 明朝" w:cs="ＭＳ 明朝" w:hint="eastAsia"/>
          <w:color w:val="000000"/>
          <w:kern w:val="0"/>
          <w:sz w:val="20"/>
          <w:szCs w:val="24"/>
          <w:highlight w:val="white"/>
        </w:rPr>
        <w:t>《参考資料》「悪口一つでも令状とって強制捜査してくれたりする。一時期のストーカー案件における改善を彷彿とさせるレベル。」という令</w:t>
      </w:r>
      <w:r w:rsidRPr="00F7156E">
        <w:rPr>
          <w:rFonts w:ascii="monospace" w:eastAsia="Yu Gothic UI" w:hAnsi="monospace" w:cs="Times New Roman"/>
          <w:color w:val="3465A4"/>
          <w:kern w:val="0"/>
          <w:sz w:val="20"/>
          <w:szCs w:val="24"/>
        </w:rPr>
        <w:br/>
      </w:r>
      <w:r w:rsidRPr="00F7156E">
        <w:rPr>
          <w:rFonts w:ascii="ＭＳ 明朝" w:eastAsia="ＭＳ 明朝" w:hAnsi="ＭＳ 明朝" w:cs="ＭＳ 明朝" w:hint="eastAsia"/>
          <w:color w:val="3465A4"/>
          <w:kern w:val="0"/>
          <w:sz w:val="20"/>
          <w:szCs w:val="24"/>
        </w:rPr>
        <w:t>和</w:t>
      </w:r>
      <w:r w:rsidRPr="00F7156E">
        <w:rPr>
          <w:rFonts w:ascii="monospace" w:eastAsia="Yu Gothic UI" w:hAnsi="monospace" w:cs="Times New Roman"/>
          <w:color w:val="3465A4"/>
          <w:kern w:val="0"/>
          <w:sz w:val="20"/>
          <w:szCs w:val="24"/>
        </w:rPr>
        <w:t>2</w:t>
      </w:r>
      <w:r w:rsidRPr="00F7156E">
        <w:rPr>
          <w:rFonts w:ascii="ＭＳ 明朝" w:eastAsia="ＭＳ 明朝" w:hAnsi="ＭＳ 明朝" w:cs="ＭＳ 明朝" w:hint="eastAsia"/>
          <w:color w:val="3465A4"/>
          <w:kern w:val="0"/>
          <w:sz w:val="20"/>
          <w:szCs w:val="24"/>
        </w:rPr>
        <w:t>年</w:t>
      </w:r>
      <w:r w:rsidRPr="00F7156E">
        <w:rPr>
          <w:rFonts w:ascii="monospace" w:eastAsia="Yu Gothic UI" w:hAnsi="monospace" w:cs="Times New Roman"/>
          <w:color w:val="3465A4"/>
          <w:kern w:val="0"/>
          <w:sz w:val="20"/>
          <w:szCs w:val="24"/>
        </w:rPr>
        <w:t>10</w:t>
      </w:r>
      <w:r w:rsidRPr="00F7156E">
        <w:rPr>
          <w:rFonts w:ascii="ＭＳ 明朝" w:eastAsia="ＭＳ 明朝" w:hAnsi="ＭＳ 明朝" w:cs="ＭＳ 明朝" w:hint="eastAsia"/>
          <w:color w:val="3465A4"/>
          <w:kern w:val="0"/>
          <w:sz w:val="20"/>
          <w:szCs w:val="24"/>
        </w:rPr>
        <w:t>月</w:t>
      </w:r>
      <w:r w:rsidRPr="00F7156E">
        <w:rPr>
          <w:rFonts w:ascii="monospace" w:eastAsia="Yu Gothic UI" w:hAnsi="monospace" w:cs="Times New Roman"/>
          <w:color w:val="3465A4"/>
          <w:kern w:val="0"/>
          <w:sz w:val="20"/>
          <w:szCs w:val="24"/>
        </w:rPr>
        <w:t>1</w:t>
      </w:r>
      <w:r w:rsidRPr="00F7156E">
        <w:rPr>
          <w:rFonts w:ascii="ＭＳ 明朝" w:eastAsia="ＭＳ 明朝" w:hAnsi="ＭＳ 明朝" w:cs="ＭＳ 明朝" w:hint="eastAsia"/>
          <w:color w:val="3465A4"/>
          <w:kern w:val="0"/>
          <w:sz w:val="20"/>
          <w:szCs w:val="24"/>
        </w:rPr>
        <w:t>日の深澤諭史弁護士のツイート</w:t>
      </w:r>
      <w:r w:rsidRPr="00F7156E">
        <w:rPr>
          <w:rFonts w:ascii="Yu Gothic UI" w:eastAsia="monospace" w:hAnsi="Yu Gothic UI" w:cs="Times New Roman"/>
          <w:color w:val="3465A4"/>
          <w:kern w:val="0"/>
          <w:sz w:val="20"/>
          <w:szCs w:val="24"/>
        </w:rPr>
        <w:t xml:space="preserve"> </w:t>
      </w:r>
      <w:r w:rsidRPr="00F7156E">
        <w:rPr>
          <w:rFonts w:ascii="monospace" w:eastAsia="Yu Gothic UI" w:hAnsi="monospace" w:cs="Times New Roman"/>
          <w:color w:val="3465A4"/>
          <w:kern w:val="0"/>
          <w:sz w:val="20"/>
          <w:szCs w:val="24"/>
        </w:rPr>
        <w:t>https://hirono-hideki.hatenadiary.jp/entry/2020/10/02/131854</w:t>
      </w:r>
    </w:p>
    <w:p w14:paraId="4E8DB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68E9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深澤諭史弁護士の設ける基準というのは，往々にして厳しいことが多いのですが，この警察に対する評価も弁護士の立場，社会的役割からは逆行した二律背反を感じました。</w:t>
      </w:r>
    </w:p>
    <w:p w14:paraId="09C64C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6512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今年はいくつか芸能人の自殺の原因としても社会問題になっていた誹謗中傷ですが，深澤諭史弁護士の発言には疑問を感じていて，それが警察に対する「</w:t>
      </w:r>
      <w:r w:rsidRPr="00F7156E">
        <w:rPr>
          <w:rFonts w:ascii="ＭＳ 明朝" w:eastAsia="ＭＳ 明朝" w:hAnsi="ＭＳ 明朝" w:cs="ＭＳ 明朝" w:hint="eastAsia"/>
          <w:color w:val="000000"/>
          <w:kern w:val="0"/>
          <w:sz w:val="24"/>
          <w:szCs w:val="24"/>
          <w:highlight w:val="white"/>
        </w:rPr>
        <w:t>一時期のストーカー案件における改善を彷彿とさせるレベル。」という高評価と一体化しています。</w:t>
      </w:r>
    </w:p>
    <w:p w14:paraId="1B79C1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9089618" w14:textId="77777777" w:rsidR="00F7156E" w:rsidRPr="00F7156E" w:rsidRDefault="00F7156E" w:rsidP="00680762">
      <w:pPr>
        <w:pStyle w:val="4"/>
        <w:rPr>
          <w:rFonts w:eastAsia="Times New Roman"/>
          <w:sz w:val="22"/>
        </w:rPr>
      </w:pPr>
      <w:r w:rsidRPr="00F7156E">
        <w:rPr>
          <w:rFonts w:eastAsia="ＭＳ 明朝" w:cs="ＭＳ 明朝" w:hint="eastAsia"/>
          <w:sz w:val="22"/>
        </w:rPr>
        <w:t>「</w:t>
      </w:r>
      <w:r w:rsidRPr="00F7156E">
        <w:t>弁護士業の自由競争と淘汰が，社会のためになるとか，良い弁護士だけが残るとか，そういう発想は，フィクションないし妄想</w:t>
      </w:r>
      <w:r w:rsidRPr="00F7156E">
        <w:rPr>
          <w:rFonts w:hint="eastAsia"/>
        </w:rPr>
        <w:t>」という深澤諭史弁護</w:t>
      </w:r>
      <w:r w:rsidRPr="00F7156E">
        <w:rPr>
          <w:rFonts w:hint="eastAsia"/>
        </w:rPr>
        <w:lastRenderedPageBreak/>
        <w:t>士のツイート</w:t>
      </w:r>
    </w:p>
    <w:p w14:paraId="4972D4AF" w14:textId="77777777" w:rsidR="00F7156E" w:rsidRPr="00F7156E" w:rsidRDefault="00F7156E" w:rsidP="00037D96">
      <w:pPr>
        <w:pStyle w:val="5"/>
        <w:numPr>
          <w:ilvl w:val="0"/>
          <w:numId w:val="20"/>
        </w:numPr>
      </w:pPr>
      <w:r w:rsidRPr="00F7156E">
        <w:rPr>
          <w:rFonts w:hint="eastAsia"/>
        </w:rPr>
        <w:t>「</w:t>
      </w:r>
      <w:r w:rsidRPr="00F7156E">
        <w:t>６年前のツイートだが・・・。どんどん悪化している・・・。 （・∀・；）</w:t>
      </w:r>
      <w:r w:rsidRPr="00F7156E">
        <w:rPr>
          <w:rFonts w:hint="eastAsia"/>
        </w:rPr>
        <w:t>」という2020年10月19日のツイートでの紹介</w:t>
      </w:r>
    </w:p>
    <w:p w14:paraId="55561FB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の深澤諭史弁護士のツイートがきっかけで，Wordに指定したツイートの内容を挿入するマクロを作成しました。これが思いの外手間取り，夜中の1時過ぎにようやく完成したと思っていたのですが，朝になって不具合に気がつきました。</w:t>
      </w:r>
    </w:p>
    <w:p w14:paraId="640C20D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0541AF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解決できたのはSleepという関数のようなものですが，VBAにもLinuxと同じようなものがあるのかと思ったところ，変化は見られず，後でミリ秒単位の指定になると気がつきました。書き換えるファイルの内容を書き換え前に読み込んでいたという問題でした。</w:t>
      </w:r>
    </w:p>
    <w:p w14:paraId="759B472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10674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ツイートの内容を読み込む処理はpythonで作成しました。これまでRubyで行っていた処理をpythonで書き換えたことになります。これもつまずきが多かったのですが，TwitterAPIの理解が深まり，新しくなった仕様のデータ構造もわかりました。</w:t>
      </w:r>
    </w:p>
    <w:p w14:paraId="4FA47CE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45882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大きな転換点ともなった，これから紹介する深澤諭史弁護士の6年前というツイートですが，これが過去と未来につながる新たな始まりともなっていました。関連したツイートをまとめてご紹介します。</w:t>
      </w:r>
    </w:p>
    <w:p w14:paraId="02929D5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AB322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fukazawas（深澤諭史） 日時： 2014-08-09 10:13:59 URL： https://twitter.com/fukazawasstatus/497913648950411264  </w:t>
      </w:r>
    </w:p>
    <w:p w14:paraId="3BAEEAD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非弁委員やって，常議員やって，思い知ったことは，</w:t>
      </w:r>
    </w:p>
    <w:p w14:paraId="407321B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1BE0BEB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弁護士業の自由競争と淘汰が，社会のためになるとか，良い弁護士だけが残るとか，そういう発想は，フィクションないし妄想，あるいは犯罪的想像力の欠如だと思い知った次第。</w:t>
      </w:r>
    </w:p>
    <w:p w14:paraId="1800975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9BBCFC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51F154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fukazawas（深澤諭史） 日時： 2020-10-19 08:56:29 URL： </w:t>
      </w:r>
      <w:r w:rsidRPr="00F7156E">
        <w:rPr>
          <w:rFonts w:ascii="Yu Gothic UI" w:eastAsia="Yu Gothic UI" w:hAnsi="Yu Gothic UI" w:cs="Yu Gothic UI"/>
          <w:kern w:val="0"/>
          <w:sz w:val="20"/>
          <w:szCs w:val="24"/>
        </w:rPr>
        <w:lastRenderedPageBreak/>
        <w:t xml:space="preserve">https://twitter.com/fukazawasstatus/1317977886503051264  </w:t>
      </w:r>
    </w:p>
    <w:p w14:paraId="74812F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６年前のツイートだが・・・。どんどん悪化している・・・。</w:t>
      </w:r>
    </w:p>
    <w:p w14:paraId="1B08E7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 https://t.co/t57wlPXV2p</w:t>
      </w:r>
    </w:p>
    <w:p w14:paraId="3FA6A9D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77CF673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AB874D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icecream_melon（武本夕香子） 日時： 2020-10-19 09:55:56 URL： https://twitter.com/icecream_melonstatus/1317992845123317761  </w:t>
      </w:r>
    </w:p>
    <w:p w14:paraId="4167225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@fukazawas 結論ありきでしたからね。</w:t>
      </w:r>
    </w:p>
    <w:p w14:paraId="2C9C387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そうならないことは誰でもわかってました。</w:t>
      </w:r>
    </w:p>
    <w:p w14:paraId="002F328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恥ずかしくないのかなぁと思っていました</w:t>
      </w:r>
      <w:r w:rsidRPr="00F7156E">
        <w:rPr>
          <w:rFonts w:ascii="Segoe UI Emoji" w:eastAsia="Yu Gothic UI" w:hAnsi="Segoe UI Emoji" w:cs="Segoe UI Emoji"/>
          <w:kern w:val="0"/>
          <w:sz w:val="20"/>
          <w:szCs w:val="24"/>
        </w:rPr>
        <w:t>🤷</w:t>
      </w:r>
      <w:r w:rsidRPr="00F7156E">
        <w:rPr>
          <w:rFonts w:ascii="ＭＳ 明朝" w:eastAsia="ＭＳ 明朝" w:hAnsi="ＭＳ 明朝" w:cs="ＭＳ 明朝" w:hint="eastAsia"/>
          <w:kern w:val="0"/>
          <w:sz w:val="20"/>
          <w:szCs w:val="24"/>
        </w:rPr>
        <w:t>‍♀</w:t>
      </w:r>
      <w:r w:rsidRPr="00F7156E">
        <w:rPr>
          <w:rFonts w:ascii="Yu Gothic UI" w:eastAsia="Yu Gothic UI" w:hAnsi="Yu Gothic UI" w:cs="Yu Gothic UI"/>
          <w:kern w:val="0"/>
          <w:sz w:val="20"/>
          <w:szCs w:val="24"/>
        </w:rPr>
        <w:t>️</w:t>
      </w:r>
    </w:p>
    <w:p w14:paraId="2DB2443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AEF4C9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5A32F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次が2020年10月19日08時56分の「6年前のツイートだが・・・」という深澤諭史弁護士のツイートのその次のツイートになります。補足的な意味合いがありそうです。</w:t>
      </w:r>
    </w:p>
    <w:p w14:paraId="54612B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ED1B96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fukazawas（深澤諭史） 日時： 2020-10-19 08:59:27 URL： https://twitter.com/fukazawasstatus/1317978632661258241  </w:t>
      </w:r>
    </w:p>
    <w:p w14:paraId="3EC2D9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正直，いろいろと情報が集まる立場から，言わせてもらうと，ネットで検索して弁護士を探した場合のリスクがものすごく上昇している。。。</w:t>
      </w:r>
    </w:p>
    <w:p w14:paraId="541F9E2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ネット広告は悪いものではない，むしろとても有意義だとは思っているが。。。</w:t>
      </w:r>
    </w:p>
    <w:p w14:paraId="5C02378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 https://t.co/ISsHTKu1Wg</w:t>
      </w:r>
    </w:p>
    <w:p w14:paraId="5C18D9D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06AA00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89A42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TwitterAPIで取り込んだテキスト情報のツイートを見ていたので気がつかなかったのですが，上記の深澤諭史弁護士のツイートに含まれるURLも6年前のツイートのリンクでした。</w:t>
      </w:r>
    </w:p>
    <w:p w14:paraId="1C6B38D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86FA329" w14:textId="77777777" w:rsidR="00F7156E" w:rsidRPr="00F7156E" w:rsidRDefault="00F7156E" w:rsidP="00680762">
      <w:pPr>
        <w:pStyle w:val="5"/>
      </w:pPr>
      <w:r w:rsidRPr="00F7156E">
        <w:rPr>
          <w:rFonts w:hint="eastAsia"/>
        </w:rPr>
        <w:t>「複数の探偵による報告書があるケースで，不貞行為そのものを争って，訴訟で完全勝利決めたことあります。」という深澤諭史弁護士のツイート</w:t>
      </w:r>
    </w:p>
    <w:p w14:paraId="4DD331B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一連の深澤諭史弁護士のタイムラインは次のつながりになっています。</w:t>
      </w:r>
    </w:p>
    <w:p w14:paraId="3A2605F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FBF336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TW fukazawas（深澤諭史） 日時： 2020-10-19 22:57 URL： https://twitter.com/fukazawas/status/1318189640759660545</w:t>
      </w:r>
    </w:p>
    <w:p w14:paraId="45233D5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非弁業者？（・∀・） https://t.co/mss4Hkjlh4</w:t>
      </w:r>
    </w:p>
    <w:p w14:paraId="73F4634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190A71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RT fukazawas（深澤諭史）｜harrier0516osk（向原総合法律事務所　弁護士向原） 日時：2020-10-19 22:57／2020-10-19 22:57 URL&gt;： https://twitter.com/fukazawas/status/1318189603908591617 </w:t>
      </w:r>
      <w:r w:rsidRPr="00F7156E">
        <w:rPr>
          <w:rFonts w:ascii="Yu Gothic UI" w:eastAsia="Yu Gothic UI" w:hAnsi="Yu Gothic UI" w:cs="Yu Gothic UI"/>
          <w:kern w:val="0"/>
          <w:sz w:val="20"/>
          <w:szCs w:val="24"/>
        </w:rPr>
        <w:lastRenderedPageBreak/>
        <w:t>https://twitter.com/harrier0516osk/status/1318189560161972226</w:t>
      </w:r>
    </w:p>
    <w:p w14:paraId="25677F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これは同感です。 \n ゴールドラッシュの話と同じで、得したのは誰でしょう？ https://t.co/k0cvhCtueE</w:t>
      </w:r>
    </w:p>
    <w:p w14:paraId="0E8A1FF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/年前</w:t>
      </w:r>
    </w:p>
    <w:p w14:paraId="63F9C21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TW fukazawas（深澤諭史） 日時： 2020-10-19 09:37 URL： https://twitter.com/fukazawas/status/1317988277551464449</w:t>
      </w:r>
    </w:p>
    <w:p w14:paraId="7F974BF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不貞と言えば，被告側，不貞証拠として夜間デート，夜間に自室に行く，明かりも消える，という複数の探偵による報告書があるケースで，不貞行為そのものを争って，訴訟で完全勝利決めたことあります。 \n 色々と学びの多い案件でした。 \n （・∀・）</w:t>
      </w:r>
    </w:p>
    <w:p w14:paraId="6A4980C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0DECB9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RT fukazawas（深澤諭史）｜kentoasai83（淺井健人） 日時：2020-10-19 09:04／2020-10-19 09:04 URL： https://twitter.com/fukazawas/status/1317979959781068800 https://twitter.com/kentoasai83/status/1317979919926767616</w:t>
      </w:r>
    </w:p>
    <w:p w14:paraId="1E34D2D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メモ。 https://t.co/uym1Re0OK6</w:t>
      </w:r>
    </w:p>
    <w:p w14:paraId="6B8884E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F5F57C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TW fukazawas（深澤諭史） 日時： 2020-10-19 08:59 URL： https://twitter.com/fukazawas/status/1317978632661258241</w:t>
      </w:r>
    </w:p>
    <w:p w14:paraId="37B645A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正直，いろいろと情報が集まる立場から，言わせてもらうと，ネットで検索して弁護士を探した場合のリスクがものすごく上昇している。。。 \n ネット広告は悪いものではない，むしろとても有意義だとは思っているが。。。 \n （・∀・；；） https://t.co/ISsHTKu1Wg</w:t>
      </w:r>
    </w:p>
    <w:p w14:paraId="669BF17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078B202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TW fukazawas（深澤諭史） 日時： 2020-10-19 08:56 URL： https://twitter.com/fukazawas/status/1317977886503051264</w:t>
      </w:r>
    </w:p>
    <w:p w14:paraId="7F5C207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６年前のツイートだが・・・。どんどん悪化している・・・。 \n （・∀・；） https://t.co/t57wlPXV2p</w:t>
      </w:r>
    </w:p>
    <w:p w14:paraId="0C55B7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F789C5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完全勝利」というのは，平成16年辺りになるかと思いますが，パチンコ店のパチスロ機「吉宗」の演出で見たようなことを思い出しました。ギャンブル性が高く規制を受けることになった4号機のパチスロ機です。</w:t>
      </w:r>
    </w:p>
    <w:p w14:paraId="6111CAC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29C4D9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実績を成功例として紹介しているのかもしれないですが，現実問題として当てはまると，ギャンブル性の高い，誇大広告の匂いを感じるとともに，弁護士の感覚というものがまるで漫画の世界の心理描写に近いものであるとの認識を新たにしました。</w:t>
      </w:r>
    </w:p>
    <w:p w14:paraId="41588C6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D0EB490" w14:textId="77777777" w:rsidR="00F7156E" w:rsidRPr="00F7156E" w:rsidRDefault="00F7156E" w:rsidP="00680762">
      <w:pPr>
        <w:pStyle w:val="5"/>
      </w:pPr>
      <w:r w:rsidRPr="00F7156E">
        <w:rPr>
          <w:rFonts w:hint="eastAsia"/>
        </w:rPr>
        <w:t>「</w:t>
      </w:r>
      <w:r w:rsidRPr="00F7156E">
        <w:t>これは同感です。 ゴールドラッシュの話と同じで、得したのは誰でしょう？</w:t>
      </w:r>
      <w:r w:rsidRPr="00F7156E">
        <w:rPr>
          <w:rFonts w:hint="eastAsia"/>
        </w:rPr>
        <w:t>」という向原栄大朗弁護士の反応</w:t>
      </w:r>
    </w:p>
    <w:p w14:paraId="3832002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これもTwitterAPIで取得したツイートのテキストを見ていたので気がつかなかったのですが，6年前という深澤諭史弁護士のツイートを公式引用したものでした。再掲になりますが，続けてご紹介します。</w:t>
      </w:r>
    </w:p>
    <w:p w14:paraId="713CE4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817313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fukazawas（深澤諭史） 日時： 2014-08-09 10:13:59 URL： </w:t>
      </w:r>
      <w:r w:rsidRPr="00F7156E">
        <w:rPr>
          <w:rFonts w:ascii="Yu Gothic UI" w:eastAsia="Yu Gothic UI" w:hAnsi="Yu Gothic UI" w:cs="Yu Gothic UI"/>
          <w:kern w:val="0"/>
          <w:sz w:val="20"/>
          <w:szCs w:val="24"/>
        </w:rPr>
        <w:lastRenderedPageBreak/>
        <w:t xml:space="preserve">https://twitter.com/fukazawasstatus/497913648950411264  </w:t>
      </w:r>
    </w:p>
    <w:p w14:paraId="3CC894C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非弁委員やって，常議員やって，思い知ったことは，</w:t>
      </w:r>
    </w:p>
    <w:p w14:paraId="75FF6E4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6337770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弁護士業の自由競争と淘汰が，社会のためになるとか，良い弁護士だけが残るとか，そういう発想は，フィクションないし妄想，あるいは犯罪的想像力の欠如だと思い知った次第。</w:t>
      </w:r>
    </w:p>
    <w:p w14:paraId="61DE5FD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2B10D26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F6515A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harrier0516osk（向原総合法律事務所　弁護士向原） 日時： 2020-10-19 22:57:36 URL： https://twitter.com/harrier0516oskstatus/1318189560161972226  </w:t>
      </w:r>
    </w:p>
    <w:p w14:paraId="23FBBBA0"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これは同感です。</w:t>
      </w:r>
    </w:p>
    <w:p w14:paraId="0B599F7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ゴールドラッシュの話と同じで、得したのは誰でしょう？ https://t.co/k0cvhCtueE</w:t>
      </w:r>
    </w:p>
    <w:p w14:paraId="0846CCB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F27EBA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987825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初めにゴールドラッシュという言葉をみてピンと来なかったのですが，昭和40年代後半から昭和50年代前半のテレビの西部劇で見かけたような言葉で，昭和56年の夏になりますが，矢沢永吉の曲名として歌を聴いた記憶があります。アルバム名にもなっていたかもしれません。</w:t>
      </w:r>
    </w:p>
    <w:p w14:paraId="3E9F167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82CF604" w14:textId="77777777" w:rsidR="00F7156E" w:rsidRPr="00F7156E" w:rsidRDefault="00F7156E" w:rsidP="00680762">
      <w:pPr>
        <w:pStyle w:val="5"/>
      </w:pPr>
      <w:r w:rsidRPr="00F7156E">
        <w:rPr>
          <w:rFonts w:hint="eastAsia"/>
        </w:rPr>
        <w:t>「座間９人殺害で死刑になりたくて仕方ない被告人をも、その意図に反して弁護する、士。　それが仕事。」という深澤諭史弁護士のリツイート</w:t>
      </w:r>
    </w:p>
    <w:p w14:paraId="6FE6F92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長い時間続けたプログラムがようやくできあがったと思った直後の夜中の1時過ぎだったと記憶しますが，深澤諭史弁護士のタイムラインで見かけた衝撃的な内容のツイートでした。スクリーンショットも記録してあると思います。</w:t>
      </w:r>
    </w:p>
    <w:p w14:paraId="0AF1373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2DF2D8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TW yokotindeka_DJ（ヨコチン刑事(デカ)</w:t>
      </w:r>
      <w:r w:rsidRPr="00F7156E">
        <w:rPr>
          <w:rFonts w:ascii="Yu Gothic UI" w:eastAsia="Yu Gothic UI" w:hAnsi="Yu Gothic UI" w:cs="Yu Gothic UI" w:hint="eastAsia"/>
          <w:kern w:val="0"/>
          <w:sz w:val="20"/>
          <w:szCs w:val="24"/>
        </w:rPr>
        <w:t>㊙️実況）</w:t>
      </w:r>
      <w:r w:rsidRPr="00F7156E">
        <w:rPr>
          <w:rFonts w:ascii="Yu Gothic UI" w:eastAsia="Yu Gothic UI" w:hAnsi="Yu Gothic UI" w:cs="Yu Gothic UI"/>
          <w:kern w:val="0"/>
          <w:sz w:val="20"/>
          <w:szCs w:val="24"/>
        </w:rPr>
        <w:t xml:space="preserve"> 日時： 2020-10-19 19:55:14 URL： https://twitter.com/yokotindeka_DJstatus/1318143664573489154  </w:t>
      </w:r>
    </w:p>
    <w:p w14:paraId="26E2DFB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座間９人殺害で死刑になりたくて仕方ない被告人をも、その意図に反して弁護する、士。</w:t>
      </w:r>
    </w:p>
    <w:p w14:paraId="68ACA45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それが仕事。</w:t>
      </w:r>
    </w:p>
    <w:p w14:paraId="4228FD3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世間にどんなに叩かれても。</w:t>
      </w:r>
    </w:p>
    <w:p w14:paraId="3987D50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被告人の自暴自棄や精神疾患を最期まで信じて。</w:t>
      </w:r>
    </w:p>
    <w:p w14:paraId="2B03DBB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4E10A61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敬服する。</w:t>
      </w:r>
    </w:p>
    <w:p w14:paraId="6FC18DE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6F6EFD23"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＞「開示された多数の証拠を見る中で、</w:t>
      </w:r>
      <w:r w:rsidRPr="00F7156E">
        <w:rPr>
          <w:rFonts w:ascii="Yu Gothic UI" w:eastAsia="Yu Gothic UI" w:hAnsi="Yu Gothic UI" w:cs="Yu Gothic UI" w:hint="eastAsia"/>
          <w:kern w:val="0"/>
          <w:sz w:val="20"/>
          <w:szCs w:val="24"/>
        </w:rPr>
        <w:t>承諾殺人罪の適用を主張することに決めた」</w:t>
      </w:r>
    </w:p>
    <w:p w14:paraId="0FF2168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https://t.co/y4GZEUsS8l</w:t>
      </w:r>
    </w:p>
    <w:p w14:paraId="5557521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1F64C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0E6560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たしか，このヨコチン刑事というアカウントは，弁護士アカウントから弁護士ではないという指摘</w:t>
      </w:r>
      <w:r w:rsidRPr="00F7156E">
        <w:rPr>
          <w:rFonts w:ascii="Yu Gothic UI" w:eastAsia="Yu Gothic UI" w:hAnsi="Yu Gothic UI" w:cs="Yu Gothic UI" w:hint="eastAsia"/>
          <w:kern w:val="0"/>
          <w:sz w:val="24"/>
          <w:szCs w:val="24"/>
        </w:rPr>
        <w:lastRenderedPageBreak/>
        <w:t>を受けていましたが，これまで見てきたツイートの中でもとりわけ弁護士らしいと感じた内容で，ともかく深澤諭史弁護士がリツイートをしていることに社会的意義を感じました。</w:t>
      </w:r>
    </w:p>
    <w:p w14:paraId="0F7F952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C89B2A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RT fukazawas（深澤諭史）｜yokotindeka_DJ（ヨコチン刑事(デカ)</w:t>
      </w:r>
      <w:r w:rsidRPr="00F7156E">
        <w:rPr>
          <w:rFonts w:ascii="Yu Gothic UI" w:eastAsia="Yu Gothic UI" w:hAnsi="Yu Gothic UI" w:cs="Yu Gothic UI" w:hint="eastAsia"/>
          <w:kern w:val="0"/>
          <w:sz w:val="20"/>
          <w:szCs w:val="24"/>
        </w:rPr>
        <w:t>㊙️実況）</w:t>
      </w:r>
      <w:r w:rsidRPr="00F7156E">
        <w:rPr>
          <w:rFonts w:ascii="Yu Gothic UI" w:eastAsia="Yu Gothic UI" w:hAnsi="Yu Gothic UI" w:cs="Yu Gothic UI"/>
          <w:kern w:val="0"/>
          <w:sz w:val="20"/>
          <w:szCs w:val="24"/>
        </w:rPr>
        <w:t xml:space="preserve">  日時： 2020-10-19 20:58:26／2020-10-19 19:55:14 URL： https://twitter.com/fukazawasstatus/1318159571186151424 https://twitter.com/yokotindeka_DJstatus/1318143664573489154  </w:t>
      </w:r>
    </w:p>
    <w:p w14:paraId="3996FD4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座間９人殺害で死刑になりたくて仕方ない被告人をも、その意図に反し</w:t>
      </w:r>
      <w:r w:rsidRPr="00F7156E">
        <w:rPr>
          <w:rFonts w:ascii="Yu Gothic UI" w:eastAsia="Yu Gothic UI" w:hAnsi="Yu Gothic UI" w:cs="Yu Gothic UI" w:hint="eastAsia"/>
          <w:kern w:val="0"/>
          <w:sz w:val="20"/>
          <w:szCs w:val="24"/>
        </w:rPr>
        <w:t>て弁護する、士。</w:t>
      </w:r>
    </w:p>
    <w:p w14:paraId="707F02AD"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それが仕事。</w:t>
      </w:r>
    </w:p>
    <w:p w14:paraId="5396930B"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世間にどんなに叩かれても。</w:t>
      </w:r>
    </w:p>
    <w:p w14:paraId="5293F1E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被告人の自暴自棄や精神疾患を最期まで信じて。</w:t>
      </w:r>
    </w:p>
    <w:p w14:paraId="10B4DE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05C000B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敬服する。</w:t>
      </w:r>
    </w:p>
    <w:p w14:paraId="31E84BC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&gt; </w:t>
      </w:r>
    </w:p>
    <w:p w14:paraId="37B0600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＞「開示された多数の証拠を見る中で、承諾殺人罪の適用を主張することに決めた」</w:t>
      </w:r>
    </w:p>
    <w:p w14:paraId="04607F4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https://t.co/y4GZEUsS8l</w:t>
      </w:r>
    </w:p>
    <w:p w14:paraId="04FF8A02"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A5E1F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7EE5B1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ヨコチン刑事というアカウントを弁護士ではないとツイートしたのをモトケンこと矢部善朗弁護士（京都弁護士会）かと思っていたのですが，確信は持てず，次のように調べたところモトケンこと矢部善朗弁護士（京都弁護士会）ではなくローカスこと三浦義隆弁護士だったようです。</w:t>
      </w:r>
    </w:p>
    <w:p w14:paraId="3E29518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2298F8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1F73B53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(py37_env) a66@DESKTOP-1ASSOGN:~$ ajx-user-mysql-REGEXP_blogger_hirono2014sk.rb motoken_tw 'ヨコチン' '1000-01-01/3000-1</w:t>
      </w:r>
    </w:p>
    <w:p w14:paraId="34FCA96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2-31'</w:t>
      </w:r>
    </w:p>
    <w:p w14:paraId="5BFC59E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SELECT * FROM tw_user_tweet WHERE tw_date BETWEEN '1000-01-01' AND '3000-12-31' AND (user LIKE "motoken_tw") AND  tweet REGEXP "ヨコチン"  ORDER BY tw_date ASC</w:t>
      </w:r>
    </w:p>
    <w:p w14:paraId="7B12635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none</w:t>
      </w:r>
    </w:p>
    <w:p w14:paraId="0B7ABC35"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(py37_env) a66@DESKTOP-1ASSOGN:~$ ajx-user-mysql-REGEXP_blogger_hirono2014sk.rb lawkus 'ヨコチン' '1000-01-01/3000-12-31</w:t>
      </w:r>
    </w:p>
    <w:p w14:paraId="7E92F36C"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w:t>
      </w:r>
    </w:p>
    <w:p w14:paraId="669182F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SELECT * FROM tw_user_tweet WHERE tw_date BETWEEN '1000-01-01' AND '3000-12-31' AND (user LIKE "lawkus") AND  tweet REGEXP "ヨコチン"  ORDER BY tw_date ASC</w:t>
      </w:r>
    </w:p>
    <w:p w14:paraId="775982E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REGEXP：”ヨコチン”／ystk（@lawkus）の検索（2019-06-11</w:t>
      </w:r>
      <w:r w:rsidRPr="00F7156E">
        <w:rPr>
          <w:rFonts w:ascii="Yu Gothic UI" w:eastAsia="Yu Gothic UI" w:hAnsi="Yu Gothic UI" w:cs="Yu Gothic UI" w:hint="eastAsia"/>
          <w:kern w:val="0"/>
          <w:sz w:val="20"/>
          <w:szCs w:val="24"/>
        </w:rPr>
        <w:t>〜</w:t>
      </w:r>
      <w:r w:rsidRPr="00F7156E">
        <w:rPr>
          <w:rFonts w:ascii="Yu Gothic UI" w:eastAsia="Yu Gothic UI" w:hAnsi="Yu Gothic UI" w:cs="Yu Gothic UI"/>
          <w:kern w:val="0"/>
          <w:sz w:val="20"/>
          <w:szCs w:val="24"/>
        </w:rPr>
        <w:t>2020-09-03／2020年10月21日12時23分の記録4件）</w:t>
      </w:r>
    </w:p>
    <w:p w14:paraId="40000E4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5D31319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347EEE8"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- 2020年10月21日12時20分の登録： ＞@fukazawas　深澤諭史＞RT　@yokotindeka_DJ：　https://twitter.com/fukazawas/status/1318159571186151424 http://kk2020-09.blogspot.com/2020/10/fukazawasrtyokotindekadjhttpstwittercom.html</w:t>
      </w:r>
    </w:p>
    <w:p w14:paraId="39A50296"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lastRenderedPageBreak/>
        <w:t xml:space="preserve"> - 2020年10月21日12時23分の登録： REGEXP：”ヨコチン”／ystk（@lawkus）の検索（2019-06-11</w:t>
      </w: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2020-09-03／2020年10月21日12時23分の記録4件） http://kk2020-09.blogspot.com/2020/10/regexpystklawkus2019-06-112020-09.html</w:t>
      </w:r>
    </w:p>
    <w:p w14:paraId="0A61193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A1071CC"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lawkus（ystk） 日時： 2020-05-05 16:22:36 URL： https://twitter.com/lawkusstatus/1257571380163301377  </w:t>
      </w:r>
    </w:p>
    <w:p w14:paraId="73EA88C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ヨコチン刑事氏を弁護士だと思っている法クラが散見されるが、 下記投稿からわかるように弁護士ではないだろう。以前自作の懲戒請求書をアップしていたこともあったがそれも明らかに弁護士の書いたものではなかった。（ヨコチン氏自身は弁護士を自称していないと思うので同氏を批判する趣旨ではない） https://t.co/lItUKFxOIW</w:t>
      </w:r>
    </w:p>
    <w:p w14:paraId="078D58AA"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548F31A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716B01"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lawkus（ystk） 日時： 2020-09-03 10:38:31 URL： https://twitter.com/lawkusstatus/1301333722973663232  </w:t>
      </w:r>
    </w:p>
    <w:p w14:paraId="5E22BED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当たり前だろ。ヨコチン氏はこのような濫用的な懲戒請求をしたことを恥じ、喜久山先生に詫びるべきだ。</w:t>
      </w:r>
    </w:p>
    <w:p w14:paraId="75FFD76E"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もっとも不当懲戒請求として不法行為にまであたるかというと、そこは微妙な気はするが。 https://t.co/YCM1jxCIIY</w:t>
      </w:r>
    </w:p>
    <w:p w14:paraId="72F87FE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250E01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3B1E4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4A9F2A5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2020年10月21日12時44分の実行記録</w:t>
      </w:r>
    </w:p>
    <w:p w14:paraId="57278BB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twitterAPI-search-lawList-mydql-add.rb "ヨコチン"</w:t>
      </w:r>
    </w:p>
    <w:p w14:paraId="2326E177"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ツイート数：</w:t>
      </w:r>
      <w:r w:rsidRPr="00F7156E">
        <w:rPr>
          <w:rFonts w:ascii="Yu Gothic UI" w:eastAsia="Yu Gothic UI" w:hAnsi="Yu Gothic UI" w:cs="Yu Gothic UI"/>
          <w:kern w:val="0"/>
          <w:sz w:val="20"/>
          <w:szCs w:val="24"/>
        </w:rPr>
        <w:t>16/2050 リツイート数：0/2050 トータル：60</w:t>
      </w:r>
    </w:p>
    <w:p w14:paraId="25A455B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hirono_hideki 1／0件</w:t>
      </w:r>
    </w:p>
    <w:p w14:paraId="2C7A26C0"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kk_hirono 12／0件</w:t>
      </w:r>
    </w:p>
    <w:p w14:paraId="652D6D96"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s_hirono 3／0件</w:t>
      </w:r>
    </w:p>
    <w:p w14:paraId="1AD20B8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0711137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523578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27E287FA" w14:textId="77777777" w:rsidR="00F7156E" w:rsidRPr="00F7156E" w:rsidRDefault="00F7156E" w:rsidP="00F7156E">
      <w:pPr>
        <w:suppressAutoHyphens/>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- 2020年10月21日12時49分の登録： REGEXP：”ヨコチン”／データベース登録済みツイート：2020年10月21日12時49分の記録：ユーザ・投稿：10／78件 </w:t>
      </w:r>
      <w:hyperlink r:id="rId11" w:history="1">
        <w:r w:rsidRPr="00F7156E">
          <w:rPr>
            <w:rFonts w:ascii="Yu Gothic UI" w:eastAsia="Yu Gothic UI" w:hAnsi="Yu Gothic UI" w:cs="Times New Roman"/>
            <w:color w:val="0563C1" w:themeColor="hyperlink"/>
            <w:kern w:val="0"/>
            <w:sz w:val="20"/>
            <w:szCs w:val="24"/>
            <w:u w:val="single"/>
          </w:rPr>
          <w:t>http://kk2020-09.blogspot.com/2020/10/regexp2020102112491078.html</w:t>
        </w:r>
      </w:hyperlink>
    </w:p>
    <w:p w14:paraId="38874DC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w:t>
      </w:r>
    </w:p>
    <w:p w14:paraId="39C06BF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5FBC3C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作成したまとめ記事に目を通していたところ，深澤諭史弁護士関連で意外な発見がありまし</w:t>
      </w:r>
      <w:r w:rsidRPr="00F7156E">
        <w:rPr>
          <w:rFonts w:ascii="Yu Gothic UI" w:eastAsia="Yu Gothic UI" w:hAnsi="Yu Gothic UI" w:cs="Yu Gothic UI" w:hint="eastAsia"/>
          <w:kern w:val="0"/>
          <w:sz w:val="24"/>
          <w:szCs w:val="24"/>
        </w:rPr>
        <w:lastRenderedPageBreak/>
        <w:t>た。スクリーンショットとして記録していたので前に読んでいるはずなのですが，魔法にでもかかったようにすっかりと忘れていました。</w:t>
      </w:r>
    </w:p>
    <w:p w14:paraId="4693186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41B7F69" w14:textId="77777777" w:rsidR="00F7156E" w:rsidRPr="00F7156E" w:rsidRDefault="00F7156E" w:rsidP="00680762">
      <w:pPr>
        <w:pStyle w:val="5"/>
      </w:pPr>
      <w:r w:rsidRPr="00F7156E">
        <w:rPr>
          <w:rFonts w:hint="eastAsia"/>
        </w:rPr>
        <w:t>退職代行で懲戒請求を受けた弁護士，厚さ10センチ以上の答弁書に，深澤諭史弁護士のブログ研究をしてオッケーだと思い顧問契約したという</w:t>
      </w:r>
    </w:p>
    <w:p w14:paraId="7DF392C4" w14:textId="77777777" w:rsidR="00F7156E" w:rsidRPr="00F7156E" w:rsidRDefault="00F7156E" w:rsidP="00F7156E">
      <w:pPr>
        <w:suppressAutoHyphens/>
        <w:ind w:left="420"/>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t xml:space="preserve">- 2020年10月21日12時49分の登録： REGEXP：”ヨコチン”／データベース登録済みツイート：2020年10月21日12時49分の記録：ユーザ・投稿：10／78件 </w:t>
      </w:r>
      <w:hyperlink r:id="rId12" w:history="1">
        <w:r w:rsidRPr="00F7156E">
          <w:rPr>
            <w:rFonts w:ascii="Yu Gothic UI" w:eastAsia="Yu Gothic UI" w:hAnsi="Yu Gothic UI" w:cs="Times New Roman"/>
            <w:color w:val="0563C1" w:themeColor="hyperlink"/>
            <w:kern w:val="0"/>
            <w:sz w:val="20"/>
            <w:szCs w:val="24"/>
            <w:u w:val="single"/>
          </w:rPr>
          <w:t>http://kk2020-09.blogspot.com/2020/10/regexp2020102112491078.html</w:t>
        </w:r>
      </w:hyperlink>
    </w:p>
    <w:p w14:paraId="04526F2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97FE27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のまとめ記事の78件中18番目から20番目まで以下の3つのツイートを発見しました。いずれも余り記憶には残っていなかったものですが，20番目のツイートの画像には，深澤諭史弁護士のブログ記事のコピーの写真があって，とりわけ珍しく感じました。</w:t>
      </w:r>
    </w:p>
    <w:p w14:paraId="6A20F11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CCEAA3F"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s_hirono（非常上告-最高検察庁御中_ツイッター） 日時： 2019-05-16 18:52:44 URL： https://twitter.com/s_hironostatus/1128961472711671808  </w:t>
      </w:r>
    </w:p>
    <w:p w14:paraId="6F65FC0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2019-05-16-174139_ヨコチン刑事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https://t.co/lCOYIqMbrC</w:t>
      </w:r>
    </w:p>
    <w:p w14:paraId="36820A15"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35C99F5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2F3CDE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s_hirono（非常上告-最高検察庁御中_ツイッター） 日時： 2019-05-16 18:53:02 URL： https://twitter.com/s_hironostatus/1128961545709400064  </w:t>
      </w:r>
    </w:p>
    <w:p w14:paraId="2E2E5728"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2019-05-16-174235_ヨコチン刑事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https://t.co/YJpIomECl2</w:t>
      </w:r>
    </w:p>
    <w:p w14:paraId="42D25D4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1B50DB5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7FB3FB9"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s_hirono（非常上告-最高検察庁御中_ツイッター） 日時： 2019-05-16 18:53:20 URL： https://twitter.com/s_hironostatus/1128961620707688449  </w:t>
      </w:r>
    </w:p>
    <w:p w14:paraId="4CC848A4"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2019-05-16-174257_ヨコチン刑事</w:t>
      </w:r>
      <w:r w:rsidRPr="00F7156E">
        <w:rPr>
          <w:rFonts w:ascii="Yu Gothic UI" w:eastAsia="Yu Gothic UI" w:hAnsi="Yu Gothic UI" w:cs="Yu Gothic UI" w:hint="eastAsia"/>
          <w:kern w:val="0"/>
          <w:sz w:val="20"/>
          <w:szCs w:val="24"/>
        </w:rPr>
        <w:t>㊙実況さんのツイート：　”厚さ⑩センチ以上のボリューミーな答弁書届いたナウ。　要約すると、深澤諭史先生のブログ研究してオッケーだと思って顧問契</w:t>
      </w:r>
      <w:r w:rsidRPr="00F7156E">
        <w:rPr>
          <w:rFonts w:ascii="Yu Gothic UI" w:eastAsia="Yu Gothic UI" w:hAnsi="Yu Gothic UI" w:cs="Yu Gothic UI"/>
          <w:kern w:val="0"/>
          <w:sz w:val="20"/>
          <w:szCs w:val="24"/>
        </w:rPr>
        <w:t>.jpg https://t.co/efkRW7VGPd</w:t>
      </w:r>
    </w:p>
    <w:p w14:paraId="3A978A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62A56E8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F8F0EF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lastRenderedPageBreak/>
        <w:t xml:space="preserve">　答弁書の写真には，川崎公司という弁護士の名前があって，Googleで検索をしたのですが，余り情報が見つからず，退職代行という絞り込みを掛けても，懲戒請求や退職代行にまつわる情報は見つかりませんでした。</w:t>
      </w:r>
    </w:p>
    <w:p w14:paraId="2E3DB0E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FB7ACE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次に，実際は弁護士法人とあるのですが，「ベンチャーサポート法律事務所」で検索したところ，川崎公司弁護士の顔写真や，業者に作成を頼んだのであれば，ずいぶん高額そうな法律事務所のホームページが出てきました。以前に見たことがあるとも思いました。</w:t>
      </w:r>
    </w:p>
    <w:p w14:paraId="147051B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3FAA2E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314778B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川﨑</w:t>
      </w:r>
      <w:r w:rsidRPr="00F7156E">
        <w:rPr>
          <w:rFonts w:ascii="Yu Gothic UI" w:eastAsia="Yu Gothic UI" w:hAnsi="Yu Gothic UI" w:cs="Yu Gothic UI"/>
          <w:kern w:val="0"/>
          <w:sz w:val="20"/>
          <w:szCs w:val="24"/>
        </w:rPr>
        <w:t xml:space="preserve"> 公司（かわさき こうじ）</w:t>
      </w:r>
    </w:p>
    <w:p w14:paraId="1DEDE7C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4AE2AAF1"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弁護士の川﨑　公司（かわさき　こうじ）と申します。金融機関で１０年以上勤務しておりましたが、より高度な専門性を身に付けてお客様のお役に立ちたい、という気持ちから、社会人になってから、仕事をしながら法律の勉強を始めました。</w:t>
      </w:r>
    </w:p>
    <w:p w14:paraId="74C4C8F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3C5EE81A"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金融に絡む相談や会社関係のご相談を受けることが多いですが、一方で、弱者保護をできること、権力に立ち向かっていくお手伝いができることが他の専門職にはない、弁護士としての唯一の特権であるという信念から、個人のお客様からも民事・刑事問わず多くのご相談を頂いています。</w:t>
      </w:r>
    </w:p>
    <w:p w14:paraId="1FFAF9C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7A4DE477"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弁護士と聞くと、敷居が高いイメージを持たれる方も多いかもしれませんが、法律だけでなく、これまでの社会人生活で培った経験を活かし、ご依頼者の皆様に寄り添った弁護活動をしております。</w:t>
      </w:r>
    </w:p>
    <w:p w14:paraId="1942B5E0"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2F48039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詳細はこちら</w:t>
      </w:r>
    </w:p>
    <w:p w14:paraId="78BF11B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518AE51"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source：］弁護士紹介│法律事務所 | ベンチャーサポートグループ https://vs-group.jp/law/profile/</w:t>
      </w:r>
    </w:p>
    <w:p w14:paraId="2EE442D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05E56E7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DCC0A8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27BC861B"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経歴</w:t>
      </w:r>
      <w:r w:rsidRPr="00F7156E">
        <w:rPr>
          <w:rFonts w:ascii="Yu Gothic UI" w:eastAsia="Yu Gothic UI" w:hAnsi="Yu Gothic UI" w:cs="Yu Gothic UI"/>
          <w:kern w:val="0"/>
          <w:sz w:val="20"/>
          <w:szCs w:val="24"/>
        </w:rPr>
        <w:tab/>
        <w:t>新潟県上越市出身。東京大学経済学部卒業後、野村證券株式会社でリテール営業に従事し、その後社債の発行スキーム等に携わるコンサルティング会社の起業経験を経て、株式会社東京金融取引所にて、新商品・制度の企画・設計、金融庁折衝、法人営業、リスク管理・コンプライアンス等多方面の業務に従事しました。２０１３年、みずほ証券株式会社金融市場調査部に出向し、公社債に関するアナリスト業務を経験しました。</w:t>
      </w:r>
    </w:p>
    <w:p w14:paraId="067181F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4B93B77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このように長年金融機関での勤務を続けながら、成蹊大学法科大学院未修者コース（夜間）に入学し卒業、同年司法試験合格、２０１６年より弁護士登録をしております。その後、都内法律事務所を経て、現在弁護士法人ベンチャーサポート法律事務所共同代表弁護士として参画しました。</w:t>
      </w:r>
    </w:p>
    <w:p w14:paraId="7CF36A0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p>
    <w:p w14:paraId="2136DDF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【資格等】</w:t>
      </w:r>
    </w:p>
    <w:p w14:paraId="50EF182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日本証券アナリスト協会検定会員</w:t>
      </w:r>
    </w:p>
    <w:p w14:paraId="7F7DDFC3"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第一種及び二種証券外務員</w:t>
      </w:r>
    </w:p>
    <w:p w14:paraId="1AFE2F02"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東京弁護士会信託研究部員</w:t>
      </w:r>
    </w:p>
    <w:p w14:paraId="245E1A3F"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東京弁護士会倒産法部会員</w:t>
      </w:r>
    </w:p>
    <w:p w14:paraId="4921B76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lastRenderedPageBreak/>
        <w:t>全国倒産処理弁護士ネットワーク会員</w:t>
      </w:r>
    </w:p>
    <w:p w14:paraId="2D85E66D"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犯罪被害者支援委員会委員</w:t>
      </w:r>
    </w:p>
    <w:p w14:paraId="04E5AEAE"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著書・論文</w:t>
      </w:r>
      <w:r w:rsidRPr="00F7156E">
        <w:rPr>
          <w:rFonts w:ascii="Yu Gothic UI" w:eastAsia="Yu Gothic UI" w:hAnsi="Yu Gothic UI" w:cs="Yu Gothic UI"/>
          <w:kern w:val="0"/>
          <w:sz w:val="20"/>
          <w:szCs w:val="24"/>
        </w:rPr>
        <w:tab/>
        <w:t>『注意したいフリーローン実務対応事例集』（株式会社銀行研修社　銀行実務2017年12月号)</w:t>
      </w:r>
    </w:p>
    <w:p w14:paraId="7A6AFCD5"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 xml:space="preserve">『令和元年度版　プロが教える！失敗しない相続・贈与のすべて』（コスミックインターナショナル　</w:t>
      </w:r>
      <w:r w:rsidRPr="00F7156E">
        <w:rPr>
          <w:rFonts w:ascii="Yu Gothic UI" w:eastAsia="Yu Gothic UI" w:hAnsi="Yu Gothic UI" w:cs="Yu Gothic UI"/>
          <w:kern w:val="0"/>
          <w:sz w:val="20"/>
          <w:szCs w:val="24"/>
        </w:rPr>
        <w:t>2019年5月1日）</w:t>
      </w:r>
    </w:p>
    <w:p w14:paraId="75727D59"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『どの段階で何をする</w:t>
      </w:r>
      <w:r w:rsidRPr="00F7156E">
        <w:rPr>
          <w:rFonts w:ascii="Yu Gothic UI" w:eastAsia="Yu Gothic UI" w:hAnsi="Yu Gothic UI" w:cs="Yu Gothic UI"/>
          <w:kern w:val="0"/>
          <w:sz w:val="20"/>
          <w:szCs w:val="24"/>
        </w:rPr>
        <w:t>?業務の流れでわかる!　遺言執行業務(相続法改正対応版)』（第一法規、共著）</w:t>
      </w:r>
    </w:p>
    <w:p w14:paraId="443FB6D8"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hint="eastAsia"/>
          <w:kern w:val="0"/>
          <w:sz w:val="20"/>
          <w:szCs w:val="24"/>
        </w:rPr>
        <w:t>メディア掲載履歴</w:t>
      </w:r>
      <w:r w:rsidRPr="00F7156E">
        <w:rPr>
          <w:rFonts w:ascii="Yu Gothic UI" w:eastAsia="Yu Gothic UI" w:hAnsi="Yu Gothic UI" w:cs="Yu Gothic UI"/>
          <w:kern w:val="0"/>
          <w:sz w:val="20"/>
          <w:szCs w:val="24"/>
        </w:rPr>
        <w:tab/>
        <w:t>雑誌月刊グリーンベルトにて法律コラム連載中。</w:t>
      </w:r>
    </w:p>
    <w:p w14:paraId="5B564B8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89BF8FF"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hint="eastAsia"/>
          <w:color w:val="3465A4"/>
          <w:kern w:val="0"/>
          <w:sz w:val="20"/>
          <w:szCs w:val="24"/>
        </w:rPr>
        <w:t>［</w:t>
      </w:r>
      <w:r w:rsidRPr="00F7156E">
        <w:rPr>
          <w:rFonts w:ascii="Yu Gothic UI" w:eastAsia="Yu Gothic UI" w:hAnsi="Yu Gothic UI" w:cs="Times New Roman"/>
          <w:color w:val="3465A4"/>
          <w:kern w:val="0"/>
          <w:sz w:val="20"/>
          <w:szCs w:val="24"/>
        </w:rPr>
        <w:t>source：］弁護士プロフィール│川﨑 公司 | ベンチャーサポートグループ https://vs-group.jp/law/profile/kawasaki/</w:t>
      </w:r>
    </w:p>
    <w:p w14:paraId="32AC13A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kern w:val="0"/>
          <w:sz w:val="24"/>
          <w:szCs w:val="24"/>
        </w:rPr>
        <w:t>```</w:t>
      </w:r>
    </w:p>
    <w:p w14:paraId="0E7A85F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D71691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上記に引用をしましたが，「金融機関で１０年以上勤務」，「</w:t>
      </w:r>
      <w:r w:rsidRPr="00F7156E">
        <w:rPr>
          <w:rFonts w:ascii="Yu Gothic UI" w:eastAsia="Yu Gothic UI" w:hAnsi="Yu Gothic UI" w:cs="Yu Gothic UI"/>
          <w:kern w:val="0"/>
          <w:sz w:val="24"/>
          <w:szCs w:val="24"/>
        </w:rPr>
        <w:t>東京大学経済学部卒業後、野村證券株式会社でリテール営業に従事し、その後社債の発行スキーム等に携わるコンサルティング会社の起業経験を経て</w:t>
      </w:r>
      <w:r w:rsidRPr="00F7156E">
        <w:rPr>
          <w:rFonts w:ascii="Yu Gothic UI" w:eastAsia="Yu Gothic UI" w:hAnsi="Yu Gothic UI" w:cs="Yu Gothic UI" w:hint="eastAsia"/>
          <w:kern w:val="0"/>
          <w:sz w:val="24"/>
          <w:szCs w:val="24"/>
        </w:rPr>
        <w:t>」などとあります。</w:t>
      </w:r>
    </w:p>
    <w:p w14:paraId="52D83D9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CC08FB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懲戒請求をされた答弁書に深澤諭史弁護士の記事を載せたというのも信じがたい発見ですが，これが弁護士業界の実態，現実の一つなのでしょう。</w:t>
      </w:r>
    </w:p>
    <w:p w14:paraId="12565DF6"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65F7139" w14:textId="77777777" w:rsidR="00F7156E" w:rsidRPr="00F7156E" w:rsidRDefault="00F7156E" w:rsidP="00680762">
      <w:pPr>
        <w:pStyle w:val="2"/>
      </w:pPr>
      <w:r w:rsidRPr="00F7156E">
        <w:rPr>
          <w:rFonts w:eastAsia="ＭＳ 明朝"/>
        </w:rPr>
        <w:t>地元，石川県鳳珠郡能登町宇出津での状況</w:t>
      </w:r>
    </w:p>
    <w:p w14:paraId="66875CCA" w14:textId="77777777" w:rsidR="00F7156E" w:rsidRPr="00F7156E" w:rsidRDefault="00F7156E" w:rsidP="00037D96">
      <w:pPr>
        <w:pStyle w:val="3"/>
        <w:numPr>
          <w:ilvl w:val="0"/>
          <w:numId w:val="21"/>
        </w:numPr>
      </w:pPr>
      <w:bookmarkStart w:id="0" w:name="_Hlk54947791"/>
      <w:r w:rsidRPr="00680762">
        <w:rPr>
          <w:rFonts w:eastAsia="ＭＳ 明朝" w:cs="ＭＳ 明朝"/>
        </w:rPr>
        <w:t>宇出津新港にある</w:t>
      </w:r>
      <w:r w:rsidRPr="00F7156E">
        <w:t>輪島公共職業安定所能登出張所</w:t>
      </w:r>
      <w:r w:rsidRPr="00680762">
        <w:rPr>
          <w:rFonts w:eastAsia="ＭＳ 明朝" w:cs="ＭＳ 明朝"/>
        </w:rPr>
        <w:t>の対応</w:t>
      </w:r>
    </w:p>
    <w:p w14:paraId="71FF9D5A" w14:textId="77777777" w:rsidR="00F7156E" w:rsidRPr="003C7D9D" w:rsidRDefault="00F7156E" w:rsidP="00037D96">
      <w:pPr>
        <w:pStyle w:val="4"/>
        <w:numPr>
          <w:ilvl w:val="0"/>
          <w:numId w:val="22"/>
        </w:numPr>
        <w:rPr>
          <w:rFonts w:eastAsia="Times New Roman" w:cs="Times New Roman"/>
        </w:rPr>
      </w:pPr>
      <w:r w:rsidRPr="00F7156E">
        <w:t>令和2年9月30日の「求職（就労）活動カード」記載のための相談</w:t>
      </w:r>
    </w:p>
    <w:bookmarkEnd w:id="0"/>
    <w:p w14:paraId="76447C14" w14:textId="77777777" w:rsidR="00F7156E" w:rsidRPr="00F7156E" w:rsidRDefault="00F7156E" w:rsidP="00037D96">
      <w:pPr>
        <w:pStyle w:val="5"/>
        <w:numPr>
          <w:ilvl w:val="0"/>
          <w:numId w:val="23"/>
        </w:numPr>
      </w:pPr>
      <w:r w:rsidRPr="00F7156E">
        <w:rPr>
          <w:rFonts w:hint="eastAsia"/>
        </w:rPr>
        <w:t>令和2年10月27日(火)の告発状作成再開</w:t>
      </w:r>
    </w:p>
    <w:p w14:paraId="3C590B2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同じレベル5の見出しで「</w:t>
      </w:r>
      <w:r w:rsidRPr="00F7156E">
        <w:rPr>
          <w:rFonts w:ascii="Yu Gothic UI" w:eastAsia="Yu Gothic UI" w:hAnsi="Yu Gothic UI" w:cs="Yu Gothic UI"/>
          <w:kern w:val="0"/>
          <w:sz w:val="24"/>
          <w:szCs w:val="24"/>
        </w:rPr>
        <w:t>5ヶ月ほど前に変わった担当者</w:t>
      </w:r>
      <w:r w:rsidRPr="00F7156E">
        <w:rPr>
          <w:rFonts w:ascii="Yu Gothic UI" w:eastAsia="Yu Gothic UI" w:hAnsi="Yu Gothic UI" w:cs="Yu Gothic UI" w:hint="eastAsia"/>
          <w:kern w:val="0"/>
          <w:sz w:val="24"/>
          <w:szCs w:val="24"/>
        </w:rPr>
        <w:t>」というのを作成していたのですが，続きは書いていませんでした。</w:t>
      </w:r>
    </w:p>
    <w:p w14:paraId="3F0E4CD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22A75E6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TW kk_hirono（刑事告発・非常上告＿金沢地方検察庁御中） 日時： 2020-10-02 11:02:52 </w:t>
      </w:r>
      <w:r w:rsidRPr="00F7156E">
        <w:rPr>
          <w:rFonts w:ascii="Yu Gothic UI" w:eastAsia="Yu Gothic UI" w:hAnsi="Yu Gothic UI" w:cs="Yu Gothic UI"/>
          <w:kern w:val="0"/>
          <w:sz w:val="20"/>
          <w:szCs w:val="24"/>
        </w:rPr>
        <w:lastRenderedPageBreak/>
        <w:t xml:space="preserve">URL： https://twitter.com/kk_hironostatus/1311849098794819585  </w:t>
      </w:r>
    </w:p>
    <w:p w14:paraId="09DD5E07"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&gt; 5ヶ月ほど前に変わった担当者</w:t>
      </w:r>
    </w:p>
    <w:p w14:paraId="0C6CE666" w14:textId="77777777" w:rsidR="00F7156E" w:rsidRPr="00F7156E" w:rsidRDefault="00F7156E" w:rsidP="00F7156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420"/>
        <w:jc w:val="left"/>
        <w:textAlignment w:val="baseline"/>
        <w:rPr>
          <w:rFonts w:ascii="Yu Gothic UI" w:eastAsia="Yu Gothic UI" w:hAnsi="Yu Gothic UI" w:cs="Yu Gothic UI"/>
          <w:kern w:val="0"/>
          <w:sz w:val="20"/>
          <w:szCs w:val="24"/>
        </w:rPr>
      </w:pPr>
    </w:p>
    <w:p w14:paraId="48CF7ED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B41E94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確認したところ10月2日のツイートになっていました。今日は27日なので25日前です。この間にいろいろとあったのですが，30日の金曜日までにはまた宇出津新港の職業安定所に行かなければなりません。前回が9月30日でした。</w:t>
      </w:r>
    </w:p>
    <w:p w14:paraId="0A9E32B7"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20C509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9月30日に宇出津新港の職業安定所でちょっとあったのですが，今後の身の振り方についても深く考えさせられるところがありました。告発状を提出しなければ始まらないとは考えていますが，内容の取捨選択についても悩ましくあります。</w:t>
      </w:r>
    </w:p>
    <w:p w14:paraId="5D7DE22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15A4F95"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告発状の作成に進捗はなかったですが，パソコンの使いこなしについては短期間で大きな飛躍がありました。その飛躍の成果として今朝にできたものがあるのですが，モトケンこと矢部善朗弁護士（京都弁護士会）のツイートを200件まとめたものです。</w:t>
      </w:r>
    </w:p>
    <w:p w14:paraId="40ABD74D"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B6F8C7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現在の自分の立場，この先のこと，これまでのことを具体化するのに選りすぐりの素材となったモトケンこと矢部善朗弁護士（京都弁護士会）のツイートがそこにありました。</w:t>
      </w:r>
    </w:p>
    <w:p w14:paraId="216BEBB3"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43DF64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10月の10日頃だったと思いますが，Windows10でPowershellを使うようになり，Visual StudioでC#のプログラミングをすることに発展しました。他の人のパソコンにVisual Studioとまちがってインストールしたのも1つのきっかけです。</w:t>
      </w:r>
    </w:p>
    <w:p w14:paraId="181E3A9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AB9A3A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その2，3日あと，ネットでVisual Studioの情報を見かけたのです。これまで見かけなかったのも不思議なことですが，目的を非営利にすればほとんどの機能が無償で使えるようなことをしりました。</w:t>
      </w:r>
    </w:p>
    <w:p w14:paraId="1EC8AC8B"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139006AC" w14:textId="77777777" w:rsidR="00F7156E" w:rsidRPr="00F7156E" w:rsidRDefault="00F7156E" w:rsidP="00F7156E">
      <w:pPr>
        <w:suppressAutoHyphens/>
        <w:spacing w:after="140"/>
        <w:ind w:left="227"/>
        <w:jc w:val="left"/>
        <w:textAlignment w:val="baseline"/>
        <w:rPr>
          <w:rFonts w:ascii="Yu Gothic UI" w:eastAsia="Yu Gothic UI" w:hAnsi="Yu Gothic UI" w:cs="Times New Roman"/>
          <w:color w:val="3465A4"/>
          <w:kern w:val="0"/>
          <w:sz w:val="20"/>
          <w:szCs w:val="24"/>
        </w:rPr>
      </w:pPr>
      <w:r w:rsidRPr="00F7156E">
        <w:rPr>
          <w:rFonts w:ascii="Yu Gothic UI" w:eastAsia="Yu Gothic UI" w:hAnsi="Yu Gothic UI" w:cs="Times New Roman"/>
          <w:color w:val="3465A4"/>
          <w:kern w:val="0"/>
          <w:sz w:val="20"/>
          <w:szCs w:val="24"/>
        </w:rPr>
        <w:lastRenderedPageBreak/>
        <w:t xml:space="preserve">- Microsoft Visual Studio - Wikiwand https://www.wikiwand.com/ja/Microsoft_Visual_Studio  </w:t>
      </w:r>
    </w:p>
    <w:p w14:paraId="175CB47A"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A846471"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もともとC#というプログラム言語には関心があったのですが，まったく手をつけたことがなく，使ったのもVisual Studioが初めてでした。そこで最初に作成したのが，TwitterAPIでツイートを取得するというプログラムです。</w:t>
      </w:r>
    </w:p>
    <w:p w14:paraId="240E1EC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4CBF054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これまでRubyやpythonでやっていた処理なので，仕組みはよくわかっていたのですが，それをC#のコードで作成することに挑戦しました。そのあとLinuxでも同じコンソールで動くものを作成したのですが，こちらの方が情報も少なく時間が掛かりました。</w:t>
      </w:r>
    </w:p>
    <w:p w14:paraId="5739E728"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365C11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PowershellもLinuxで使えるPowershell</w:t>
      </w:r>
      <w:r w:rsidRPr="00F7156E">
        <w:rPr>
          <w:rFonts w:ascii="Yu Gothic UI" w:eastAsia="Yu Gothic UI" w:hAnsi="Yu Gothic UI" w:cs="Yu Gothic UI"/>
          <w:kern w:val="0"/>
          <w:sz w:val="24"/>
          <w:szCs w:val="24"/>
        </w:rPr>
        <w:t xml:space="preserve"> Core</w:t>
      </w:r>
      <w:r w:rsidRPr="00F7156E">
        <w:rPr>
          <w:rFonts w:ascii="Yu Gothic UI" w:eastAsia="Yu Gothic UI" w:hAnsi="Yu Gothic UI" w:cs="Yu Gothic UI" w:hint="eastAsia"/>
          <w:kern w:val="0"/>
          <w:sz w:val="24"/>
          <w:szCs w:val="24"/>
        </w:rPr>
        <w:t>があって，これも時間を掛けていろいろやりました。疑問点もあっていろいろ調べていたのですが，それも自分が当面の目標としたレベルに到達でき，昨夜の遅い時間にWindows10に戻ってきました。</w:t>
      </w:r>
    </w:p>
    <w:p w14:paraId="51AEA91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498ACB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Windows10にはWordがあり，この告発状はWordで作成しています。紆余曲折で試行錯誤に時間を掛けたのですが，今はWord一本での告発状の作成となっています。</w:t>
      </w:r>
    </w:p>
    <w:p w14:paraId="6027DE5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748ACB2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C#のプログラムは，ツイートの書式を変え，連番をつけるようにしていたのですが，今朝になって，出力をファイルとして保存しておこうと思いました。ちょっとした思いつきだったのですが，その記録した内容が偶然とは思えない産物でした。新たなステージの始まりです。</w:t>
      </w:r>
    </w:p>
    <w:p w14:paraId="0BA1C0C4"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576CC7E3" w14:textId="77777777" w:rsidR="00F7156E" w:rsidRPr="00F7156E" w:rsidRDefault="00F7156E" w:rsidP="003C7D9D">
      <w:pPr>
        <w:pStyle w:val="4"/>
      </w:pPr>
      <w:bookmarkStart w:id="1" w:name="_Hlk54687046"/>
      <w:r w:rsidRPr="00F7156E">
        <w:rPr>
          <w:rFonts w:hint="eastAsia"/>
        </w:rPr>
        <w:t>令和2年10月30日(金)，本日，宇出津新港の職業安定所に行く予定，前回の件につき担当者に確認するつもり</w:t>
      </w:r>
    </w:p>
    <w:p w14:paraId="033D4182"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保留中だった「</w:t>
      </w:r>
      <w:r w:rsidRPr="00F7156E">
        <w:rPr>
          <w:rFonts w:ascii="Yu Gothic UI" w:eastAsia="Yu Gothic UI" w:hAnsi="Yu Gothic UI" w:cs="Yu Gothic UI"/>
          <w:kern w:val="0"/>
          <w:sz w:val="24"/>
          <w:szCs w:val="24"/>
        </w:rPr>
        <w:t>(1).</w:t>
      </w:r>
      <w:r w:rsidRPr="00F7156E">
        <w:rPr>
          <w:rFonts w:ascii="Yu Gothic UI" w:eastAsia="Yu Gothic UI" w:hAnsi="Yu Gothic UI" w:cs="Yu Gothic UI"/>
          <w:kern w:val="0"/>
          <w:sz w:val="24"/>
          <w:szCs w:val="24"/>
        </w:rPr>
        <w:tab/>
        <w:t>宇出津新港にある輪島公共職業安定所能登出張所の対応</w:t>
      </w:r>
      <w:r w:rsidRPr="00F7156E">
        <w:rPr>
          <w:rFonts w:ascii="Yu Gothic UI" w:eastAsia="Yu Gothic UI" w:hAnsi="Yu Gothic UI" w:cs="Yu Gothic UI" w:hint="eastAsia"/>
          <w:kern w:val="0"/>
          <w:sz w:val="24"/>
          <w:szCs w:val="24"/>
        </w:rPr>
        <w:t xml:space="preserve">　ア</w:t>
      </w:r>
      <w:r w:rsidRPr="00F7156E">
        <w:rPr>
          <w:rFonts w:ascii="Yu Gothic UI" w:eastAsia="Yu Gothic UI" w:hAnsi="Yu Gothic UI" w:cs="Yu Gothic UI"/>
          <w:kern w:val="0"/>
          <w:sz w:val="24"/>
          <w:szCs w:val="24"/>
        </w:rPr>
        <w:t>.</w:t>
      </w:r>
      <w:r w:rsidRPr="00F7156E">
        <w:rPr>
          <w:rFonts w:ascii="Yu Gothic UI" w:eastAsia="Yu Gothic UI" w:hAnsi="Yu Gothic UI" w:cs="Yu Gothic UI"/>
          <w:kern w:val="0"/>
          <w:sz w:val="24"/>
          <w:szCs w:val="24"/>
        </w:rPr>
        <w:tab/>
        <w:t>令和2年9月30日の「求職（就労）活動カード」記載のための相談</w:t>
      </w:r>
      <w:r w:rsidRPr="00F7156E">
        <w:rPr>
          <w:rFonts w:ascii="Yu Gothic UI" w:eastAsia="Yu Gothic UI" w:hAnsi="Yu Gothic UI" w:cs="Yu Gothic UI" w:hint="eastAsia"/>
          <w:kern w:val="0"/>
          <w:sz w:val="24"/>
          <w:szCs w:val="24"/>
        </w:rPr>
        <w:t>」の件になりま</w:t>
      </w:r>
      <w:r w:rsidRPr="00F7156E">
        <w:rPr>
          <w:rFonts w:ascii="Yu Gothic UI" w:eastAsia="Yu Gothic UI" w:hAnsi="Yu Gothic UI" w:cs="Yu Gothic UI" w:hint="eastAsia"/>
          <w:kern w:val="0"/>
          <w:sz w:val="24"/>
          <w:szCs w:val="24"/>
        </w:rPr>
        <w:lastRenderedPageBreak/>
        <w:t>す。</w:t>
      </w:r>
    </w:p>
    <w:p w14:paraId="6006DD3C"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2622BC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r w:rsidRPr="00F7156E">
        <w:rPr>
          <w:rFonts w:ascii="Yu Gothic UI" w:eastAsia="Yu Gothic UI" w:hAnsi="Yu Gothic UI" w:cs="Yu Gothic UI" w:hint="eastAsia"/>
          <w:kern w:val="0"/>
          <w:sz w:val="24"/>
          <w:szCs w:val="24"/>
        </w:rPr>
        <w:t xml:space="preserve">　担当者本人に真意等を確認をしてから記録することにしました。今朝になっての考えです。</w:t>
      </w:r>
    </w:p>
    <w:p w14:paraId="0B3742A0"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2039DDC" w14:textId="77777777" w:rsidR="00F7156E" w:rsidRPr="00F7156E" w:rsidRDefault="00F7156E" w:rsidP="00037D96">
      <w:pPr>
        <w:pStyle w:val="5"/>
        <w:numPr>
          <w:ilvl w:val="0"/>
          <w:numId w:val="24"/>
        </w:numPr>
      </w:pPr>
      <w:r w:rsidRPr="00F7156E">
        <w:t>5ヶ月ほど前に変わった担当者</w:t>
      </w:r>
    </w:p>
    <w:bookmarkEnd w:id="1"/>
    <w:p w14:paraId="7B04327E"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6B11F7F8" w14:textId="77777777" w:rsidR="00F7156E" w:rsidRPr="00F7156E" w:rsidRDefault="00F7156E" w:rsidP="003C7D9D">
      <w:pPr>
        <w:pStyle w:val="2"/>
      </w:pPr>
      <w:r w:rsidRPr="00F7156E">
        <w:rPr>
          <w:rFonts w:eastAsia="ＭＳ 明朝"/>
        </w:rPr>
        <w:t>被害者安藤文さんの父親，安藤健次郎さんとの関係</w:t>
      </w:r>
    </w:p>
    <w:p w14:paraId="2B62CA06" w14:textId="77777777" w:rsidR="00F7156E" w:rsidRPr="00F7156E" w:rsidRDefault="00F7156E" w:rsidP="003C7D9D">
      <w:pPr>
        <w:pStyle w:val="3"/>
      </w:pPr>
      <w:r w:rsidRPr="00F7156E">
        <w:rPr>
          <w:rFonts w:eastAsia="ＭＳ 明朝"/>
        </w:rPr>
        <w:t>平成4年，傷害・準強姦被告事件発生以前</w:t>
      </w:r>
    </w:p>
    <w:p w14:paraId="07ED156F" w14:textId="77777777" w:rsidR="00F7156E" w:rsidRPr="00F7156E" w:rsidRDefault="00F7156E" w:rsidP="003C7D9D">
      <w:pPr>
        <w:pStyle w:val="3"/>
      </w:pPr>
      <w:r w:rsidRPr="00F7156E">
        <w:rPr>
          <w:rFonts w:eastAsia="ＭＳ 明朝"/>
        </w:rPr>
        <w:t>平成4年から平成6年，傷害・準強姦被告事件の公判の傍聴</w:t>
      </w:r>
    </w:p>
    <w:p w14:paraId="2D5C0137" w14:textId="77777777" w:rsidR="00F7156E" w:rsidRPr="00F7156E" w:rsidRDefault="00F7156E" w:rsidP="003C7D9D">
      <w:pPr>
        <w:pStyle w:val="3"/>
      </w:pPr>
      <w:r w:rsidRPr="00F7156E">
        <w:rPr>
          <w:rFonts w:eastAsia="ＭＳ 明朝"/>
        </w:rPr>
        <w:t>平成9年から平成11年8月</w:t>
      </w:r>
    </w:p>
    <w:p w14:paraId="3DA7762B" w14:textId="77777777" w:rsidR="00F7156E" w:rsidRPr="00F7156E" w:rsidRDefault="00F7156E" w:rsidP="003C7D9D">
      <w:pPr>
        <w:pStyle w:val="3"/>
      </w:pPr>
      <w:r w:rsidRPr="00F7156E">
        <w:rPr>
          <w:rFonts w:eastAsia="ＭＳ 明朝"/>
        </w:rPr>
        <w:t>平成11年8月12日に逮捕された安藤健次郎さんへの傷害事件</w:t>
      </w:r>
    </w:p>
    <w:p w14:paraId="5C6D2BA2" w14:textId="77777777" w:rsidR="00F7156E" w:rsidRPr="00F7156E" w:rsidRDefault="00F7156E" w:rsidP="003C7D9D">
      <w:pPr>
        <w:pStyle w:val="3"/>
      </w:pPr>
      <w:r w:rsidRPr="00F7156E">
        <w:rPr>
          <w:rFonts w:eastAsia="ＭＳ 明朝"/>
        </w:rPr>
        <w:t>平成13年12月31日の金沢刑務所満期出所後</w:t>
      </w:r>
    </w:p>
    <w:p w14:paraId="632FC1C9" w14:textId="77777777" w:rsidR="00F7156E" w:rsidRPr="00F7156E" w:rsidRDefault="00F7156E" w:rsidP="003C7D9D">
      <w:pPr>
        <w:pStyle w:val="2"/>
      </w:pPr>
      <w:r w:rsidRPr="00F7156E">
        <w:t>関係機関</w:t>
      </w:r>
    </w:p>
    <w:p w14:paraId="3A2A375A" w14:textId="77777777" w:rsidR="00F7156E" w:rsidRPr="00F7156E" w:rsidRDefault="00F7156E" w:rsidP="00037D96">
      <w:pPr>
        <w:pStyle w:val="3"/>
        <w:numPr>
          <w:ilvl w:val="0"/>
          <w:numId w:val="25"/>
        </w:numPr>
      </w:pPr>
      <w:r w:rsidRPr="00F7156E">
        <w:t>金沢地方検察庁</w:t>
      </w:r>
    </w:p>
    <w:p w14:paraId="009A50CA" w14:textId="77777777" w:rsidR="00F7156E" w:rsidRPr="00F7156E" w:rsidRDefault="00F7156E" w:rsidP="003C7D9D">
      <w:pPr>
        <w:pStyle w:val="3"/>
      </w:pPr>
      <w:r w:rsidRPr="00F7156E">
        <w:t>金沢地方裁判所</w:t>
      </w:r>
    </w:p>
    <w:p w14:paraId="3B1A07BC" w14:textId="77777777" w:rsidR="00F7156E" w:rsidRPr="00F7156E" w:rsidRDefault="00F7156E" w:rsidP="003C7D9D">
      <w:pPr>
        <w:pStyle w:val="3"/>
      </w:pPr>
      <w:r w:rsidRPr="00F7156E">
        <w:t>金沢中警察署</w:t>
      </w:r>
    </w:p>
    <w:p w14:paraId="70A79388" w14:textId="77777777" w:rsidR="00F7156E" w:rsidRPr="00F7156E" w:rsidRDefault="00F7156E" w:rsidP="003C7D9D">
      <w:pPr>
        <w:pStyle w:val="3"/>
      </w:pPr>
      <w:r w:rsidRPr="00F7156E">
        <w:t>金沢西警察署</w:t>
      </w:r>
    </w:p>
    <w:p w14:paraId="67D3C4B6" w14:textId="77777777" w:rsidR="00F7156E" w:rsidRPr="00F7156E" w:rsidRDefault="00F7156E" w:rsidP="003C7D9D">
      <w:pPr>
        <w:pStyle w:val="3"/>
      </w:pPr>
      <w:r w:rsidRPr="00F7156E">
        <w:t>珠洲警察署</w:t>
      </w:r>
    </w:p>
    <w:p w14:paraId="422E6125" w14:textId="77777777" w:rsidR="00F7156E" w:rsidRPr="00F7156E" w:rsidRDefault="00F7156E" w:rsidP="00037D96">
      <w:pPr>
        <w:pStyle w:val="4"/>
        <w:numPr>
          <w:ilvl w:val="0"/>
          <w:numId w:val="26"/>
        </w:numPr>
      </w:pPr>
      <w:r w:rsidRPr="00F7156E">
        <w:t>知能組対の係長と質問に答え，確か「安養」と名乗った珠洲警察署の担当刑事，たぶん2015年当時のこと</w:t>
      </w:r>
    </w:p>
    <w:p w14:paraId="085198EB" w14:textId="77777777" w:rsidR="00F7156E" w:rsidRPr="00F7156E" w:rsidRDefault="00F7156E" w:rsidP="00037D96">
      <w:pPr>
        <w:pStyle w:val="5"/>
        <w:numPr>
          <w:ilvl w:val="0"/>
          <w:numId w:val="27"/>
        </w:numPr>
      </w:pPr>
      <w:r w:rsidRPr="00F7156E">
        <w:t>確か「安養」と名乗った珠洲警察署の担当刑事</w:t>
      </w:r>
    </w:p>
    <w:p w14:paraId="3D6425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当時のことは余り思い出せなくなっているのですが，名前を尋ねたのは，最初の電話のときだっ</w:t>
      </w:r>
      <w:r w:rsidRPr="00F7156E">
        <w:rPr>
          <w:rFonts w:ascii="Yu Gothic UI" w:eastAsia="Yu Gothic UI" w:hAnsi="Yu Gothic UI" w:cs="Times New Roman"/>
          <w:kern w:val="0"/>
          <w:sz w:val="24"/>
          <w:szCs w:val="24"/>
        </w:rPr>
        <w:lastRenderedPageBreak/>
        <w:t>たと思います。たぶん2012年の8月には，直接，珠洲警察署に行って二階の部屋で話をしているのですが，その時は別の担当者で，二人いました。</w:t>
      </w:r>
    </w:p>
    <w:p w14:paraId="46126B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A27D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33BB9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1D66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実際にお会いしたのは，最初の2人だけでした。あとは電話のみの会話でした。言いたいことはTwitterを読んでほしいと伝えてあったので，直接会う必要は考えていませんでした。</w:t>
      </w:r>
    </w:p>
    <w:p w14:paraId="65EC8D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0F45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47FA5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1A7A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今はどうかわからないですが，当時，珠洲警察署には刑事課がなく，生活安全課だけと聞いていましたし，対応を受けていたのもその生活安全課でした。</w:t>
      </w:r>
    </w:p>
    <w:p w14:paraId="71D6BC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0E2B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知能組対の組対が「組織対策」を意味することはすぐにわかりましたが，そのような説明は受けず，「ちのうそたい」とだけ言われました。</w:t>
      </w:r>
    </w:p>
    <w:p w14:paraId="78983F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BA1D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知能組対の係が珠洲警察署に実在するのか疑問を持ったのは，平成7年当時の被告発人古川龍一裁判官の金沢地方裁判所のA係でしたが，これはここ5年ほどの間に金沢地方裁</w:t>
      </w:r>
      <w:r w:rsidRPr="00F7156E">
        <w:rPr>
          <w:rFonts w:ascii="Yu Gothic UI" w:eastAsia="Yu Gothic UI" w:hAnsi="Yu Gothic UI" w:cs="Times New Roman"/>
          <w:kern w:val="0"/>
          <w:sz w:val="24"/>
          <w:szCs w:val="24"/>
        </w:rPr>
        <w:lastRenderedPageBreak/>
        <w:t>判所に存在するものだとネットの情報で知りました。</w:t>
      </w:r>
    </w:p>
    <w:p w14:paraId="161D66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FE86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3F7781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B2C1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72C607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13C2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たぶん珠洲警察署に電話を掛け安養さんと話をしたのも，そのアオリイカの話が最後だったと思いますし，その電話というのも長い電話ではなかったと思います。</w:t>
      </w:r>
    </w:p>
    <w:p w14:paraId="3B1606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F4994A" w14:textId="77777777" w:rsidR="00F7156E" w:rsidRPr="00F7156E" w:rsidRDefault="00F7156E" w:rsidP="003C7D9D">
      <w:pPr>
        <w:pStyle w:val="5"/>
      </w:pPr>
      <w:r w:rsidRPr="00F7156E">
        <w:t>珠洲警察署の担当者にモトケンこと矢部善朗弁護士（京都弁護士会）の刑事告訴について，「その方がいいかもしれませんね。」と言われたという2015年12月20日の自分のツイート</w:t>
      </w:r>
    </w:p>
    <w:p w14:paraId="00A98C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昨日，モトケンこと矢部善朗弁護士（京都弁護士会）の過去のツイートのスクリーンショットを記録する作業を行っていたのですが，ツイートの返信欄のような場所で見かけたように思います。</w:t>
      </w:r>
    </w:p>
    <w:p w14:paraId="037310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56B2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49135D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E951A6" w14:textId="77777777" w:rsidR="00F7156E" w:rsidRPr="00F7156E" w:rsidRDefault="00F7156E" w:rsidP="00F7156E">
      <w:pPr>
        <w:suppressAutoHyphens/>
        <w:spacing w:line="200" w:lineRule="exact"/>
        <w:ind w:right="567"/>
        <w:jc w:val="left"/>
        <w:textAlignment w:val="baseline"/>
        <w:rPr>
          <w:rFonts w:ascii="Yu Gothic UI" w:eastAsia="Yu Gothic UI" w:hAnsi="Yu Gothic UI" w:cs="Yu Gothic UI"/>
          <w:kern w:val="0"/>
          <w:sz w:val="20"/>
          <w:szCs w:val="24"/>
        </w:rPr>
      </w:pPr>
      <w:r w:rsidRPr="00F7156E">
        <w:rPr>
          <w:rFonts w:ascii="Yu Gothic UI" w:eastAsia="Yu Gothic UI" w:hAnsi="Yu Gothic UI" w:cs="Yu Gothic UI"/>
          <w:kern w:val="0"/>
          <w:sz w:val="20"/>
          <w:szCs w:val="24"/>
        </w:rPr>
        <w:t xml:space="preserve"> どこにそんな根拠があるのでしょうかね？　珠洲警察署の担当者にもあなたことモトケンこと矢部善朗弁護士</w:t>
      </w:r>
      <w:r w:rsidRPr="00F7156E">
        <w:rPr>
          <w:rFonts w:ascii="Yu Gothic UI" w:eastAsia="Yu Gothic UI" w:hAnsi="Yu Gothic UI" w:cs="Yu Gothic UI"/>
          <w:kern w:val="0"/>
          <w:sz w:val="20"/>
          <w:szCs w:val="24"/>
        </w:rPr>
        <w:lastRenderedPageBreak/>
        <w:t>（京都弁護士会）と小倉秀夫弁護士の刑事告訴については、「そのほうがいいかもしれませんね？」と言われていますよ。煮詰めていきましょう。</w:t>
      </w:r>
    </w:p>
    <w:p w14:paraId="3FEE1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A047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3EEF42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DD5655" w14:textId="77777777" w:rsidR="00F7156E" w:rsidRPr="00F7156E" w:rsidRDefault="00F7156E" w:rsidP="003C7D9D">
      <w:pPr>
        <w:pStyle w:val="3"/>
      </w:pPr>
      <w:r w:rsidRPr="00F7156E">
        <w:rPr>
          <w:rFonts w:eastAsia="ＭＳ 明朝"/>
        </w:rPr>
        <w:t>石川県警察</w:t>
      </w:r>
    </w:p>
    <w:p w14:paraId="7145C4C1" w14:textId="77777777" w:rsidR="00F7156E" w:rsidRPr="00F7156E" w:rsidRDefault="00F7156E" w:rsidP="003C7D9D">
      <w:pPr>
        <w:pStyle w:val="3"/>
      </w:pPr>
      <w:r w:rsidRPr="00F7156E">
        <w:t>金沢弁護士会</w:t>
      </w:r>
    </w:p>
    <w:p w14:paraId="1C9A2411" w14:textId="77777777" w:rsidR="00F7156E" w:rsidRPr="00F7156E" w:rsidRDefault="00F7156E" w:rsidP="003C7D9D">
      <w:pPr>
        <w:pStyle w:val="1"/>
      </w:pPr>
      <w:r w:rsidRPr="00F7156E">
        <w:t>告発の事実</w:t>
      </w:r>
    </w:p>
    <w:p w14:paraId="60664EB4" w14:textId="77777777" w:rsidR="00F7156E" w:rsidRPr="00F7156E" w:rsidRDefault="00F7156E" w:rsidP="00037D96">
      <w:pPr>
        <w:pStyle w:val="2"/>
        <w:numPr>
          <w:ilvl w:val="0"/>
          <w:numId w:val="28"/>
        </w:numPr>
      </w:pPr>
      <w:r w:rsidRPr="00F7156E">
        <w:t>殺人未遂事件を隠蔽した弁護士らの関与</w:t>
      </w:r>
    </w:p>
    <w:p w14:paraId="4FE647E0" w14:textId="77777777" w:rsidR="00F7156E" w:rsidRPr="00F7156E" w:rsidRDefault="00F7156E" w:rsidP="00037D96">
      <w:pPr>
        <w:pStyle w:val="3"/>
        <w:numPr>
          <w:ilvl w:val="0"/>
          <w:numId w:val="29"/>
        </w:numPr>
      </w:pPr>
      <w:r w:rsidRPr="00F7156E">
        <w:t>被告発人岡田進弁護士</w:t>
      </w:r>
    </w:p>
    <w:p w14:paraId="50603936" w14:textId="77777777" w:rsidR="00F7156E" w:rsidRPr="003C7D9D" w:rsidRDefault="00F7156E" w:rsidP="00037D96">
      <w:pPr>
        <w:pStyle w:val="4"/>
        <w:numPr>
          <w:ilvl w:val="0"/>
          <w:numId w:val="30"/>
        </w:numPr>
        <w:rPr>
          <w:rFonts w:eastAsia="Times New Roman" w:cs="Times New Roman"/>
        </w:rPr>
      </w:pPr>
      <w:r w:rsidRPr="00F7156E">
        <w:rPr>
          <w:rFonts w:hint="eastAsia"/>
        </w:rPr>
        <w:t>被告発人岡田進弁護士の国選刑事弁護</w:t>
      </w:r>
    </w:p>
    <w:p w14:paraId="167FA87B" w14:textId="77777777" w:rsidR="00F7156E" w:rsidRPr="00F7156E" w:rsidRDefault="00F7156E" w:rsidP="00037D96">
      <w:pPr>
        <w:pStyle w:val="5"/>
        <w:numPr>
          <w:ilvl w:val="0"/>
          <w:numId w:val="31"/>
        </w:numPr>
      </w:pPr>
      <w:r w:rsidRPr="00F7156E">
        <w:rPr>
          <w:rFonts w:hint="eastAsia"/>
        </w:rPr>
        <w:t>令和2年10月14日に記録した深澤諭史弁護士のリツイートとの対比</w:t>
      </w:r>
    </w:p>
    <w:p w14:paraId="3A6F44AF"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0E9AFE2F" w14:textId="77777777" w:rsidR="00F7156E" w:rsidRPr="00F7156E" w:rsidRDefault="00F7156E" w:rsidP="003C7D9D">
      <w:pPr>
        <w:pStyle w:val="3"/>
      </w:pPr>
      <w:r w:rsidRPr="00F7156E">
        <w:t>被告発人被告発人木梨松嗣</w:t>
      </w:r>
    </w:p>
    <w:p w14:paraId="6B1609CB" w14:textId="77777777" w:rsidR="00F7156E" w:rsidRPr="00F7156E" w:rsidRDefault="00F7156E" w:rsidP="003C7D9D">
      <w:pPr>
        <w:pStyle w:val="3"/>
      </w:pPr>
      <w:r w:rsidRPr="00F7156E">
        <w:t>被告発人小島裕史裁判長</w:t>
      </w:r>
    </w:p>
    <w:p w14:paraId="47829DD7" w14:textId="77777777" w:rsidR="00F7156E" w:rsidRPr="00F7156E" w:rsidRDefault="00F7156E" w:rsidP="003C7D9D">
      <w:pPr>
        <w:pStyle w:val="3"/>
      </w:pPr>
      <w:r w:rsidRPr="00F7156E">
        <w:t>被告発人長谷川紘之弁護士</w:t>
      </w:r>
    </w:p>
    <w:p w14:paraId="78EE2CED" w14:textId="77777777" w:rsidR="00F7156E" w:rsidRPr="00F7156E" w:rsidRDefault="00F7156E" w:rsidP="003C7D9D">
      <w:pPr>
        <w:pStyle w:val="3"/>
      </w:pPr>
      <w:r w:rsidRPr="00F7156E">
        <w:t>被告発人古川龍一裁判官</w:t>
      </w:r>
    </w:p>
    <w:p w14:paraId="643E688C" w14:textId="77777777" w:rsidR="00F7156E" w:rsidRPr="00F7156E" w:rsidRDefault="00F7156E" w:rsidP="003C7D9D">
      <w:pPr>
        <w:pStyle w:val="3"/>
      </w:pPr>
      <w:r w:rsidRPr="00F7156E">
        <w:t>被告発人若杉幸平弁護士</w:t>
      </w:r>
    </w:p>
    <w:p w14:paraId="493DA4CA" w14:textId="77777777" w:rsidR="00F7156E" w:rsidRPr="003C7D9D" w:rsidRDefault="00F7156E" w:rsidP="00037D96">
      <w:pPr>
        <w:pStyle w:val="4"/>
        <w:numPr>
          <w:ilvl w:val="0"/>
          <w:numId w:val="32"/>
        </w:numPr>
        <w:rPr>
          <w:rFonts w:eastAsia="Times New Roman" w:cs="Times New Roman"/>
        </w:rPr>
      </w:pPr>
      <w:r w:rsidRPr="00F7156E">
        <w:t>平成6年の人権救済申立書で見た被告発人若杉幸平弁護士の名前</w:t>
      </w:r>
    </w:p>
    <w:p w14:paraId="5CE7C2BB" w14:textId="77777777" w:rsidR="00F7156E" w:rsidRPr="00F7156E" w:rsidRDefault="00F7156E" w:rsidP="003C7D9D">
      <w:pPr>
        <w:pStyle w:val="4"/>
        <w:rPr>
          <w:rFonts w:eastAsia="Times New Roman" w:cs="Times New Roman"/>
        </w:rPr>
      </w:pPr>
      <w:r w:rsidRPr="00F7156E">
        <w:t>平成11年2月頃，被告発人大網健二に連れて行かれた被告発人若杉幸平弁</w:t>
      </w:r>
      <w:r w:rsidRPr="00F7156E">
        <w:lastRenderedPageBreak/>
        <w:t>護士の法律事務所</w:t>
      </w:r>
    </w:p>
    <w:p w14:paraId="42266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87F8FE" w14:textId="77777777" w:rsidR="00F7156E" w:rsidRPr="00F7156E" w:rsidRDefault="00F7156E" w:rsidP="00037D96">
      <w:pPr>
        <w:numPr>
          <w:ilvl w:val="1"/>
          <w:numId w:val="6"/>
        </w:numPr>
        <w:suppressAutoHyphens/>
        <w:spacing w:before="200" w:after="120"/>
        <w:jc w:val="left"/>
        <w:textAlignment w:val="baseline"/>
        <w:outlineLvl w:val="1"/>
        <w:rPr>
          <w:rFonts w:ascii="ＭＳ 明朝" w:eastAsia="Times New Roman" w:hAnsi="ＭＳ 明朝" w:cs="Times New Roman"/>
          <w:b/>
          <w:bCs/>
          <w:color w:val="7B7B7B"/>
          <w:kern w:val="0"/>
          <w:sz w:val="24"/>
          <w:szCs w:val="24"/>
        </w:rPr>
      </w:pPr>
      <w:r w:rsidRPr="00F7156E">
        <w:rPr>
          <w:rFonts w:ascii="ＭＳ 明朝" w:eastAsia="Times New Roman" w:hAnsi="ＭＳ 明朝" w:cs="Times New Roman"/>
          <w:b/>
          <w:bCs/>
          <w:color w:val="7B7B7B"/>
          <w:kern w:val="0"/>
          <w:sz w:val="24"/>
          <w:szCs w:val="24"/>
        </w:rPr>
        <w:t>市場急配センター</w:t>
      </w:r>
    </w:p>
    <w:p w14:paraId="39681DB0" w14:textId="77777777" w:rsidR="00F7156E" w:rsidRPr="00F7156E" w:rsidRDefault="00F7156E" w:rsidP="00037D96">
      <w:pPr>
        <w:pStyle w:val="3"/>
        <w:numPr>
          <w:ilvl w:val="0"/>
          <w:numId w:val="33"/>
        </w:numPr>
      </w:pPr>
      <w:r w:rsidRPr="00F7156E">
        <w:t>被告発人松平日出男</w:t>
      </w:r>
    </w:p>
    <w:p w14:paraId="6A47B49D" w14:textId="77777777" w:rsidR="00F7156E" w:rsidRPr="00F7156E" w:rsidRDefault="00F7156E" w:rsidP="003C7D9D">
      <w:pPr>
        <w:pStyle w:val="3"/>
      </w:pPr>
      <w:r w:rsidRPr="00F7156E">
        <w:t>被告発人池田宏美</w:t>
      </w:r>
    </w:p>
    <w:p w14:paraId="5BE8D668" w14:textId="77777777" w:rsidR="00F7156E" w:rsidRPr="003C7D9D" w:rsidRDefault="00F7156E" w:rsidP="00037D96">
      <w:pPr>
        <w:pStyle w:val="4"/>
        <w:numPr>
          <w:ilvl w:val="0"/>
          <w:numId w:val="34"/>
        </w:numPr>
        <w:rPr>
          <w:color w:val="009999"/>
        </w:rPr>
      </w:pPr>
      <w:r w:rsidRPr="00F7156E">
        <w:t>被害者安藤文さんの家に電話を掛けるなと言った被告発人池田宏美</w:t>
      </w:r>
    </w:p>
    <w:p w14:paraId="0E7638C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686D4B29" w14:textId="77777777" w:rsidR="00F7156E" w:rsidRPr="00F7156E" w:rsidRDefault="00F7156E" w:rsidP="003C7D9D">
      <w:pPr>
        <w:pStyle w:val="af3"/>
      </w:pPr>
    </w:p>
    <w:p w14:paraId="43E9636C"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「広野さん，あの子の家，電話掛けとるやる。絶対やめときなさい。」と被告発人池田宏美は言いました。「あの子，彼氏おるんやし」とも言ったように思います。</w:t>
      </w:r>
    </w:p>
    <w:p w14:paraId="6B9805E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p>
    <w:p w14:paraId="4227E07D"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「どうしても電話掛けたいんやったら，わたしんとこ掛けてきなさい。」とも言ったように思いますし，「さみしいんやったら」とも言っていたように思います。</w:t>
      </w:r>
    </w:p>
    <w:p w14:paraId="0EDBE644"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p>
    <w:p w14:paraId="251D83CA"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7855A1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45D4D" w14:textId="77777777" w:rsidR="00F7156E" w:rsidRPr="00F7156E" w:rsidRDefault="00F7156E" w:rsidP="003C7D9D">
      <w:pPr>
        <w:pStyle w:val="4"/>
        <w:rPr>
          <w:color w:val="009999"/>
        </w:rPr>
      </w:pPr>
      <w:r w:rsidRPr="00F7156E">
        <w:t>被害者安藤文さんのことで，「可哀想な子や，可哀想な子やと思っときなさ</w:t>
      </w:r>
      <w:r w:rsidRPr="00F7156E">
        <w:lastRenderedPageBreak/>
        <w:t>い」と言った被告発人池田宏美</w:t>
      </w:r>
    </w:p>
    <w:p w14:paraId="5BEC0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B4BB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189BDC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6AF3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57FA7A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2B55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8918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8B7E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2C7343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F390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070BB4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2AD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先月，8月の初めになると思いますが，車で金沢への買い物に連れて行ってもらい，富山県</w:t>
      </w:r>
      <w:r w:rsidRPr="00F7156E">
        <w:rPr>
          <w:rFonts w:ascii="Yu Gothic UI" w:eastAsia="Yu Gothic UI" w:hAnsi="Yu Gothic UI" w:cs="Times New Roman"/>
          <w:kern w:val="0"/>
          <w:sz w:val="24"/>
          <w:szCs w:val="24"/>
        </w:rPr>
        <w:lastRenderedPageBreak/>
        <w:t>小矢部市のアウトレットに買い物に行ったのですが，そこから雨晴海岸で写真撮影などしたあと，氷見市を通って七尾市に向かいました。</w:t>
      </w:r>
    </w:p>
    <w:p w14:paraId="715530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2094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8E7F4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9A8D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052846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330B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国道160号線はのんびり走れる道路で，七尾市内から北陸自動車道の小杉インターまでも割合早かったという印象がありました。能登木材と林ベニアのいずれかの荷物でしたが，市場急配センターでは11月辺りから一番多い仕事のパターンだったと思います。</w:t>
      </w:r>
    </w:p>
    <w:p w14:paraId="42400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8B34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5072E4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A43C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51BFB8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0AC5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F5565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1F3F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7BE68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878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「可哀想な子や，可哀想な子やと思っときなさい広野さん。あの子，会社でしおらしいしとるやろ，でも友達との電話の話とか聞いとったら，がんこなこといっとるわ。」ってな話でした。</w:t>
      </w:r>
    </w:p>
    <w:p w14:paraId="69A3D6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779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しおらしい」という言葉は，その場で余りはっきりと聞き取れなかったのですが，他に，「なんもわかっとらんげんて，あの子」ということも言っていたと思います。被告発人池田宏美の声と話しぶりは，これも熟練の役者のような聞き取りやすさがありました。</w:t>
      </w:r>
    </w:p>
    <w:p w14:paraId="00D3CC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5C68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6C31AB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8798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15019D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031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そういえば書いているうちに思い出すことがありました。</w:t>
      </w:r>
    </w:p>
    <w:p w14:paraId="638AD8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AEC8FD" w14:textId="77777777" w:rsidR="00F7156E" w:rsidRPr="00F7156E" w:rsidRDefault="00F7156E" w:rsidP="0012073E">
      <w:pPr>
        <w:pStyle w:val="3"/>
      </w:pPr>
      <w:r w:rsidRPr="00F7156E">
        <w:t>被告発人梅野博之</w:t>
      </w:r>
    </w:p>
    <w:p w14:paraId="2C6173EB" w14:textId="77777777" w:rsidR="00F7156E" w:rsidRPr="0012073E" w:rsidRDefault="00F7156E" w:rsidP="00037D96">
      <w:pPr>
        <w:pStyle w:val="4"/>
        <w:numPr>
          <w:ilvl w:val="0"/>
          <w:numId w:val="35"/>
        </w:numPr>
        <w:rPr>
          <w:color w:val="009999"/>
        </w:rPr>
      </w:pPr>
      <w:r w:rsidRPr="00F7156E">
        <w:t>平成3年12月13日の金曜日の夕方</w:t>
      </w:r>
    </w:p>
    <w:p w14:paraId="31A8C8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3319FC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007C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でした。</w:t>
      </w:r>
    </w:p>
    <w:p w14:paraId="38B339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B83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0B785E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23DAE4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876024" w14:textId="77777777" w:rsidR="00F7156E" w:rsidRPr="00F7156E" w:rsidRDefault="00F7156E" w:rsidP="0012073E">
      <w:pPr>
        <w:pStyle w:val="4"/>
      </w:pPr>
      <w:r w:rsidRPr="00F7156E">
        <w:t>河北郡津幡町能瀬からの電話に出た被告発人梅野博之</w:t>
      </w:r>
    </w:p>
    <w:p w14:paraId="27800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近くに能瀬という地名の標識か看板がありました。ずいぶん古い繊維工場の跡地のような印象が残っているのですが，そこにある小型の電話機をアクリル板で囲っただけのような電話ボックスか</w:t>
      </w:r>
      <w:r w:rsidRPr="00F7156E">
        <w:rPr>
          <w:rFonts w:ascii="Yu Gothic UI" w:eastAsia="Yu Gothic UI" w:hAnsi="Yu Gothic UI" w:cs="Times New Roman"/>
          <w:kern w:val="0"/>
          <w:sz w:val="24"/>
          <w:szCs w:val="24"/>
        </w:rPr>
        <w:lastRenderedPageBreak/>
        <w:t>ら会社に電話を掛けたと記憶にあります。</w:t>
      </w:r>
    </w:p>
    <w:p w14:paraId="74BCA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A985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197A5D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73D3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言葉で表現するのは難しいのですが，このときの被告発人梅野博之の態度は，なんともいえない微妙なものがあり，強く印象に残っています。</w:t>
      </w:r>
    </w:p>
    <w:p w14:paraId="247E13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BF10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23DE95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1A4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そのあとのことは，現在の中能登町鹿島の広くなった道路で，七尾市に向かって左側に中西運輸商の大型トラックが駐められているのを見たことが，けっこう印象に残っています。</w:t>
      </w:r>
    </w:p>
    <w:p w14:paraId="647669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B308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七尾市での荷積みの作業などは記憶にないのですが，次に記憶にあるのが，別に記載する被告発人池田宏美の電話対応になります。</w:t>
      </w:r>
    </w:p>
    <w:p w14:paraId="486228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B79B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確認には至らないのですが，このときの運行の行き先は，山梨県だったと思います。これもけっこう印象に残る運行でした。2カ所降ろしだったと思います。</w:t>
      </w:r>
    </w:p>
    <w:p w14:paraId="36D731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9DC3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57605E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1F16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6EA5B2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B04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はっきりしている記憶ですが，山梨で七尾市からの荷物を荷下ろしした後は，東京に向かいました。どの時点で決まったのか記憶にないですが，東京に向かう時点で，翌日の池袋の三越デパートからの展示会の引き上げの仕事が決まり，指示を受けていたはずです。</w:t>
      </w:r>
    </w:p>
    <w:p w14:paraId="3611F5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F6A465" w14:textId="77777777" w:rsidR="00F7156E" w:rsidRPr="00F7156E" w:rsidRDefault="00F7156E" w:rsidP="0012073E">
      <w:pPr>
        <w:pStyle w:val="3"/>
      </w:pPr>
      <w:r w:rsidRPr="00F7156E">
        <w:t>被告発人安田繁克</w:t>
      </w:r>
    </w:p>
    <w:p w14:paraId="360D9E9E" w14:textId="77777777" w:rsidR="00F7156E" w:rsidRPr="00F7156E" w:rsidRDefault="00F7156E" w:rsidP="00037D96">
      <w:pPr>
        <w:pStyle w:val="4"/>
        <w:numPr>
          <w:ilvl w:val="0"/>
          <w:numId w:val="36"/>
        </w:numPr>
      </w:pPr>
      <w:bookmarkStart w:id="2" w:name="松浦さんの愛人の息子として入社した被告発"/>
      <w:bookmarkEnd w:id="2"/>
      <w:r w:rsidRPr="00F7156E">
        <w:t>松浦さんの愛人の息子として入社した被告発人安田繁克（平成元年9月？）</w:t>
      </w:r>
    </w:p>
    <w:p w14:paraId="438AEAC4" w14:textId="77777777" w:rsidR="00F7156E" w:rsidRPr="00F7156E" w:rsidRDefault="00F7156E" w:rsidP="0012073E">
      <w:pPr>
        <w:pStyle w:val="4"/>
      </w:pPr>
      <w:bookmarkStart w:id="3" w:name="被告発人安田繁克と被告発人大網健二との接"/>
      <w:bookmarkEnd w:id="3"/>
      <w:r w:rsidRPr="00F7156E">
        <w:t>被告発人安田繁克と被告発人大網健二との接点（平成2年春か秋）</w:t>
      </w:r>
    </w:p>
    <w:p w14:paraId="435D331A" w14:textId="77777777" w:rsidR="00F7156E" w:rsidRPr="0012073E" w:rsidRDefault="00F7156E" w:rsidP="00037D96">
      <w:pPr>
        <w:pStyle w:val="5"/>
        <w:numPr>
          <w:ilvl w:val="0"/>
          <w:numId w:val="37"/>
        </w:numPr>
        <w:rPr>
          <w:color w:val="CC0044"/>
        </w:rPr>
      </w:pPr>
      <w:r w:rsidRPr="00F7156E">
        <w:t>中古のBMW</w:t>
      </w:r>
    </w:p>
    <w:p w14:paraId="697E34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29AC2F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97C5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5279C2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29FE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7A062B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D0D0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- 907：2020-09-10_13:35:30 ＊ 《参考資料》昭和50年代初めのスーパーカーブームと週刊少年ジャンプの連載「サーキットの狼」，その当時のBMW https://hirono-hideki.hatenadiary.jp/entry/2020/09/10/133528</w:t>
      </w:r>
    </w:p>
    <w:p w14:paraId="3ADA07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6EC6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09BDEC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5F1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08B6DA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F535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7F135F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3CC0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あとで考えると芝居じみた不自然な点も感じられるのですが，似たような話で不自然さが際立ったのが，別の項目として取り上げる，笹田君のことです。これには被告発人安田繁克と親しくし</w:t>
      </w:r>
      <w:r w:rsidRPr="00F7156E">
        <w:rPr>
          <w:rFonts w:ascii="Yu Gothic UI" w:eastAsia="Yu Gothic UI" w:hAnsi="Yu Gothic UI" w:cs="Times New Roman"/>
          <w:kern w:val="0"/>
          <w:sz w:val="24"/>
          <w:szCs w:val="24"/>
        </w:rPr>
        <w:lastRenderedPageBreak/>
        <w:t>ていた可能性もあるS藤も絡んできます。</w:t>
      </w:r>
    </w:p>
    <w:p w14:paraId="26B0F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7BF28F" w14:textId="77777777" w:rsidR="00F7156E" w:rsidRPr="00F7156E" w:rsidRDefault="00F7156E" w:rsidP="0012073E">
      <w:pPr>
        <w:pStyle w:val="5"/>
      </w:pPr>
      <w:r w:rsidRPr="00F7156E">
        <w:t>ほぼ同じ頃に入社した西口君と名古屋の元暴力団員S藤</w:t>
      </w:r>
    </w:p>
    <w:p w14:paraId="47155A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/告発の事実/市場急配センター/被告発人安田繁克/松浦さんの愛人の息子として入社した被告発人安田繁克（平成元年9月？）/ほぼ同じ頃に入社した西口君と名古屋の元暴力団員S藤</w:t>
      </w:r>
    </w:p>
    <w:p w14:paraId="19455D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217E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は，金沢市場輸送の古参運転手，山田さんの娘婿あるいは婚約者として，被告発人安田繁克は堂野さんの愛人の息子として，ほぼ同時の入社となり，盛り上がった話題となっていました。平成元年の9月頃と思うのですが，あるいは昭和63年かもしれません。</w:t>
      </w:r>
    </w:p>
    <w:p w14:paraId="41047D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41E2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4E92EF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F31C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0A8E2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CD4F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015F75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2D80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AA3FB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06CE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002F1F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E71C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7F3AA7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574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05C75C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59D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5A143C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5765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実際に聞いた話ではないですが，東北便の荷物だけを堂野さんに運んでもらい，金沢中央卸</w:t>
      </w:r>
      <w:r w:rsidRPr="00F7156E">
        <w:rPr>
          <w:rFonts w:ascii="Yu Gothic UI" w:eastAsia="Yu Gothic UI" w:hAnsi="Yu Gothic UI" w:cs="Times New Roman"/>
          <w:kern w:val="0"/>
          <w:sz w:val="24"/>
          <w:szCs w:val="24"/>
        </w:rPr>
        <w:lastRenderedPageBreak/>
        <w:t>売市場に待機した輪島の運転手が，率先して荷降ろしの手伝いをし，荷降ろしの完了後には，堂野さんのおごりで酒を飲んだことも想定は出来るところです。</w:t>
      </w:r>
    </w:p>
    <w:p w14:paraId="14E440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984B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548CAE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FFBD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に見た，松浦さんの指輪も印象に残るもので，銀色で大きな平面上の指輪でした。それと同じような指輪を平成3年3月に被害者安藤文さんがつけているのを見たのですが，3月5日は細い指輪で，清水市行きのミールを積んだ日が，その指輪だったと思います。</w:t>
      </w:r>
    </w:p>
    <w:p w14:paraId="751A0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FCB3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567C47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D09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75D260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DBB2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1549C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0F3F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12032C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D1C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704771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DC28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3BF988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F310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7DCF5E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5B98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300083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C664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w:t>
      </w:r>
      <w:r w:rsidRPr="00F7156E">
        <w:rPr>
          <w:rFonts w:ascii="Yu Gothic UI" w:eastAsia="Yu Gothic UI" w:hAnsi="Yu Gothic UI" w:cs="Times New Roman"/>
          <w:kern w:val="0"/>
          <w:sz w:val="24"/>
          <w:szCs w:val="24"/>
        </w:rPr>
        <w:lastRenderedPageBreak/>
        <w:t>せんでした。</w:t>
      </w:r>
    </w:p>
    <w:p w14:paraId="3C0E02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7EBB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- 908：2020-09-10_14:59:57 ＊ 《参考資料》日野レンジャー　4代目（1989年〜2001年） https://hirono-hideki.hatenadiary.jp/entry/2020/09/10/145955</w:t>
      </w:r>
    </w:p>
    <w:p w14:paraId="18DCA9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5380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1989年7月登場」とありました。平成元年7月です。西口君とも会う機会は少なかったと思うのですが，その4トン保冷車で仕事をする姿は見かけていました。早い段階で話もしていると思うのですが，同じ能都町の瑞穂の出身で，金沢市の尾山台高校を卒業したと聞きました。</w:t>
      </w:r>
    </w:p>
    <w:p w14:paraId="728834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449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58BEB0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071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287F7D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10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これが被告発人大網健二と笹田君の車の売買を巡るトラブルになります。</w:t>
      </w:r>
    </w:p>
    <w:p w14:paraId="2E0697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ECDD22" w14:textId="77777777" w:rsidR="00F7156E" w:rsidRPr="00F7156E" w:rsidRDefault="00F7156E" w:rsidP="0012073E">
      <w:pPr>
        <w:pStyle w:val="4"/>
      </w:pPr>
      <w:r w:rsidRPr="00F7156E">
        <w:t>長く勘違いしていた，入社のきっかけとなった被告発人安田繁克の母親の愛人</w:t>
      </w:r>
    </w:p>
    <w:p w14:paraId="12EC50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すでに書いていることですが，私は長い間，被告発人安田繁克のことを堂野さんの愛人の息</w:t>
      </w:r>
      <w:r w:rsidRPr="00F7156E">
        <w:rPr>
          <w:rFonts w:ascii="Yu Gothic UI" w:eastAsia="Yu Gothic UI" w:hAnsi="Yu Gothic UI" w:cs="Times New Roman"/>
          <w:kern w:val="0"/>
          <w:sz w:val="24"/>
          <w:szCs w:val="24"/>
        </w:rPr>
        <w:lastRenderedPageBreak/>
        <w:t>子だと思っていました。実際は，堂野さんを金沢市場輸送のイワシの運搬の仕事に紹介した松浦さんの愛人の息子だったのですが，この間違いにいつ気がついたのか現在思い出せなくなっています。</w:t>
      </w:r>
    </w:p>
    <w:p w14:paraId="0EE093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81E9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0AF995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F2CB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3479BF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B50C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65A804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BBF6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私が市場急配センターで市内配達の仕事を始めたのは，平成3年の6月23日になります。私の記憶では5月だったのですが，金沢市場輸送の運行表に6月分の運行記録がありました。</w:t>
      </w:r>
    </w:p>
    <w:p w14:paraId="3AE190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5FDD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4ACBBE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52A9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4F3FC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C891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はそれほど深く考えなかったと思うのですが，被告発人安田敏は堂野さんのことをよく知る人物のような口ぶりでした。堂野さんは金沢市場輸送の社員運転手ではなかったはずで，会社に来ることも少なかったと思うのですが，考えられるのが金沢市場輸送での夕方以降の麻雀です。</w:t>
      </w:r>
    </w:p>
    <w:p w14:paraId="387122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4DD0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2F52E7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8E00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54B270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9656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E8AF4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CAB4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古い型の三菱ふそうの大型車だったと思います。色がバイクの塗装のようなワインレッドで，色の</w:t>
      </w:r>
      <w:r w:rsidRPr="00F7156E">
        <w:rPr>
          <w:rFonts w:ascii="Yu Gothic UI" w:eastAsia="Yu Gothic UI" w:hAnsi="Yu Gothic UI" w:cs="Times New Roman"/>
          <w:kern w:val="0"/>
          <w:sz w:val="24"/>
          <w:szCs w:val="24"/>
        </w:rPr>
        <w:lastRenderedPageBreak/>
        <w:t>具合で小さく見えるとは考えていましたが，普通の大型車のキャビンには見えなかったと思います。</w:t>
      </w:r>
    </w:p>
    <w:p w14:paraId="127558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C974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トン車と6トン車の間に別の大きさの車種はなかったと思うのですが，そもそも何を運んでいたのか不思議なダンプでした。土砂積み禁止のダンプになっていたと思いますが，通常，土砂積み禁止のダンプは木材チップなど軽くてかさばるものを運ぶので，車体は大きくなる傾向がありました。</w:t>
      </w:r>
    </w:p>
    <w:p w14:paraId="5D99E0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512E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0C6FCA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39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66CA85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6233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0C5CDB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29E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1F601F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B751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24BE5E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3304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5E3182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75FF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45E4FE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F3FB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36FEF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699A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- 909：2020-09-10_16:38:39 ＊ 《参考資料》被告発人安田敏の平成3年当時の花里のアパートと，金沢市涌波周辺 https://hirono-hideki.hatenadiary.jp/entry/2020/09/10/163837</w:t>
      </w:r>
    </w:p>
    <w:p w14:paraId="41515E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9AAF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堂野さんの愛人のことですが，大野君の話を聞く前に，母親とは会っていました。大同生命だったと思いますが，生命保険の勧誘で，堂野さんが引き合わせたのが，その女性だったからです。</w:t>
      </w:r>
      <w:r w:rsidRPr="00F7156E">
        <w:rPr>
          <w:rFonts w:ascii="Yu Gothic UI" w:eastAsia="Yu Gothic UI" w:hAnsi="Yu Gothic UI" w:cs="Times New Roman"/>
          <w:kern w:val="0"/>
          <w:sz w:val="24"/>
          <w:szCs w:val="24"/>
        </w:rPr>
        <w:lastRenderedPageBreak/>
        <w:t>時期は春か秋だったと思います。</w:t>
      </w:r>
    </w:p>
    <w:p w14:paraId="6E503A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EDCF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が勧誘をする前に，生命保険外交員の女性から私の妻に接触があった様子でもありました。東力のアパートの駐車場に堂野さんが車を停め，車の中で待っていた様子が記憶にあります。女性が一人でアパートの中に入り，契約の手続きをしたように思います。</w:t>
      </w:r>
    </w:p>
    <w:p w14:paraId="3C411E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9338E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39FCA4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4F0B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- 910：2020-09-10_17:17:00 ＊ 《参考資料》堂野さんを送った寺中町の大体の場所と，同じ寺中町の中西運輸商の事務所，それと近くの金沢西警察署 https://hirono-hideki.hatenadiary.jp/entry/2020/09/10/171658</w:t>
      </w:r>
    </w:p>
    <w:p w14:paraId="6F8B82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243F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47B2F6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BA7C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083B18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210E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野という女性の名前は聞いていたと思いますが，保険の契約をした当時，堂野さんの愛人とは聞いていなかったかもしれません。ただ，堂野さんの妻と考えることはなく，それは大野という違った名前を聞いていたからだと思います。</w:t>
      </w:r>
    </w:p>
    <w:p w14:paraId="353C09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358A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301BA7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024E6D" w14:textId="77777777" w:rsidR="00F7156E" w:rsidRPr="00F7156E" w:rsidRDefault="00F7156E" w:rsidP="0012073E">
      <w:pPr>
        <w:pStyle w:val="4"/>
      </w:pPr>
      <w:r w:rsidRPr="00F7156E">
        <w:t>被害者安藤文さんを市場急配センターに紹介したともされる，笹田君と峰田君</w:t>
      </w:r>
    </w:p>
    <w:p w14:paraId="638780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605374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9BE1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031D09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EF1A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被告発人梅野博之が代行の責任者をやっているという話も聞きましたが，余り姿を見かけるこ</w:t>
      </w:r>
      <w:r w:rsidRPr="00F7156E">
        <w:rPr>
          <w:rFonts w:ascii="Yu Gothic UI" w:eastAsia="Yu Gothic UI" w:hAnsi="Yu Gothic UI" w:cs="Times New Roman"/>
          <w:kern w:val="0"/>
          <w:sz w:val="24"/>
          <w:szCs w:val="24"/>
        </w:rPr>
        <w:lastRenderedPageBreak/>
        <w:t>とはなかったと思います。興味本位に部屋を覗くと，決まって女子事務員が一人いました。名前を出すつもりはないですが，ちょっと思い出せなくなりました。半年ほど前には憶えていたはずです。</w:t>
      </w:r>
    </w:p>
    <w:p w14:paraId="6EC6F8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271C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大西真さんのおごりで片町に飲みに行ったとき，被告発人池田宏美と一緒にいた女性です。２０代後半と聞いていましたが，ずいぶんと落ち着いていて，かなり年上に感じていました。</w:t>
      </w:r>
    </w:p>
    <w:p w14:paraId="1183DD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CC00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4F3FBC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28DF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それから金沢市場輸送の長距離と市内配達が，また同じ事務所と運転手の休憩室となったわけです。これは平成２年の春，市場急配センターの新事務所が出来るまで続きました。</w:t>
      </w:r>
    </w:p>
    <w:p w14:paraId="4A01A4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1E22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6B260F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2435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3E322B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ABA4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44CE49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D53E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67C9D3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D56C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4ABC6F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164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4C192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1197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6AFE0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8BA9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1BF3FA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E7C6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4BB08D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809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4E0EA0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39B4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1AC2E9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7896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272152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6F99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金沢市立高岡中学校 - Wikipedia https://t.co/pcjdTjyjXC 石川県金沢市新神田1丁目</w:t>
      </w:r>
      <w:r w:rsidRPr="00F7156E">
        <w:rPr>
          <w:rFonts w:ascii="Yu Gothic UI" w:eastAsia="Yu Gothic UI" w:hAnsi="Yu Gothic UI" w:cs="Times New Roman"/>
          <w:kern w:val="0"/>
          <w:sz w:val="24"/>
          <w:szCs w:val="24"/>
        </w:rPr>
        <w:lastRenderedPageBreak/>
        <w:t>10番1号</w:t>
      </w:r>
    </w:p>
    <w:p w14:paraId="086F7E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4256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63FDD1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5A39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6F4E21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5A5B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ただ息子といる家は，金石ではなく金沢港の近くと話していたように思います。金沢港でも戸水町の辺りと聞いたように思います。これも記録には記述したことがあると思います。</w:t>
      </w:r>
    </w:p>
    <w:p w14:paraId="5C8201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6E2C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57B4DF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D79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416C46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C94F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52F01A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5FC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ひまわりチェーン - Google 検索 https://t.co/VjHrS21sZU</w:t>
      </w:r>
    </w:p>
    <w:p w14:paraId="12214C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8AE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46017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4AA9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加盟店情報 | 全日本食品株式会社（全日食チェーン） https://t.co/WpxGbZWFsE</w:t>
      </w:r>
    </w:p>
    <w:p w14:paraId="684DD1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5CB6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5BE0B2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1B6E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飛騨運輸 金沢支店 - Google マップ https://t.co/muLEZuqYjV</w:t>
      </w:r>
    </w:p>
    <w:p w14:paraId="755E52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8EA0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00A3F5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18B0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27439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DEE6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詳しい話は聞かなかったですが，宇出津のK村さんらは，市場急配センターを見限るかたちで，ひまわりチェーンの仕事を始めたようです。</w:t>
      </w:r>
    </w:p>
    <w:p w14:paraId="6D45C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640C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214B8B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246F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長土塀 - Google マップ https://t.co/svRWwcU64R</w:t>
      </w:r>
    </w:p>
    <w:p w14:paraId="12E812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189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065A31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284D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1E1F61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E97D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7C86F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FC83AA" w14:textId="77777777" w:rsidR="00F7156E" w:rsidRPr="00F7156E" w:rsidRDefault="00F7156E" w:rsidP="00037D96">
      <w:pPr>
        <w:pStyle w:val="5"/>
        <w:numPr>
          <w:ilvl w:val="0"/>
          <w:numId w:val="38"/>
        </w:numPr>
      </w:pPr>
      <w:r w:rsidRPr="00F7156E">
        <w:t>宇出津のK村さんと姫のNさんという被告発人大網健二と市場急配センターの接点</w:t>
      </w:r>
    </w:p>
    <w:p w14:paraId="5253E8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780B44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5E1F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2CDA92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5B6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056999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258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その後，姫のNさんとは会うこともなく，話を聞くことも余りなかったと思います。少し聞いたの</w:t>
      </w:r>
      <w:r w:rsidRPr="00F7156E">
        <w:rPr>
          <w:rFonts w:ascii="Yu Gothic UI" w:eastAsia="Yu Gothic UI" w:hAnsi="Yu Gothic UI" w:cs="Times New Roman"/>
          <w:kern w:val="0"/>
          <w:sz w:val="24"/>
          <w:szCs w:val="24"/>
        </w:rPr>
        <w:lastRenderedPageBreak/>
        <w:t>は野々市の運送会社のことでした。昭和59年の10月に私が金沢市場輸送をやめた後，すぐに金沢市場輸送に入社して，けっこう長く4t車で長距離の仕事をしていたとも聞いていました。</w:t>
      </w:r>
    </w:p>
    <w:p w14:paraId="1EA190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3087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5BC01C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07AF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65DE87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FC67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022C11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9D3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612551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F53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新村三町内というのは，その前から聞いていたのですが，近年，これも祭礼委員の関係で，新町三町内というのも聞きました。もともと宇出津の新町といえば，上町と中町ということは知っ</w:t>
      </w:r>
      <w:r w:rsidRPr="00F7156E">
        <w:rPr>
          <w:rFonts w:ascii="Yu Gothic UI" w:eastAsia="Yu Gothic UI" w:hAnsi="Yu Gothic UI" w:cs="Times New Roman"/>
          <w:kern w:val="0"/>
          <w:sz w:val="24"/>
          <w:szCs w:val="24"/>
        </w:rPr>
        <w:lastRenderedPageBreak/>
        <w:t>ていたのですが，大橋組を合わせて新町三町内とのことです。被告発人大網健二が住んでいたのは，この大橋組でした。</w:t>
      </w:r>
    </w:p>
    <w:p w14:paraId="343077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5FE1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73687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6261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B38F4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10F9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D52E2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584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ともありませんでした。</w:t>
      </w:r>
    </w:p>
    <w:p w14:paraId="577559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A6D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61549A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ADD4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78BB31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5DC5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685FA1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B286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被告発人大網健二の話では，K村さんは以前に，車のブローカーをやっていたという経歴がありました。</w:t>
      </w:r>
    </w:p>
    <w:p w14:paraId="56E961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478F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1E5D21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CAA1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79AB5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0A75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554D64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0F32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03140A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E35C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トヨタ・エスティマ - Wikipedia https://t.co/CekszsCCo5 それから約半年後の1990年5月12日に市販化され、その卵をイメージさせる未来的なスタイルで「高性能ニューコンセプトサルーン」として注目を集めた。</w:t>
      </w:r>
    </w:p>
    <w:p w14:paraId="576003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78D8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4C217C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C244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ギアを高めに発進させたのですが，さすがにすごいパワーだと思いました。それから少しして，雪が降らなくなった時期に，ジャガーにかわったとも思います。ジャガーもけっこう長い間，金沢市場輸送で見かけていた印象があります。おそらく見かけなくなったのは，竹沢俊寿会長の体調悪化なのでしょう。</w:t>
      </w:r>
    </w:p>
    <w:p w14:paraId="26D52E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52C0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10B168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0B14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2122A6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5E14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3934EF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DDE4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619D71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11FD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D3360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120F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4AEB10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F24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08B537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1D25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183B0A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177A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金沢百番街 - Wikipedia https://t.co/mCRe0qKQY6 合計で100店舗を超えるテナントが集積している。JR西日本の子会社である金沢ターミナル開発が1991年（平成3年）3月20日に開業させた。</w:t>
      </w:r>
    </w:p>
    <w:p w14:paraId="1BB807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0AD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「JR金沢駅西口ビル（あんと 西）」とあるので間違いはなさそうですが，金沢百番街という聞いたことのある名称が，西口とは結びつきがありませんでした。平成3年3月20日開業とあります。</w:t>
      </w:r>
    </w:p>
    <w:p w14:paraId="011BCF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06F3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16年か17年に，電話で被告発人梅野博之が意味ありげに，宇出津のNという名前の話を始めました。姫のNさんと同じ苗字ですが，電話帳で調べたところ，同じ小棚木の町内に家があったので，直接，その家を訪ねて，市場急配センターとの関係を確認したということもありました。</w:t>
      </w:r>
    </w:p>
    <w:p w14:paraId="5CAAFB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43A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被告発人浜口卓也の場合も，姫に隣接した集落の真脇でしたが，金沢では宇出津の出身</w:t>
      </w:r>
      <w:r w:rsidRPr="00F7156E">
        <w:rPr>
          <w:rFonts w:ascii="Yu Gothic UI" w:eastAsia="Yu Gothic UI" w:hAnsi="Yu Gothic UI" w:cs="Times New Roman"/>
          <w:kern w:val="0"/>
          <w:sz w:val="24"/>
          <w:szCs w:val="24"/>
        </w:rPr>
        <w:lastRenderedPageBreak/>
        <w:t>と話していたようです。</w:t>
      </w:r>
    </w:p>
    <w:p w14:paraId="39C03F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5C8D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3CBC25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F064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ただそのときの被告発人梅野博之の口ぶりが，かなりあざとく感じられるもので，気になって調べておくことにしたのです。</w:t>
      </w:r>
    </w:p>
    <w:p w14:paraId="5958C8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736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1B8109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51AF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18CF0B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027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2BF918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3462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0AB9E7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541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79C009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DE8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1738BF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048D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04B6AA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B789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のAKさんとも会うことがなく，どこに住んでいるのかも聞かなかったことも大きな意味があ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20FAE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94F5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3A1B6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D8B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5E86A5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7F76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2AF4C0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95DC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32382A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B9FC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0D080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EA06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1505D8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51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718034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5E4B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6293E2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63FC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3CE7CF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1D88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1C08B5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1708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2FA8EB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4CF5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697BFB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75AF1E" w14:textId="77777777" w:rsidR="00F7156E" w:rsidRPr="00F7156E" w:rsidRDefault="00F7156E" w:rsidP="0012073E">
      <w:pPr>
        <w:pStyle w:val="5"/>
      </w:pPr>
      <w:r w:rsidRPr="00F7156E">
        <w:t>笹田君と被告発人大網健二の中古車販売を巡るトラブル</w:t>
      </w:r>
    </w:p>
    <w:p w14:paraId="41CBFE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49FC82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21A7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611F61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FF56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と会ったように思うのが，六枚の交差点から金石方面に向かう方向で，陸橋の右手の奥になります。そこに本当に商店街があったのかも定かではないのですが，滅多に行くような場所ではなく，行ったのもほんの数回だったと思います。</w:t>
      </w:r>
    </w:p>
    <w:p w14:paraId="5D9983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696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今考えると，時期的に北都運輸の市内配達の仕事をしていた時かもしれません。北都運輸の</w:t>
      </w:r>
      <w:r w:rsidRPr="00F7156E">
        <w:rPr>
          <w:rFonts w:ascii="Yu Gothic UI" w:eastAsia="Yu Gothic UI" w:hAnsi="Yu Gothic UI" w:cs="Times New Roman"/>
          <w:kern w:val="0"/>
          <w:sz w:val="24"/>
          <w:szCs w:val="24"/>
        </w:rPr>
        <w:lastRenderedPageBreak/>
        <w:t>市内配達ではずっと金沢市場輸送の古い4トン保冷車でした。車番は6526のような感じだったと思います。昭和59年当時にも乗務していたトラックでした。このナンバーは「石」になります。</w:t>
      </w:r>
    </w:p>
    <w:p w14:paraId="18D366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103C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66DE98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7DCB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68E494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335A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- 911：2020-09-12_10:38:19 ＊ 《参考資料》金沢市内，中橋陸橋付近と，大和町 https://hirono-hideki.hatenadiary.jp/entry/2020/09/12/103818</w:t>
      </w:r>
    </w:p>
    <w:p w14:paraId="613389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3523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3EA404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439F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今回，Googleマップを見て，六枚の交差点から中橋陸橋を渡った先の，初めの大きな交差点の名前が中橋の交差点ということをずいぶんと久々に思い出しました。</w:t>
      </w:r>
    </w:p>
    <w:p w14:paraId="7E5B4C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8E9D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中橋の交差点で金石街道と交差するのは，Googleマップで県道60号線と見えますが，大</w:t>
      </w:r>
      <w:r w:rsidRPr="00F7156E">
        <w:rPr>
          <w:rFonts w:ascii="Yu Gothic UI" w:eastAsia="Yu Gothic UI" w:hAnsi="Yu Gothic UI" w:cs="Times New Roman"/>
          <w:kern w:val="0"/>
          <w:sz w:val="24"/>
          <w:szCs w:val="24"/>
        </w:rPr>
        <w:lastRenderedPageBreak/>
        <w:t>豆田大橋方面が「まめだ大通り」，諸江方面が「もろえ通り」ともなっています。どちらも余り聞いたことのない道路の名前ですが，よく通行する道路でした。</w:t>
      </w:r>
    </w:p>
    <w:p w14:paraId="6D4A82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6BD5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69EF88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57A9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2EFE1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7CDE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0278CD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630D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460090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BDAB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6D76BA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DB38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3B0AAA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3504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43F4AE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C94C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186F2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207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362BEE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73E4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kk_hironoのリツイート　▶▶▶  </w:t>
      </w:r>
    </w:p>
    <w:p w14:paraId="4F050E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1C5F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RT kk_hirono（刑事告発・非常上告＿金沢地方検察庁御中）｜s_hirono（非常上告-最高検察庁御中_ツイッター） 日時：2020-09-12 11:25／2020/09/12 11:24 URL： </w:t>
      </w:r>
      <w:r w:rsidRPr="00F7156E">
        <w:rPr>
          <w:rFonts w:ascii="Yu Gothic UI" w:eastAsia="Yu Gothic UI" w:hAnsi="Yu Gothic UI" w:cs="Times New Roman"/>
          <w:kern w:val="0"/>
          <w:sz w:val="24"/>
          <w:szCs w:val="24"/>
        </w:rPr>
        <w:lastRenderedPageBreak/>
        <w:t xml:space="preserve">https://twitter.com/kk_hirono/status/1304606916518191109 https://twitter.com/s_hirono/status/1304606795097276416  </w:t>
      </w:r>
    </w:p>
    <w:p w14:paraId="2B9B5E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881C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&gt; 2020-09-12-112109_平成4年当時の市場急配センターの事務所と給油所になった空き地の場所.jpg https://t.co/Ukr7ZkWlO8  </w:t>
      </w:r>
    </w:p>
    <w:p w14:paraId="3AB262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873D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275BEF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0B09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7B709E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7F36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6D6BFD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DEFB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1F6CF8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937F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5F9286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48EE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700235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BB82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77783C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AC71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背格好も似ていたと思いますが，峰田君の方が細身であったような気がします。笹田君は中肉中背だったと思いますが，どちらかといえば小柄であったような印象があります。</w:t>
      </w:r>
    </w:p>
    <w:p w14:paraId="247E33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82B8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も峰田君も他の社員とは，余り話をするのを見たという記憶がありません。今考えると，何か時間をつぶす必要があって夕方に割と遅めの時間まで金沢市場輸送の運転手休憩室に残っていたのかもしれません。他の運転手には見られない行動でもあったので，余計に印象に残っています。</w:t>
      </w:r>
    </w:p>
    <w:p w14:paraId="69F3F5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27C1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なぜ被告発人大網健二があそこまで感情をむき出しにして怒っていたのか，今考えられる結論は演技です。当時もおかしいとは思い頭をひねっていたのですが，思い当たることがないまま漠然と</w:t>
      </w:r>
      <w:r w:rsidRPr="00F7156E">
        <w:rPr>
          <w:rFonts w:ascii="Yu Gothic UI" w:eastAsia="Yu Gothic UI" w:hAnsi="Yu Gothic UI" w:cs="Times New Roman"/>
          <w:kern w:val="0"/>
          <w:sz w:val="24"/>
          <w:szCs w:val="24"/>
        </w:rPr>
        <w:lastRenderedPageBreak/>
        <w:t>していました。</w:t>
      </w:r>
    </w:p>
    <w:p w14:paraId="4330BA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5CE0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69233F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3AC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昭和58年の春にポケットベルをもたされたことはあったかもしれないですが，私個人ではなく二人以上はいて従という立場だったと思います。</w:t>
      </w:r>
    </w:p>
    <w:p w14:paraId="532CBA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0B6A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2F0122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8971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08C552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E8D7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439A2E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E47A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344E26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3934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6EA31F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EC32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3A4C23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FC08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00EA7C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BC3C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56727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7DE0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782A3A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1954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71C939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AC3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1D3EB4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9E27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到着した石巻での冷房のこともあるので，ハローマックに間違いはないと思うのですが，この行きの荷物は富山県高岡市の古くて大きな倉庫のような場所で夕方暗くなった時間に積み込んだような記憶があります。</w:t>
      </w:r>
    </w:p>
    <w:p w14:paraId="134DE8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E440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059751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EBD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65989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BFEE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2023A6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B19E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432497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D107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07275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CDF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804A3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1107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イワシの水槽は竹沢俊寿会長が調べ上げて業者に発注をしたという話で，和歌山県田辺市</w:t>
      </w:r>
      <w:r w:rsidRPr="00F7156E">
        <w:rPr>
          <w:rFonts w:ascii="Yu Gothic UI" w:eastAsia="Yu Gothic UI" w:hAnsi="Yu Gothic UI" w:cs="Times New Roman"/>
          <w:kern w:val="0"/>
          <w:sz w:val="24"/>
          <w:szCs w:val="24"/>
        </w:rPr>
        <w:lastRenderedPageBreak/>
        <w:t>の工場でした。一回だけだったと思いますが，水槽を載せたトラックを，これから水槽を載せるトラックに乗って引き取りに行ったのです。たぶん1月の年明けだったように思います。</w:t>
      </w:r>
    </w:p>
    <w:p w14:paraId="595E40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EA6F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2FC02F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F51C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石7599号での最後の運行は，とりわけ印象に残るものだったので大体の日付もよく憶えています。たぶん出発が12月21日ですが，20日という可能性もあるかもしれません。</w:t>
      </w:r>
    </w:p>
    <w:p w14:paraId="286305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C433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76F320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250F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石川県（漁協） 金沢港支所 - Google マップ https://t.co/YRT10LUhsL</w:t>
      </w:r>
    </w:p>
    <w:p w14:paraId="70CF5B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EEFB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〒920-0331 石川県大野町４丁目イ - Google マップ https://t.co/WR3zEIUr5G</w:t>
      </w:r>
    </w:p>
    <w:p w14:paraId="342F9B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7210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Googleマップで見ると，「４丁目イ」となっていますが，たぶん1年目のイワシのシーズンは，ずっとこの場所でイワシの船の水揚げから運搬をしていたと思います。</w:t>
      </w:r>
    </w:p>
    <w:p w14:paraId="2FF3EF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2804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664520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061D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56B7AF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D83C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石川県漁業協同組合かなざわ総合市場 - Google マップ https://t.co/xrWpIA3NET</w:t>
      </w:r>
    </w:p>
    <w:p w14:paraId="0596C6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4A3D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2F1E5E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27E8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金沢港いきいき魚市 （株）新田商店 - Google マップ https://t.co/vhlJViXzMb</w:t>
      </w:r>
    </w:p>
    <w:p w14:paraId="0514B3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301F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7F2867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899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昭和59年当時，金沢市場輸送は丸中水産の仕事で，金沢港からスルメイカを積んでいた</w:t>
      </w:r>
      <w:r w:rsidRPr="00F7156E">
        <w:rPr>
          <w:rFonts w:ascii="Yu Gothic UI" w:eastAsia="Yu Gothic UI" w:hAnsi="Yu Gothic UI" w:cs="Times New Roman"/>
          <w:kern w:val="0"/>
          <w:sz w:val="24"/>
          <w:szCs w:val="24"/>
        </w:rPr>
        <w:lastRenderedPageBreak/>
        <w:t>のですが，それとは別に2,3度，茨城県の今の鹿嶋市行きのあさり貝を積み込んだことがあり，それが新田商店の仕事でした。</w:t>
      </w:r>
    </w:p>
    <w:p w14:paraId="4C82E9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4D2B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0C91AB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682A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762D02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114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54088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C927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59年当時の金沢市場輸送は，大型運転手は別かもしれないですが，朝8時か8時半の出社で，決まって金沢中央卸売市場の鮮魚の売り場に行き，丸中水産の新潟便の積み込みを手伝わされたのです。気楽な面も大きかったですが，この辺りはしっかりと徹底したものが規律のようになっていました。</w:t>
      </w:r>
    </w:p>
    <w:p w14:paraId="1B03D9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C9A7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夜中に長距離を走ることを前提とした朝8時か8時半の出社でした。それで給料が固定で20万円。まだ不景気という時代でもありましたが，市場急配センターの市内配達でも固定給で20</w:t>
      </w:r>
      <w:r w:rsidRPr="00F7156E">
        <w:rPr>
          <w:rFonts w:ascii="Yu Gothic UI" w:eastAsia="Yu Gothic UI" w:hAnsi="Yu Gothic UI" w:cs="Times New Roman"/>
          <w:kern w:val="0"/>
          <w:sz w:val="24"/>
          <w:szCs w:val="24"/>
        </w:rPr>
        <w:lastRenderedPageBreak/>
        <w:t>万円と聞く時代に，数年後には変わったことになります。</w:t>
      </w:r>
    </w:p>
    <w:p w14:paraId="3C34B6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56D3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1701C7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5F42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738A41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05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1AA313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2B78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週間か4週間ほど前，テレビで大阪府の岸和田市の辺りでしたが，イワシ漁の紹介をしていました。大きな網で漁をしていましたが，はっきりとは記憶していないものの，運搬船の大きさなど2,30トンという話であったように思います。浜田漁業の運搬船は大きなもので400トンでした。</w:t>
      </w:r>
    </w:p>
    <w:p w14:paraId="07B902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B084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浜田漁業の運搬船は4隻ぐらいだったと思います。輪島丸の方が少し多かったような気もしますが，小型でした。</w:t>
      </w:r>
    </w:p>
    <w:p w14:paraId="11EA1B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2900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08FE50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6EFB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7FA6C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6DA0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すぐに被告発人大網健二の名前が出たので，だいたいの用件というのは理解ができましたが，一緒にいた若者がチンピラヤクザ丸出しで，短いパンチパーマでした。</w:t>
      </w:r>
    </w:p>
    <w:p w14:paraId="31A077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1DA5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本物のヤクザというか暴力団員を連れてきたものと思ったのですが，しばらくしてそれがS藤だとわかったときは驚きました。前は長髪だったので見た目もずいぶん違っていました。</w:t>
      </w:r>
    </w:p>
    <w:p w14:paraId="306359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8069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人が乗ってきた車は笹田君の車で，トヨタのレビンかトレノだったと思います。どちらも確かカローラの仲間で，テールランプの形状など外観の少しの違いがあるだけだったと思います。新車のようでしたが，新車と聞いたかもしれません。</w:t>
      </w:r>
    </w:p>
    <w:p w14:paraId="4F5D04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6FA1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ファミリーマート 金沢みなと店 - Google マップ https://t.co/lDMrw0j1QW  \n 石川県金沢市大野町４丁目ヲ３１−１</w:t>
      </w:r>
    </w:p>
    <w:p w14:paraId="5B9D71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28AB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上記の「ファミリーマート 金沢みなと店」となっている場所には，かなり遅くまでやっている今のコ</w:t>
      </w:r>
      <w:r w:rsidRPr="00F7156E">
        <w:rPr>
          <w:rFonts w:ascii="Yu Gothic UI" w:eastAsia="Yu Gothic UI" w:hAnsi="Yu Gothic UI" w:cs="Times New Roman"/>
          <w:kern w:val="0"/>
          <w:sz w:val="24"/>
          <w:szCs w:val="24"/>
        </w:rPr>
        <w:lastRenderedPageBreak/>
        <w:t>ンビニのような酒店がありました。どこに行ったのか思い出せないのですが，笹田君の車に乗って，その店の前辺りを走行していた記憶があるのですが，たぶんその店に買い物に行ったのだと思います。</w:t>
      </w:r>
    </w:p>
    <w:p w14:paraId="2D3D9B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9299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2617A0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6BF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112B72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E47E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ACA93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7AB3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66545B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5146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ちょうど同じ頃，被告発人大網健二のアパートに遊びに行きました。たぶん初めて行ったときだと</w:t>
      </w:r>
      <w:r w:rsidRPr="00F7156E">
        <w:rPr>
          <w:rFonts w:ascii="Yu Gothic UI" w:eastAsia="Yu Gothic UI" w:hAnsi="Yu Gothic UI" w:cs="Times New Roman"/>
          <w:kern w:val="0"/>
          <w:sz w:val="24"/>
          <w:szCs w:val="24"/>
        </w:rPr>
        <w:lastRenderedPageBreak/>
        <w:t>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420C2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8AF6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S藤は，見た目とは異なり，最初から大人しい感じでした。笹田君が話す，被告発人大網健二とのトラブルも理解しているようには思えず，不思議そうにもしているとも感じられました。</w:t>
      </w:r>
    </w:p>
    <w:p w14:paraId="7C26F7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FBB9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3D0081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6DE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206642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1621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で昼に金沢中央卸売市場に入るのは，筍の仕事ぐらいで，それも長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020F38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E86E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一番，市場急配センターの運転手と顔を合わせる機会が多かったのは，金沢市場輸送に一台だけあった給油機かもしれません。給油機には鍵があって，最初のうちは金沢市場輸送の事務</w:t>
      </w:r>
      <w:r w:rsidRPr="00F7156E">
        <w:rPr>
          <w:rFonts w:ascii="Yu Gothic UI" w:eastAsia="Yu Gothic UI" w:hAnsi="Yu Gothic UI" w:cs="Times New Roman"/>
          <w:kern w:val="0"/>
          <w:sz w:val="24"/>
          <w:szCs w:val="24"/>
        </w:rPr>
        <w:lastRenderedPageBreak/>
        <w:t>所で，女子事務員に借りていたようにも思います。</w:t>
      </w:r>
    </w:p>
    <w:p w14:paraId="1BE406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E049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5880DC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91EE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136D84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9198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4B92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4F4D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にか指示を受けたという記憶はないのですが，かなり面倒に思いながら津幡町の太陽鉱油まで行って給油をしたことは，何度か記憶にあります。往復だと30分以上は時間が無駄にかかったと思います。こういう無駄な走行というのは，かなり苦痛に感じていました。</w:t>
      </w:r>
    </w:p>
    <w:p w14:paraId="605D03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6DD3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6F614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2E31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1E29D9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921C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6E4EA0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5E8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w:t>
      </w:r>
    </w:p>
    <w:p w14:paraId="1BAE42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第58回</w:t>
      </w:r>
    </w:p>
    <w:p w14:paraId="074AE9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1974年</w:t>
      </w:r>
    </w:p>
    <w:p w14:paraId="5FF908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昭和49年</w:t>
      </w:r>
      <w:r w:rsidRPr="00F7156E">
        <w:rPr>
          <w:rFonts w:ascii="Yu Gothic UI" w:eastAsia="Yu Gothic UI" w:hAnsi="Yu Gothic UI" w:cs="Times New Roman"/>
          <w:kern w:val="0"/>
          <w:sz w:val="24"/>
          <w:szCs w:val="24"/>
        </w:rPr>
        <w:tab/>
        <w:t>石川水産（石川）</w:t>
      </w:r>
    </w:p>
    <w:p w14:paraId="6FB721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8A6E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［source：］歴代優勝校・優勝者｜高等学校相撲金沢大会 https://hk-event.jp/sumou/winner/</w:t>
      </w:r>
    </w:p>
    <w:p w14:paraId="5CADA5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w:t>
      </w:r>
    </w:p>
    <w:p w14:paraId="0CA558E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5075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歴代優勝校・優勝者｜高等学校相撲金沢大会 https://t.co/4Zz0Zb42BO  \n 第58回 \n 1974年 \n 昭和49年石川水産（石川）</w:t>
      </w:r>
    </w:p>
    <w:p w14:paraId="2FB0ED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9722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高等学校相撲金沢大会とありますが，卯辰山の相撲大会として知られています。昭和49年に石川水産が優勝していますが，この大会の関係者として，ずっと前から何度か名前は聞いたこ</w:t>
      </w:r>
      <w:r w:rsidRPr="00F7156E">
        <w:rPr>
          <w:rFonts w:ascii="Yu Gothic UI" w:eastAsia="Yu Gothic UI" w:hAnsi="Yu Gothic UI" w:cs="Times New Roman"/>
          <w:kern w:val="0"/>
          <w:sz w:val="24"/>
          <w:szCs w:val="24"/>
        </w:rPr>
        <w:lastRenderedPageBreak/>
        <w:t>とのある人でした。全国優勝と考えるとずいぶん小柄にも思え，勘違いがあるのかと考えもしました。</w:t>
      </w:r>
    </w:p>
    <w:p w14:paraId="0E0429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B4DB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513A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51D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6E8E3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92A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0C1F31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C0E1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39A0A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EA0F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何月ごろから始まったのか思い出せないですが，ちょうど丸一年ぐらい，守田水産輸送の青森定期便の仕事が続きました。守田水産輸送の自社便とは一日交代でしたが，青森の運送会社</w:t>
      </w:r>
      <w:r w:rsidRPr="00F7156E">
        <w:rPr>
          <w:rFonts w:ascii="Yu Gothic UI" w:eastAsia="Yu Gothic UI" w:hAnsi="Yu Gothic UI" w:cs="Times New Roman"/>
          <w:kern w:val="0"/>
          <w:sz w:val="24"/>
          <w:szCs w:val="24"/>
        </w:rPr>
        <w:lastRenderedPageBreak/>
        <w:t>に帰り荷として仕事を出すこともあったようです。漢字が思い出せないですが，「しんせい運輸」だと思い出しました。</w:t>
      </w:r>
    </w:p>
    <w:p w14:paraId="256A8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9BA4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青森 新生運輸 - Google 検索 https://t.co/1acmNg8mGM</w:t>
      </w:r>
    </w:p>
    <w:p w14:paraId="04F038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A6C5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昭和60年代に見ていたのと同じような青森の新生運輸の大型トラックの写真がぞろぞろと出てきましたが，後ろの扉に大きな赤い文字で港とあるのは，ちょっと見た記憶がないです。</w:t>
      </w:r>
    </w:p>
    <w:p w14:paraId="2EF756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BD3C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33BDF4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5A30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340113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4D55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39D2E6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EC32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被告発人大網健二はそれを当然のことのように話し，それでも不満があるいう口ぶりでした。一</w:t>
      </w:r>
      <w:r w:rsidRPr="00F7156E">
        <w:rPr>
          <w:rFonts w:ascii="Yu Gothic UI" w:eastAsia="Yu Gothic UI" w:hAnsi="Yu Gothic UI" w:cs="Times New Roman"/>
          <w:kern w:val="0"/>
          <w:sz w:val="24"/>
          <w:szCs w:val="24"/>
        </w:rPr>
        <w:lastRenderedPageBreak/>
        <w:t>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025129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B5DD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21F0E8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219D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その辺りを車で通りかかって，それらしい車を見たような気もするのですが，私としては余り関心もなく，自分から内容を尋ねることもなかったと思います。</w:t>
      </w:r>
    </w:p>
    <w:p w14:paraId="4EAAF5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9FC3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7F0A44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F7A0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01E235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2CDC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平成3年12月28日頃ではと思ったのですが，この日は市場急配センターの仕事納めの可</w:t>
      </w:r>
      <w:r w:rsidRPr="00F7156E">
        <w:rPr>
          <w:rFonts w:ascii="Yu Gothic UI" w:eastAsia="Yu Gothic UI" w:hAnsi="Yu Gothic UI" w:cs="Times New Roman"/>
          <w:kern w:val="0"/>
          <w:sz w:val="24"/>
          <w:szCs w:val="24"/>
        </w:rPr>
        <w:lastRenderedPageBreak/>
        <w:t>能性があり，だとすれば，違うような気もします。その日は，強い風で車のドアが歪んだこと，夕方にパチンコオークラに被告発人安田敏を探しに行ったことを憶えています。</w:t>
      </w:r>
    </w:p>
    <w:p w14:paraId="7A0F48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626610" w14:textId="77777777" w:rsidR="00F7156E" w:rsidRPr="00F7156E" w:rsidRDefault="00F7156E" w:rsidP="0012073E">
      <w:pPr>
        <w:pStyle w:val="4"/>
      </w:pPr>
      <w:bookmarkStart w:id="4" w:name="平成3年6月，被害者安藤文さんに電話で言"/>
      <w:bookmarkEnd w:id="4"/>
      <w:r w:rsidRPr="00F7156E">
        <w:t>平成3年6月，被害者安藤文さんに電話で言われた，どちらの安田</w:t>
      </w:r>
    </w:p>
    <w:p w14:paraId="54F24D5A" w14:textId="77777777" w:rsidR="00F7156E" w:rsidRPr="00F7156E" w:rsidRDefault="00F7156E" w:rsidP="0012073E">
      <w:pPr>
        <w:pStyle w:val="4"/>
      </w:pPr>
      <w:r w:rsidRPr="00F7156E">
        <w:t>平成4年2月1日の夜，自分で接近しておきながら，金沢西警察署の供述調書で私に発見されたような話にした被告発人安田繁克</w:t>
      </w:r>
    </w:p>
    <w:p w14:paraId="6E8E51DB" w14:textId="77777777" w:rsidR="00F7156E" w:rsidRPr="0012073E" w:rsidRDefault="00F7156E" w:rsidP="00037D96">
      <w:pPr>
        <w:pStyle w:val="5"/>
        <w:numPr>
          <w:ilvl w:val="0"/>
          <w:numId w:val="39"/>
        </w:numPr>
        <w:rPr>
          <w:color w:val="CC0044"/>
        </w:rPr>
      </w:pPr>
      <w:r w:rsidRPr="00F7156E">
        <w:t>被告発人多田敏明が山三青果に行き，23時頃に戻るという話</w:t>
      </w:r>
    </w:p>
    <w:p w14:paraId="64E728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1306F7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4367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6DE3D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509D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この運行も不審に思えるのですが，28年も経っているので確認は難しいでしょう。というのも4トン車一台で，山三青果の荷物が積めたのか疑わしいのです。荷物のほとんどは白菜やレタスでかさばります。大型車でも荷物の少ないときはあったのですが，無理に詰め込めばおろすのも大変です。</w:t>
      </w:r>
    </w:p>
    <w:p w14:paraId="04A93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F9EDE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1128C9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BD92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山三青果の夕市についてはすでにご説明を記述しておりますが，夕市で2台以上ということは一度もなく，必ず4カ所積みでしたが，それでも荷物は少なめでした。</w:t>
      </w:r>
    </w:p>
    <w:p w14:paraId="57B23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0042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26F72F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6576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66B502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2FFB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50CFFE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7357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21F6C3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B75F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1FDC00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1A47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4948EB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7CED73" w14:textId="77777777" w:rsidR="00F7156E" w:rsidRPr="00F7156E" w:rsidRDefault="00F7156E" w:rsidP="0012073E">
      <w:pPr>
        <w:pStyle w:val="5"/>
        <w:rPr>
          <w:color w:val="CC0044"/>
        </w:rPr>
      </w:pPr>
      <w:r w:rsidRPr="00F7156E">
        <w:t>珍しく22時頃まで会社に残っていた社員運転手</w:t>
      </w:r>
    </w:p>
    <w:p w14:paraId="0CAE0C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21時ぐらいなら他にもあったと思うのですが，その日は22時から23時近くまで運転手が集まり，雑談をしていました。</w:t>
      </w:r>
    </w:p>
    <w:p w14:paraId="0C1D90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0C4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1AFE68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E978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13AFB5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C0EF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よくそれだけ長い時間，集まって会話が続いたと思うのですが，17時から18時の間には集まって話が始まっていたはずです。16時頃から始まることも普通にありました。</w:t>
      </w:r>
    </w:p>
    <w:p w14:paraId="42A110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32C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6CC2E2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7A7F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758700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1F54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67FE96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CD85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638076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4653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そういえば，この平成4年2月1日は土曜日でした。土曜日なので遅い時間まで集まっていたのかわからないですが，さきほどから気になっていた謎が解けました。</w:t>
      </w:r>
    </w:p>
    <w:p w14:paraId="6EF71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0F2F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1992CF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2BA9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そういえば浜上さんの乗用車というのが思い出せないのですが，乗務しているトラックで輪島まで</w:t>
      </w:r>
      <w:r w:rsidRPr="00F7156E">
        <w:rPr>
          <w:rFonts w:ascii="Yu Gothic UI" w:eastAsia="Yu Gothic UI" w:hAnsi="Yu Gothic UI" w:cs="Times New Roman"/>
          <w:kern w:val="0"/>
          <w:sz w:val="24"/>
          <w:szCs w:val="24"/>
        </w:rPr>
        <w:lastRenderedPageBreak/>
        <w:t>帰っていた可能性はあります。被告発人東渡好信も乗用車を見かけるようになったのは，2月か3月に入ってのことだったと思います。</w:t>
      </w:r>
    </w:p>
    <w:p w14:paraId="161B93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E8EA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147263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71F7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46331A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856873" w14:textId="77777777" w:rsidR="00F7156E" w:rsidRPr="00F7156E" w:rsidRDefault="00F7156E" w:rsidP="0012073E">
      <w:pPr>
        <w:pStyle w:val="5"/>
        <w:rPr>
          <w:color w:val="CC0044"/>
        </w:rPr>
      </w:pPr>
      <w:r w:rsidRPr="00F7156E">
        <w:t>偶然とは思えない裏駐車場での動き，被告発人安田繁克の車の通過</w:t>
      </w:r>
    </w:p>
    <w:p w14:paraId="6604C1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5F7279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105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その場の成り行きで特に疑問を持つことなくその場を歩いていたと記憶にあります。会話の流れでその場所にいたのですが，裏駐車場から外に出ることはなかったと思います。</w:t>
      </w:r>
    </w:p>
    <w:p w14:paraId="4D5BF2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781E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2A35D7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A5D1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6A756E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2059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121AD6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970C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7FC000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E4D0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が後でわかる被告発人安田繁克の車だったのですが，驚いた様子を表情にみせたのは七尾のMさんだけでした。被告発人東渡好信と浜上さんは，うつむきがちでしたが，何も見ていない，なにごともなかったような様子で歩いていました。</w:t>
      </w:r>
    </w:p>
    <w:p w14:paraId="7C1A82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1459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47CAB7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76A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シャッターは3枚になっていて，夜や休日は1枚だけ，それも半分ぐらいの高さで開いていまし</w:t>
      </w:r>
      <w:r w:rsidRPr="00F7156E">
        <w:rPr>
          <w:rFonts w:ascii="Yu Gothic UI" w:eastAsia="Yu Gothic UI" w:hAnsi="Yu Gothic UI" w:cs="Times New Roman"/>
          <w:kern w:val="0"/>
          <w:sz w:val="24"/>
          <w:szCs w:val="24"/>
        </w:rPr>
        <w:lastRenderedPageBreak/>
        <w:t>た。それも人がいるときで，誰もいないときはシャッターが降りていたと思います。夜中に仕事に来る人もいたようたようなので，夜は降りていなかったかもしれません。</w:t>
      </w:r>
    </w:p>
    <w:p w14:paraId="1CC0B4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D24744" w14:textId="77777777" w:rsidR="00F7156E" w:rsidRPr="00F7156E" w:rsidRDefault="00F7156E" w:rsidP="0012073E">
      <w:pPr>
        <w:pStyle w:val="5"/>
        <w:rPr>
          <w:color w:val="CC0044"/>
        </w:rPr>
      </w:pPr>
      <w:r w:rsidRPr="00F7156E">
        <w:t>金石街道に出る交差点の信号待ちで声を掛けてきた被告発人安田繁克</w:t>
      </w:r>
    </w:p>
    <w:p w14:paraId="4904CC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581C9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E18B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kk_hirono（刑事告発・非常上告＿金沢地方検察庁御中）｜s_hirono（非常上告-最高検察庁御中_ツイッター） 日時：2020-08-10 07:50／2020/08/10 07:48 URL： https://twitter.com/kk_hirono/status/1292594123799580673 https://twitter.com/s_hirono/status/1292593615361867776</w:t>
      </w:r>
    </w:p>
    <w:p w14:paraId="76B426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2940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2020-08-10-073646_.Googleマップ　市場急配センターから若宮交差点jpg.jpg https://t.co/31CKkOakgT</w:t>
      </w:r>
    </w:p>
    <w:p w14:paraId="619952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F99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〒920-0025 石川県金沢市駅西本町４丁目２ から 〒920-0025 石川県金沢市駅西本町 - Google マップ https://t.co/yGSvoBYkF7  \n 北安江出雲線経由　4分　300ｍ \n 北安江出雲線経由と金石街道／県道17号経由　5分　350ｍ</w:t>
      </w:r>
    </w:p>
    <w:p w14:paraId="706D1E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28C4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27F43E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04AF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2EC35B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88D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786494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57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8F6F6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54905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D5FC2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979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Twilog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19A77A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1DABDC" w14:textId="77777777" w:rsidR="00F7156E" w:rsidRPr="00F7156E" w:rsidRDefault="00F7156E" w:rsidP="0012073E">
      <w:pPr>
        <w:pStyle w:val="5"/>
        <w:rPr>
          <w:color w:val="CC0044"/>
        </w:rPr>
      </w:pPr>
      <w:r w:rsidRPr="00F7156E">
        <w:t>市場急配センター1階休憩室で酒を飲もうと言い出した被告発人安田繁克</w:t>
      </w:r>
    </w:p>
    <w:p w14:paraId="1256FE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市場急配センターの会社に着いてすぐだったと思います。被告発人安田繁克が酒を飲もうと言い出しました。</w:t>
      </w:r>
    </w:p>
    <w:p w14:paraId="2E5C03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03C3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7A74BB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423B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66E64F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96D6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31B789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2903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でした。</w:t>
      </w:r>
    </w:p>
    <w:p w14:paraId="656B5C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BE85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420BA4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B657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kk_hirono（刑事告発・非常上告＿金沢地方検察庁御中）｜s_hirono（非常上告-最高検察庁御中_ツイッター） 日時：2020-08-10 08:26／2020/08/10 08:25 URL： https://twitter.com/kk_hirono/status/1292603080857407488 https://twitter.com/s_hirono/status/1292602856147582979</w:t>
      </w:r>
    </w:p>
    <w:p w14:paraId="153757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2113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2020-08-10-082403_市場急配センターホームページ　代表者　堂野俊一.jpg https://t.co/chz0kgIagp</w:t>
      </w:r>
    </w:p>
    <w:p w14:paraId="1AE338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C9A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708EBF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522C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7E8ED3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6032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堂野の親父というような言い方をしていたと思いますが，私がホームページで告発などの情報公開をしていることに，いつでも訴えられると言っていたと話していました。そのことについてもホームページで公開をしたと思います。</w:t>
      </w:r>
    </w:p>
    <w:p w14:paraId="2D8F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0633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たぶんその次に被告発人安田敏に会ったときだと思いますが，堂野さんについて，市場急配センターの従業員というような，そんな感じの言い方をしていました。</w:t>
      </w:r>
    </w:p>
    <w:p w14:paraId="2DFB0C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2367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50353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4259BE" w14:textId="77777777" w:rsidR="00F7156E" w:rsidRPr="00F7156E" w:rsidRDefault="00F7156E" w:rsidP="0012073E">
      <w:pPr>
        <w:pStyle w:val="5"/>
        <w:rPr>
          <w:color w:val="CC0044"/>
        </w:rPr>
      </w:pPr>
      <w:r w:rsidRPr="00F7156E">
        <w:t>山三青果の運行から戻りしばらく1階休憩室にいた被告発人多田敏明</w:t>
      </w:r>
    </w:p>
    <w:p w14:paraId="7D79A6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3F015C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50B7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5DACC8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847D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1DE0FF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C67A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685CB0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03D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096A5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490D65" w14:textId="77777777" w:rsidR="00F7156E" w:rsidRPr="00F7156E" w:rsidRDefault="00F7156E" w:rsidP="0012073E">
      <w:pPr>
        <w:pStyle w:val="5"/>
        <w:rPr>
          <w:color w:val="CC0044"/>
        </w:rPr>
      </w:pPr>
      <w:r w:rsidRPr="00F7156E">
        <w:lastRenderedPageBreak/>
        <w:t>被告発人安田繁克が話し始めた被害者安藤文さんとの関係，交際を否定</w:t>
      </w:r>
    </w:p>
    <w:p w14:paraId="4093BA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7E740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D2DA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たぶん今は思い出せないこともあるのかと思いますが，思い出せる範囲で被告発人安田繁克は私に次ぎのようなことを話していました。</w:t>
      </w:r>
    </w:p>
    <w:p w14:paraId="682445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90F5ED" w14:textId="77777777" w:rsidR="00F7156E" w:rsidRPr="00F7156E" w:rsidRDefault="00F7156E" w:rsidP="0012073E">
      <w:pPr>
        <w:pStyle w:val="6"/>
        <w:ind w:left="420"/>
      </w:pPr>
      <w:r w:rsidRPr="00F7156E">
        <w:t>a. 被害者安藤文さんとの交際を否定。</w:t>
      </w:r>
    </w:p>
    <w:p w14:paraId="1E377245" w14:textId="77777777" w:rsidR="00F7156E" w:rsidRPr="00F7156E" w:rsidRDefault="00F7156E" w:rsidP="0012073E">
      <w:pPr>
        <w:pStyle w:val="6"/>
        <w:ind w:left="420"/>
      </w:pPr>
      <w:r w:rsidRPr="00F7156E">
        <w:t>b. 用事があって一度，被害者安藤文さんの自宅に電話を掛けたことがある。</w:t>
      </w:r>
    </w:p>
    <w:p w14:paraId="50278D7E" w14:textId="77777777" w:rsidR="00F7156E" w:rsidRPr="00F7156E" w:rsidRDefault="00F7156E" w:rsidP="0012073E">
      <w:pPr>
        <w:pStyle w:val="6"/>
        <w:ind w:left="420"/>
      </w:pPr>
      <w:r w:rsidRPr="00F7156E">
        <w:t>c. 被害者安藤文さんの母親は塾の先生。</w:t>
      </w:r>
    </w:p>
    <w:p w14:paraId="186BFF1B" w14:textId="77777777" w:rsidR="00F7156E" w:rsidRPr="00F7156E" w:rsidRDefault="00F7156E" w:rsidP="0012073E">
      <w:pPr>
        <w:pStyle w:val="6"/>
        <w:ind w:left="420"/>
      </w:pPr>
      <w:r w:rsidRPr="00F7156E">
        <w:t>d. 被害者安藤文さんの父親は，議員か代議士。</w:t>
      </w:r>
    </w:p>
    <w:p w14:paraId="02266A9B" w14:textId="77777777" w:rsidR="00F7156E" w:rsidRPr="00F7156E" w:rsidRDefault="00F7156E" w:rsidP="0012073E">
      <w:pPr>
        <w:pStyle w:val="6"/>
        <w:ind w:left="420"/>
      </w:pPr>
      <w:r w:rsidRPr="00F7156E">
        <w:t>e. 人間不信になった（被害者安藤文さんに関わっていた頃）。</w:t>
      </w:r>
    </w:p>
    <w:p w14:paraId="16D46DD7" w14:textId="77777777" w:rsidR="00F7156E" w:rsidRPr="00F7156E" w:rsidRDefault="00F7156E" w:rsidP="0012073E">
      <w:pPr>
        <w:pStyle w:val="6"/>
        <w:ind w:left="420"/>
      </w:pPr>
      <w:r w:rsidRPr="00F7156E">
        <w:t>f. 殴りたくなるような女とは付き合わない。</w:t>
      </w:r>
    </w:p>
    <w:p w14:paraId="6E8687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80C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7C05C5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7E4D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7C6B4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3765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7A358E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B5A8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1B0CDF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F3B8EE" w14:textId="77777777" w:rsidR="00F7156E" w:rsidRPr="00F7156E" w:rsidRDefault="00F7156E" w:rsidP="0012073E">
      <w:pPr>
        <w:pStyle w:val="3"/>
      </w:pPr>
      <w:r w:rsidRPr="00F7156E">
        <w:t>被告発人安田敏</w:t>
      </w:r>
    </w:p>
    <w:p w14:paraId="3C0A7866" w14:textId="77777777" w:rsidR="00F7156E" w:rsidRPr="00F7156E" w:rsidRDefault="00F7156E" w:rsidP="00037D96">
      <w:pPr>
        <w:pStyle w:val="4"/>
        <w:numPr>
          <w:ilvl w:val="0"/>
          <w:numId w:val="40"/>
        </w:numPr>
      </w:pPr>
      <w:r w:rsidRPr="00F7156E">
        <w:t>金沢市場輸送のストライキ中，被告発人安田敏からの電話連絡（平成3年4月）</w:t>
      </w:r>
    </w:p>
    <w:p w14:paraId="78B9B725" w14:textId="77777777" w:rsidR="00F7156E" w:rsidRPr="00F7156E" w:rsidRDefault="00F7156E" w:rsidP="0012073E">
      <w:pPr>
        <w:pStyle w:val="4"/>
      </w:pPr>
      <w:bookmarkStart w:id="5" w:name="被告発人安田敏の妻の不審な行動（平成3年"/>
      <w:bookmarkEnd w:id="5"/>
      <w:r w:rsidRPr="00F7156E">
        <w:t>被告発人安田敏の妻の不審な行動（平成3年）</w:t>
      </w:r>
    </w:p>
    <w:p w14:paraId="07B3FB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から連絡があったのが平成3年4月の終わり頃として記憶にあるのですが，ゴールデンウィークの連休に入る前だったとも思います。輪島屋鮮冷の運転手として金沢市場輸送での荷物の積み替えのこともあったのですが，たぶん連休前です。</w:t>
      </w:r>
    </w:p>
    <w:p w14:paraId="1EBDAD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81F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65DDF6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3B15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まるでとんとん拍子に進んだのですが，金沢市花里の被告発人安田敏のアパートに行ったのは，被告発人安田敏が市内配達の仕事を始めてからではなかったかと思います。</w:t>
      </w:r>
    </w:p>
    <w:p w14:paraId="68BEB0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8FD0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064EF4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1076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7894F2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18B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20454E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E8D3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の年つまり平成2年に被告発人安田敏と会ったときは，被告発人安田敏は片町の近く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07FE82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DF0A9B"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 - 十三間町中丁 - Google マップ https://t.co/KlKh6AvEtD</w:t>
      </w:r>
    </w:p>
    <w:p w14:paraId="0CA6C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80C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676AAE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C60D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0310DD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074A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67BAC0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738CA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25E7B1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99AB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赤坂プラザに入ったこともありました。百貨店に近い商業施設になります。被告発人安田敏のアパートに向かったのは，だいたいが，場所が全然違う大徳自動車学校から向かったという記憶があり，藤江のバイパス沿いのゲームセンターでゲームをすることもありました。</w:t>
      </w:r>
    </w:p>
    <w:p w14:paraId="56560F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A4D5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何回ぐらい被告発人安田敏の花里のアパートに遊びに行ったのか，今は思い出せないですが，以前には詳細に記述した書面もあるかと思います。そちらの方が記憶も正確です。</w:t>
      </w:r>
    </w:p>
    <w:p w14:paraId="54955A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AF7D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675E40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EFB9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78A93A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29B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4E69CE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8BF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523AB5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5D69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まさやんが被害者安藤文さんに，遊びすぎたら鼻が落ちるぞ，などと言ったのも印象的でした。もともと冗談を言うようなタイプではなかったのですが，今考えると事実でないことを吹き込まれ，誤解をしていた可能性もありそうです。</w:t>
      </w:r>
    </w:p>
    <w:p w14:paraId="67B32E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1787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01C0A9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7BD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2A8D80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9730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702E7D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82D7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308B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C433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78FE50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661F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1BD239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F0F3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38AAAE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0547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これとよく似た経験は前にもあったのですが，金沢港でイワシの現場監督のような仕事をやっていたKKさんの妻ことです。家に行くとあからさまな攻撃姿勢で追い返されるようなかたちとなりまし</w:t>
      </w:r>
      <w:r w:rsidRPr="00F7156E">
        <w:rPr>
          <w:rFonts w:ascii="Yu Gothic UI" w:eastAsia="Yu Gothic UI" w:hAnsi="Yu Gothic UI" w:cs="Times New Roman"/>
          <w:kern w:val="0"/>
          <w:sz w:val="24"/>
          <w:szCs w:val="24"/>
        </w:rPr>
        <w:lastRenderedPageBreak/>
        <w:t>た。聞こえたのは声だけです。</w:t>
      </w:r>
    </w:p>
    <w:p w14:paraId="7083F4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498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4BD32F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B5CEA"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 - Google マップ https://t.co/qNkYyAzf9O</w:t>
      </w:r>
    </w:p>
    <w:p w14:paraId="37B86E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63AC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3FDD0C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AFE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周辺にいくつも新しい道路ができているのですが，少なくとも平成4年頃までは主要な道路でした。交差点を右折すると8号線バイパスに向かう道路があり，8号線バイパスの方から来る方が多かったとも思います。</w:t>
      </w:r>
    </w:p>
    <w:p w14:paraId="7275A1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BF94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41A7C6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6F4A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3485D7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9766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043150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ED7F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1C5392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34B6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7A4413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BE44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3E4904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3C9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気になるのは，その後にも似たようなことがあって，次は，被害者安藤文さんの父親が弁護士という話でした。これを私に吹き込んだのは被告発人多田敏明です。</w:t>
      </w:r>
    </w:p>
    <w:p w14:paraId="392490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D3E1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3D8409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7C94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熊本県の八代市で荷物をおろし，翌日に鹿児島市内の市場から長野市の市場行きの白菜を積みました。長野の市場で夜中に荷物をおろし，朝まで仮眠をしたあとのことになります。</w:t>
      </w:r>
    </w:p>
    <w:p w14:paraId="7F605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B6AF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547EDF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4020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11282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424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15EAD4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CDB7267" w14:textId="77777777" w:rsidR="00F7156E" w:rsidRPr="00F7156E" w:rsidRDefault="00F7156E" w:rsidP="0012073E">
      <w:pPr>
        <w:pStyle w:val="4"/>
      </w:pPr>
      <w:r w:rsidRPr="00F7156E">
        <w:t>平成3年12月22日の夜，顔を見せた出産直前の被告発人安田敏の妻</w:t>
      </w:r>
    </w:p>
    <w:p w14:paraId="39C0DD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36F934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4E5C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8号線バイパスの藤江陸橋の側道で，走行中の車内から投げ捨てたネックレスのプレゼントでした。21日の夕方，暗くなっていたので19時は過ぎていたと思いますが，捨てたものを拾いに行</w:t>
      </w:r>
      <w:r w:rsidRPr="00F7156E">
        <w:rPr>
          <w:rFonts w:ascii="Yu Gothic UI" w:eastAsia="Yu Gothic UI" w:hAnsi="Yu Gothic UI" w:cs="Times New Roman"/>
          <w:kern w:val="0"/>
          <w:sz w:val="24"/>
          <w:szCs w:val="24"/>
        </w:rPr>
        <w:lastRenderedPageBreak/>
        <w:t>き，そのまま南新保の被告発人浜口卓也のアパートに行きました。</w:t>
      </w:r>
    </w:p>
    <w:p w14:paraId="0630C7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6B53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86219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8843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048E9E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6D58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印象に残っているのは，河北潟の広い場所に行ったことです。そこでよくゴルフの練習をしていると被告発人大網健二は話していました。天狗中田ハム才田工場の間の道路で突き当たりに少し左に行った辺りかと思います。</w:t>
      </w:r>
    </w:p>
    <w:p w14:paraId="73DED4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99A8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0FF1BF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3ED9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たぶんその2月の方だったと思いますが，目にして思い出す事件があって，金沢市の東山となっていましたが，妻が夫を殺害し河北潟に埋めたという事件がありました。</w:t>
      </w:r>
    </w:p>
    <w:p w14:paraId="2E3405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CB55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金沢ではその数年前にも何度もニュースになる殺人事件があって，事件の内容は憶えていない</w:t>
      </w:r>
      <w:r w:rsidRPr="00F7156E">
        <w:rPr>
          <w:rFonts w:ascii="Yu Gothic UI" w:eastAsia="Yu Gothic UI" w:hAnsi="Yu Gothic UI" w:cs="Times New Roman"/>
          <w:kern w:val="0"/>
          <w:sz w:val="24"/>
          <w:szCs w:val="24"/>
        </w:rPr>
        <w:lastRenderedPageBreak/>
        <w:t>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3FAC64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8ECE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89324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F9FB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242936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18A0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37D5FA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FBCA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249FE0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7B54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A6A10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016C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4B9A89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9369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被告発人安田敏は自分の誕生日を12月25日と言っていたと思いますが，同じ日の出産になるかもしれないと話していました。その日が出産予定日であれば3日前だったことになります。</w:t>
      </w:r>
    </w:p>
    <w:p w14:paraId="6C463B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68EE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た。</w:t>
      </w:r>
    </w:p>
    <w:p w14:paraId="1D83D2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A3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04D0B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23D8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この12月22日の夜は，被告発人安田敏の花里のアパートで，他にも偶然とは思えない出来事がありました。</w:t>
      </w:r>
    </w:p>
    <w:p w14:paraId="152B8F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3D42ED" w14:textId="77777777" w:rsidR="00F7156E" w:rsidRPr="00F7156E" w:rsidRDefault="00F7156E" w:rsidP="0012073E">
      <w:pPr>
        <w:pStyle w:val="4"/>
      </w:pPr>
      <w:r w:rsidRPr="00F7156E">
        <w:t>平成3年12月22日の夜，被告発人安田敏の花里のアパートに掛かってきた，会社からの運行指示という電話</w:t>
      </w:r>
    </w:p>
    <w:p w14:paraId="203D51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5AEF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以前は，他に色々ありすぎて，さほど重視する問題とは考えていなかったのですが，今改めて思い出しながら考えてみると，不可解な点が大きく感じられます。</w:t>
      </w:r>
    </w:p>
    <w:p w14:paraId="1AACBA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76A0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350023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0FC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被告発人安田敏のアパートの電話は当時珍しい特徴があって，昭和40年代に普通であったダイヤル式の黒電話でした。その何年も前から一度も見たことがなかったので，とても珍しいものでした。</w:t>
      </w:r>
    </w:p>
    <w:p w14:paraId="60CAE0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1A26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20453F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B009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被告発人安田敏は電話口で，相づちをうつようにほとんど一方的に相手の話を聞いている様子でした。とても素直な様子でもありました。</w:t>
      </w:r>
    </w:p>
    <w:p w14:paraId="4B60DC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FD05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4ECE80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164F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金沢市場輸送の仕事は，行き荷で雑貨の定期便が多かったのですが，市場急配センターで</w:t>
      </w:r>
      <w:r w:rsidRPr="00F7156E">
        <w:rPr>
          <w:rFonts w:ascii="Yu Gothic UI" w:eastAsia="Yu Gothic UI" w:hAnsi="Yu Gothic UI" w:cs="Times New Roman"/>
          <w:kern w:val="0"/>
          <w:sz w:val="24"/>
          <w:szCs w:val="24"/>
        </w:rPr>
        <w:lastRenderedPageBreak/>
        <w:t>はなかったと思います。日本通運，トナミ運輸，中越運送の定期便を金沢市場輸送ではやっていました。仙台，福岡，千葉などです。</w:t>
      </w:r>
    </w:p>
    <w:p w14:paraId="69E64F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97CD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31B41F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2F87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485B58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51B6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20DC8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B6D3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4BEA601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75ED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3C143E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BFDC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2E8292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3AF9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には他に50万円の前借りのこともあったのですが，被告発人安田敏の非常識な振る舞いを，被告発人松平日出男は私に自分の責任のように思わせていました。これは被害者安藤文さんの関係とも共通するところがあります。</w:t>
      </w:r>
    </w:p>
    <w:p w14:paraId="0B8110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57DA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52658B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B7FA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59070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C84F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659D45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6FB0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20C9C3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6F7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5E6109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B9D2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さきほど考えたのですが，会社が開いていない夜中の仕事が多い長距離トラックの仕事で，何かあったときの連絡先として，被告発人松平日出男の自宅の電話番号も聞いていませんでした。</w:t>
      </w:r>
    </w:p>
    <w:p w14:paraId="32DBC0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6A5D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12973D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31CB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44580C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F188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被告発人東渡好信が持っている携帯電話を北陸ハイミールの倉庫で見ることもあったのですが，大きなラジオカセットを肩からぶら下げているような感じでした。</w:t>
      </w:r>
    </w:p>
    <w:p w14:paraId="4D01C1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24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719523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89AE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19FD38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75C9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そういえば1つ思い出したのですが，ショートケーキを手土産に被告発人安田敏の花里のアパートに行ったことがありました。</w:t>
      </w:r>
    </w:p>
    <w:p w14:paraId="1BC7E2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3920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509146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56BF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湿度の高い北陸で，除湿機というのは見たこともあったのですが，加湿器というのは他に聞いたこともなく必要なものなのか疑問もあってよく憶えています。</w:t>
      </w:r>
    </w:p>
    <w:p w14:paraId="4AFBA4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EF0AD8" w14:textId="77777777" w:rsidR="00F7156E" w:rsidRPr="00F7156E" w:rsidRDefault="00F7156E" w:rsidP="0012073E">
      <w:pPr>
        <w:pStyle w:val="4"/>
      </w:pPr>
      <w:r w:rsidRPr="00F7156E">
        <w:t>被告発人安田敏に頼んだ被害者安藤文さんへのクリスマスプレゼントの受け渡し</w:t>
      </w:r>
    </w:p>
    <w:p w14:paraId="177FD2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w:t>
      </w:r>
      <w:hyperlink w:anchor="平成3年12月24日，クリスマスイブの夜">
        <w:r w:rsidRPr="00F7156E">
          <w:rPr>
            <w:rFonts w:ascii="Yu Gothic UI" w:eastAsia="Yu Gothic UI" w:hAnsi="Yu Gothic UI" w:cs="Times New Roman"/>
            <w:color w:val="0000FF"/>
            <w:kern w:val="0"/>
            <w:sz w:val="24"/>
            <w:szCs w:val="24"/>
            <w:u w:val="single" w:color="0000FF"/>
          </w:rPr>
          <w:t>平成3年12月24日，クリスマスイブの夜</w:t>
        </w:r>
      </w:hyperlink>
      <w:r w:rsidRPr="00F7156E">
        <w:rPr>
          <w:rFonts w:ascii="Yu Gothic UI" w:eastAsia="Yu Gothic UI" w:hAnsi="Yu Gothic UI" w:cs="Times New Roman"/>
          <w:kern w:val="0"/>
          <w:sz w:val="24"/>
          <w:szCs w:val="24"/>
        </w:rPr>
        <w:t>」にある通り，12月24日の夜，まだ日付が変わる前の時間に山三青果の仕事を終えました。翌日が25日ですが，たぶんこの日も関東に向け運行に出発していると思います。</w:t>
      </w:r>
    </w:p>
    <w:p w14:paraId="1DB348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E605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市場急配センターの仕事の関東便で泊まりとなったのは2回だけだったと思います。平成4年1月の終わり頃の池袋の三越デパートからの展示会の引き上げと，同年3月20日頃，当時の</w:t>
      </w:r>
      <w:r w:rsidRPr="00F7156E">
        <w:rPr>
          <w:rFonts w:ascii="Yu Gothic UI" w:eastAsia="Yu Gothic UI" w:hAnsi="Yu Gothic UI" w:cs="Times New Roman"/>
          <w:kern w:val="0"/>
          <w:sz w:val="24"/>
          <w:szCs w:val="24"/>
        </w:rPr>
        <w:lastRenderedPageBreak/>
        <w:t>静岡県清水市から古河市に向かった運行です。</w:t>
      </w:r>
    </w:p>
    <w:p w14:paraId="7071B1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B14D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0FF34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8391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577596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192A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41747C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C71D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6DCDC0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5AB4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市場急配センターではそれほど遅い時間になったという記憶は残っていないのですが，夜中の2時頃に荷下ろしが終われば早い方だったかもしれません。</w:t>
      </w:r>
    </w:p>
    <w:p w14:paraId="77CBEC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4CB9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先ほどの例で，8日に七尾で積んだ荷物を9日の朝におろすと，同日に古河市を出発して，</w:t>
      </w:r>
      <w:r w:rsidRPr="00F7156E">
        <w:rPr>
          <w:rFonts w:ascii="Yu Gothic UI" w:eastAsia="Yu Gothic UI" w:hAnsi="Yu Gothic UI" w:cs="Times New Roman"/>
          <w:kern w:val="0"/>
          <w:sz w:val="24"/>
          <w:szCs w:val="24"/>
        </w:rPr>
        <w:lastRenderedPageBreak/>
        <w:t>荷下ろしが翌日の10日なります。しかし，実際は9日の夜の間に仕事が終わることが少なくないというのが市場の仕事の特徴になります。</w:t>
      </w:r>
    </w:p>
    <w:p w14:paraId="4B6FA4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0EAC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6F0F3B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7241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584404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6E8F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60802C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38DC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この運行の組み合わせというのはちょうどパズルのピースのようになり，当てはめていくことで日付の特定ができたり，事実関係が変化のある物語のような経過となりました。</w:t>
      </w:r>
    </w:p>
    <w:p w14:paraId="107BB9A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8E2E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6A9363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4D53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3895C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780C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499228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2C0C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3FE5E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EFD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199B13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457E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1E04E5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E053A4"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鈴木ホスピタル - Google 検索 https://t.co/1GyENqbX89</w:t>
      </w:r>
    </w:p>
    <w:p w14:paraId="04F584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DBDA9B" w14:textId="77777777" w:rsidR="00F7156E" w:rsidRPr="00F7156E" w:rsidRDefault="00F7156E" w:rsidP="00F7156E">
      <w:pPr>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 xml:space="preserve">鈴木レディスホスピタル：産科・婦人科／外科・消化器内科／小児科／不妊専門外来 </w:t>
      </w:r>
      <w:r w:rsidRPr="00F7156E">
        <w:rPr>
          <w:rFonts w:ascii="Yu Gothic UI" w:eastAsia="Yu Gothic UI" w:hAnsi="Yu Gothic UI" w:cs="Yu Gothic UI"/>
          <w:color w:val="000000"/>
          <w:kern w:val="0"/>
          <w:sz w:val="24"/>
          <w:szCs w:val="21"/>
        </w:rPr>
        <w:lastRenderedPageBreak/>
        <w:t>https://t.co/QSqlwiSt4s</w:t>
      </w:r>
    </w:p>
    <w:p w14:paraId="625E51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6DBD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あまり記憶に自信はなかったのですが，全国的に他にもありそうだと思っていた病院名が，トップに金沢市寺町を住所にする病院名だったのでこれに間違いはないと思います。</w:t>
      </w:r>
    </w:p>
    <w:p w14:paraId="2812F7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C039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Googleマップとストリートビューで鈴木レディスホスピタルの場所と建物を見ていたのですが，金沢市内でこれより大きな産婦人科の病院を見たという記憶はありません。</w:t>
      </w:r>
    </w:p>
    <w:p w14:paraId="3B6595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18C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292B99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B001C3" w14:textId="77777777" w:rsidR="00F7156E" w:rsidRPr="00F7156E" w:rsidRDefault="00F7156E" w:rsidP="0012073E">
      <w:pPr>
        <w:pStyle w:val="4"/>
      </w:pPr>
      <w:r w:rsidRPr="00F7156E">
        <w:t>被告発人安田敏の妻と，平成14年当時の被告発人安田敏の生活ぶり</w:t>
      </w:r>
    </w:p>
    <w:p w14:paraId="634049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344C59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2454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金沢市内の諸江に住んでいたとも話していましたが，諸江は国道8号線バイパスにまたがる地域で，金沢市内中心部よりバイパスの向こう側だと言っていたと思います。</w:t>
      </w:r>
    </w:p>
    <w:p w14:paraId="3CC542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9098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父親と二人暮らしで，その父親がガンで亡くなり，天涯孤独になったような話をしていました。花里のアパートでは，ダブルベッドの足元に同じぐらいの高さの台があったのだと思いますが，その</w:t>
      </w:r>
      <w:r w:rsidRPr="00F7156E">
        <w:rPr>
          <w:rFonts w:ascii="Yu Gothic UI" w:eastAsia="Yu Gothic UI" w:hAnsi="Yu Gothic UI" w:cs="Times New Roman"/>
          <w:kern w:val="0"/>
          <w:sz w:val="24"/>
          <w:szCs w:val="24"/>
        </w:rPr>
        <w:lastRenderedPageBreak/>
        <w:t>台の上に父親の遺影のような写真がありました。</w:t>
      </w:r>
    </w:p>
    <w:p w14:paraId="242E73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1C2B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44B22D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7BF5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688748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F959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その小立野の飲み屋のマスターと二人で，東京の池袋のサンシャインビルをバックで撮影した写真など，被告発人安田敏は私にいろいろ写真を見せてくれました。</w:t>
      </w:r>
    </w:p>
    <w:p w14:paraId="00E0B4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71CA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7375A3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0C5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0BB006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F469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前に同じ有線の仕事をしていると聞いた人がいて，それが配車係から金沢市場輸送の社長になった本恒夫の妻でした。会ったことはないし，顔も記憶にないのですが，本恒夫より年上か，年</w:t>
      </w:r>
      <w:r w:rsidRPr="00F7156E">
        <w:rPr>
          <w:rFonts w:ascii="Yu Gothic UI" w:eastAsia="Yu Gothic UI" w:hAnsi="Yu Gothic UI" w:cs="Times New Roman"/>
          <w:kern w:val="0"/>
          <w:sz w:val="24"/>
          <w:szCs w:val="24"/>
        </w:rPr>
        <w:lastRenderedPageBreak/>
        <w:t>上に見えるという話を聞いたことがありました。</w:t>
      </w:r>
    </w:p>
    <w:p w14:paraId="0D78CC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3775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9E6E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084F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EE239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D462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49CA43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9841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3F075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679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58C037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1FC9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1B78A2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0B34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0EF630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B58B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70ABF7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4307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7678FD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95C7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7F2645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544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0F4A51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1DDA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61507C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CC02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ショッピングタウンともいうアルプの駐車場であったと思うのですが，そこでも被告発人安田敏に会ったように思います。狭い職業安定所の駐車場ではなかったと思うのですが，その日，二度，妻が運転する車を見ていたような気もします。</w:t>
      </w:r>
    </w:p>
    <w:p w14:paraId="187CE9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1B27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2BD079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D580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2，3年前，比較的最近になって知ったのですが，同じ団地のような場所で，住所は鵜川と七見に分かれるようです。その辺りは桜木という町名も昭和の時代から聞いていました。</w:t>
      </w:r>
    </w:p>
    <w:p w14:paraId="54A8F4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BD7D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字七見 - Google マップ https://t.co/5iiShi3reV</w:t>
      </w:r>
    </w:p>
    <w:p w14:paraId="307F07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3FE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71AAD9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7106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告訴と言ったのか告発と言ったのか私自身がよく憶えていないという意味です。これはどちらもやったと思いますし，どのときどちらにしたのかよく憶えていません。</w:t>
      </w:r>
    </w:p>
    <w:p w14:paraId="051ADA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3A09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377BCF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E110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0C4E23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B874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3B6C9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16D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7C009A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26F8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781360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776D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72A52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DC9C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で被告発人安田敏の家の子供と話をしたこともあったのですが，しっかりした感じの声を聞きながら男の子だと思い，時折，坊やと呼びかけながら話をしていたところ，あとで名前を聞くと聞いたことのある長女の名前でした。</w:t>
      </w:r>
    </w:p>
    <w:p w14:paraId="3B5A63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95DD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314C6A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AEA7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56578D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DC44D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584A92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D786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4A4113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D9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6274EF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0F38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51F264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1334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0ADD1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71E99B" w14:textId="77777777" w:rsidR="00F7156E" w:rsidRPr="00F7156E" w:rsidRDefault="00F7156E" w:rsidP="0012073E">
      <w:pPr>
        <w:pStyle w:val="4"/>
      </w:pPr>
      <w:r w:rsidRPr="00F7156E">
        <w:t>平成5年11月28日付の手書きの書面で見つけて思い出した，被告発人安田敏の追突事故の被告発人東渡好信の口利き</w:t>
      </w:r>
    </w:p>
    <w:p w14:paraId="301BC4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344705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9F9B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3D1A37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1D21A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645736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C8D3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のいつ頃かは憶えていないものの，被告発人安田敏が追突事故に遭ったという話をし，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3378BD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A05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47A65A9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ED57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53438A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1C43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145DD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88F5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追突事故の相手は女性とも被告発人安田敏は話していたように思います。30歳ぐらいの女性</w:t>
      </w:r>
      <w:r w:rsidRPr="00F7156E">
        <w:rPr>
          <w:rFonts w:ascii="Yu Gothic UI" w:eastAsia="Yu Gothic UI" w:hAnsi="Yu Gothic UI" w:cs="Times New Roman"/>
          <w:kern w:val="0"/>
          <w:sz w:val="24"/>
          <w:szCs w:val="24"/>
        </w:rPr>
        <w:lastRenderedPageBreak/>
        <w:t>で，ちょうど被告発人安田敏の妻と同じ年頃の女性を想像していました。その妻の年齢も聞いていたと思うのですが，同級生か，それともいくつか年上と聞いたように思います。</w:t>
      </w:r>
    </w:p>
    <w:p w14:paraId="743480F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448E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の3月頃私は27歳だったので，二つ年上で12月生まれという被告発人安田敏は29歳ということになります。そういえば供述調書にも29歳と記載があったように思います。30歳というのが当時の記憶にあるので，妻の年を30歳と聞いていたのかもしれません。</w:t>
      </w:r>
    </w:p>
    <w:p w14:paraId="6A12E7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508B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16FD2D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B997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2FE365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BD5C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被告発人安田敏の不可解な言動は，被害者安藤文さんに対しても欺罔の手段として最大限利用されていたはずです。</w:t>
      </w:r>
    </w:p>
    <w:p w14:paraId="189A08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4ECA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31AD0A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7FCC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7FCF0D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49D1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給料は25日締めの翌月5日払いとなっていたと思います。支払日はよりはっきり憶えているものです。50万円もらえなかったと被告発人安田敏が不満を言っているという話を聞いた憶えがありますが，本人の言い分などは余り憶えていません。</w:t>
      </w:r>
    </w:p>
    <w:p w14:paraId="3BFC74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195F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6B5F23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DDDF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9C34E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B83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0B0E03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9862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77F8E2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182A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市場急配センターも同じですが，長距離には運行費という食事代が支給され，税金の対象にもならないという話でした。名古屋，大阪の記憶はないですが，関東便だと4千円でした。</w:t>
      </w:r>
    </w:p>
    <w:p w14:paraId="141A54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16B5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名古屋でも2千円は出ていたような気がしますが，夕方6時か7時に出発をして，夜中の2時頃には空車で戻ることが多かったので，まるまる小遣いのようなものでした。</w:t>
      </w:r>
    </w:p>
    <w:p w14:paraId="6F33A2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DDA6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144CDA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5708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1CE781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56E6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38C6F3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7D1C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31AE45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A6B2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6709BD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BBE2940" w14:textId="77777777" w:rsidR="00F7156E" w:rsidRPr="0012073E" w:rsidRDefault="00F7156E" w:rsidP="00037D96">
      <w:pPr>
        <w:pStyle w:val="5"/>
        <w:numPr>
          <w:ilvl w:val="0"/>
          <w:numId w:val="41"/>
        </w:numPr>
        <w:rPr>
          <w:color w:val="CC0044"/>
        </w:rPr>
      </w:pPr>
      <w:r w:rsidRPr="00F7156E">
        <w:t>首にギプスのような包帯を巻いていた被告発人安田敏</w:t>
      </w:r>
    </w:p>
    <w:p w14:paraId="49417E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70925C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062B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19B352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6F4F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おそらく診断書をとるために病院に行ったのだと思いますが，どこの病院に行ったのか聞いていなかった気がします。</w:t>
      </w:r>
    </w:p>
    <w:p w14:paraId="3C37E1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DCD958" w14:textId="77777777" w:rsidR="00F7156E" w:rsidRPr="00F7156E" w:rsidRDefault="00F7156E" w:rsidP="003A471B">
      <w:pPr>
        <w:pStyle w:val="5"/>
        <w:rPr>
          <w:color w:val="CC0044"/>
        </w:rPr>
      </w:pPr>
      <w:r w:rsidRPr="00F7156E">
        <w:t>昭和58年，被告発人安田敏が入院していた金沢西病院</w:t>
      </w:r>
    </w:p>
    <w:p w14:paraId="218AE7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68D46E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9BA4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昭和58年当時はかなり古く見える建物の病院でした。目立つ場所にあったので憶えています</w:t>
      </w:r>
      <w:r w:rsidRPr="00F7156E">
        <w:rPr>
          <w:rFonts w:ascii="Yu Gothic UI" w:eastAsia="Yu Gothic UI" w:hAnsi="Yu Gothic UI" w:cs="Times New Roman"/>
          <w:kern w:val="0"/>
          <w:sz w:val="24"/>
          <w:szCs w:val="24"/>
        </w:rPr>
        <w:lastRenderedPageBreak/>
        <w:t>が，病院の中に入ったことはありませんし，他に病院の話を聞くこともなかったと思います。</w:t>
      </w:r>
    </w:p>
    <w:p w14:paraId="45F564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17B8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12FB84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0A0B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5A77BC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87E9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7F1F1D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B7CA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10D38D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EF90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67827A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B0F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074AB1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8B62EA" w14:textId="77777777" w:rsidR="00F7156E" w:rsidRPr="00F7156E" w:rsidRDefault="00F7156E" w:rsidP="003A471B">
      <w:pPr>
        <w:pStyle w:val="4"/>
      </w:pPr>
      <w:r w:rsidRPr="00F7156E">
        <w:t>平成14年から平成16年頃の被告発人安田敏との録音付き，金沢地方裁判所に音声ファイル提出済みの会話内容</w:t>
      </w:r>
    </w:p>
    <w:p w14:paraId="195E9748" w14:textId="77777777" w:rsidR="00F7156E" w:rsidRPr="00F7156E" w:rsidRDefault="00F7156E" w:rsidP="00037D96">
      <w:pPr>
        <w:pStyle w:val="5"/>
        <w:numPr>
          <w:ilvl w:val="0"/>
          <w:numId w:val="42"/>
        </w:numPr>
      </w:pPr>
      <w:r w:rsidRPr="00F7156E">
        <w:t>北陸自動車道の朝日インター付近で，大型トラックを崖下に転落させたという被告発人安田敏の話</w:t>
      </w:r>
    </w:p>
    <w:p w14:paraId="5CDE6A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5BAFD1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FF6D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C2107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2E98E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28AC0E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B2AD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この七見のパーキングで会話が，被告発人安田敏との会話をボイスレコーダーに録音した最初だったと思います。車の中での会話でした。</w:t>
      </w:r>
    </w:p>
    <w:p w14:paraId="40BA37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F3B5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1A9390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2072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居眠りで蛇行運転をしたと話していたと思います。トラックから降りて崖下を下り，運転手の無事を確認したと話していましたが，怒られたり，責任を問われたという言い方はしていませんでした。</w:t>
      </w:r>
    </w:p>
    <w:p w14:paraId="39C3C5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8226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北陸自動車道の朝日インターは，石川県から新潟県に向かうと富山県内最後のインターで，昭和59年当時は，新潟県上越市との間が未開通で，始点・終点のインターとなっていました。</w:t>
      </w:r>
    </w:p>
    <w:p w14:paraId="6A1A5A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16AA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50A4F9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F85C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49FA33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9824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4DADD3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9DC8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602367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4BF50A" w14:textId="77777777" w:rsidR="00F7156E" w:rsidRPr="00F7156E" w:rsidRDefault="00F7156E" w:rsidP="003A471B">
      <w:pPr>
        <w:pStyle w:val="5"/>
      </w:pPr>
      <w:r w:rsidRPr="00F7156E">
        <w:t>金沢市場輸送の運転手の石巻港の公園での自殺，大倉さんの群馬県内での事故死という被告発人安田敏の話</w:t>
      </w:r>
    </w:p>
    <w:p w14:paraId="020461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7D0F7A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CCBB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2A348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4912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長距離の仕事を始めてすぐに市場の仕事で延着をしたと聞いたのですが，同郷の山三青果の仕事だったので弁償金など勘弁してもらったという話でした。3月に入ってからの話だったと思いますが，実際に運転や仕事をする姿を見なかったような，存在の余りはっきりしない運転手でした。</w:t>
      </w:r>
    </w:p>
    <w:p w14:paraId="7D573C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A67A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0BAD2C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88E5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57D773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73DF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1B5AFF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0A66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62F87E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F11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名神高速から北陸自動車道に入る米原バリアから長浜インター，その次の木之本インターまでは，20Kmぐらいの距離はあったと思いますが，平坦で直線が続く高速道路でした。</w:t>
      </w:r>
    </w:p>
    <w:p w14:paraId="47147A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A281C0" w14:textId="77777777" w:rsidR="00F7156E" w:rsidRPr="00F7156E" w:rsidRDefault="00F7156E" w:rsidP="00F7156E">
      <w:pPr>
        <w:suppressAutoHyphens/>
        <w:spacing w:after="140"/>
        <w:ind w:firstLine="2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そこで大型トラックでパトカーの追跡を振り切ろうと考えたこと自体が，理解できなかったのですが，特に大きな違反にもならなかった話しぶりでした。130キロでも50キロオーバーで，免許の違反点数は昭和57年でも12点でした。</w:t>
      </w:r>
    </w:p>
    <w:p w14:paraId="30588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804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78CE91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C30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1362F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C3CD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楽をしたがる運転手がいて，嫌な仕事を他に押しつけるので，押しつけられた方も次第に反発を覚えるようになり，瓦解したというような話しぶりでした。</w:t>
      </w:r>
    </w:p>
    <w:p w14:paraId="70AC32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08FA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08732D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AEF3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それでいて，当初より月に50万円の</w:t>
      </w:r>
    </w:p>
    <w:p w14:paraId="63C2F3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F87F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4A10F8" w14:textId="77777777" w:rsidR="00F7156E" w:rsidRPr="00F7156E" w:rsidRDefault="00F7156E" w:rsidP="003A471B">
      <w:pPr>
        <w:pStyle w:val="3"/>
      </w:pPr>
      <w:r w:rsidRPr="00F7156E">
        <w:t>被告発人東渡好信</w:t>
      </w:r>
    </w:p>
    <w:p w14:paraId="3479A541" w14:textId="77777777" w:rsidR="00F7156E" w:rsidRPr="00F7156E" w:rsidRDefault="00F7156E" w:rsidP="00037D96">
      <w:pPr>
        <w:pStyle w:val="4"/>
        <w:numPr>
          <w:ilvl w:val="0"/>
          <w:numId w:val="43"/>
        </w:numPr>
      </w:pPr>
      <w:bookmarkStart w:id="6" w:name="金沢市場輸送のストライキ中，被告発人安田"/>
      <w:bookmarkEnd w:id="6"/>
      <w:r w:rsidRPr="00F7156E">
        <w:t>被告発人東渡好信の金沢市場輸送への入社</w:t>
      </w:r>
    </w:p>
    <w:p w14:paraId="39C57A11" w14:textId="77777777" w:rsidR="00F7156E" w:rsidRPr="00F7156E" w:rsidRDefault="00F7156E" w:rsidP="003A471B">
      <w:pPr>
        <w:pStyle w:val="4"/>
      </w:pPr>
      <w:bookmarkStart w:id="7" w:name="被告発人東渡好信の金沢市場輸送への入社"/>
      <w:bookmarkEnd w:id="7"/>
      <w:r w:rsidRPr="00F7156E">
        <w:t>被告発人</w:t>
      </w:r>
      <w:bookmarkStart w:id="8" w:name="被告発人東渡好信が主導した金沢市場輸送の"/>
      <w:bookmarkEnd w:id="8"/>
      <w:r w:rsidRPr="00F7156E">
        <w:t>東渡好信が主導した金沢市場輸送のストライキ</w:t>
      </w:r>
    </w:p>
    <w:p w14:paraId="67E8C307" w14:textId="77777777" w:rsidR="00F7156E" w:rsidRPr="00F7156E" w:rsidRDefault="00F7156E" w:rsidP="003A471B">
      <w:pPr>
        <w:pStyle w:val="4"/>
      </w:pPr>
      <w:r w:rsidRPr="00F7156E">
        <w:t>平成4年3月当時の被告発人東渡好信の不可解な言動</w:t>
      </w:r>
    </w:p>
    <w:p w14:paraId="678ED0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市場急配センターをやめるという話にもなっていましたが，平成4年4月1日の午後にも市場急配センターの一階で，被告発人東渡好信の姿を見たように思います。</w:t>
      </w:r>
    </w:p>
    <w:p w14:paraId="6CD2C9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9A017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その数日前の休日にも，市場急配センターの会社の前で，自分の乗用車の洗車をしている姿</w:t>
      </w:r>
      <w:r w:rsidRPr="00F7156E">
        <w:rPr>
          <w:rFonts w:ascii="Yu Gothic UI" w:eastAsia="Yu Gothic UI" w:hAnsi="Yu Gothic UI" w:cs="Times New Roman"/>
          <w:kern w:val="0"/>
          <w:sz w:val="24"/>
          <w:szCs w:val="24"/>
        </w:rPr>
        <w:lastRenderedPageBreak/>
        <w:t>を見たのですが，なんというのか物思いにふけり，自分の世界に入り込んでいるような様子のおかしさがありました。たぶん演技で打算があったものと考えられます。</w:t>
      </w:r>
    </w:p>
    <w:p w14:paraId="4837D1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648B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4C57E1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638786" w14:textId="77777777" w:rsidR="00F7156E" w:rsidRPr="00F7156E" w:rsidRDefault="00F7156E" w:rsidP="00F7156E">
      <w:pPr>
        <w:ind w:left="1814"/>
        <w:jc w:val="left"/>
        <w:textAlignment w:val="baseline"/>
        <w:rPr>
          <w:rFonts w:ascii="Yu Gothic UI" w:eastAsia="Yu Gothic UI" w:hAnsi="Yu Gothic UI" w:cs="Times New Roman"/>
          <w:color w:val="000000"/>
          <w:kern w:val="0"/>
          <w:sz w:val="24"/>
          <w:szCs w:val="21"/>
        </w:rPr>
      </w:pPr>
      <w:r w:rsidRPr="00F7156E">
        <w:rPr>
          <w:rFonts w:ascii="Yu Gothic UI" w:eastAsia="Yu Gothic UI" w:hAnsi="Yu Gothic UI" w:cs="Yu Gothic UI"/>
          <w:color w:val="000000"/>
          <w:kern w:val="0"/>
          <w:sz w:val="24"/>
          <w:szCs w:val="21"/>
        </w:rPr>
        <w:t>七尾・能登を中心に荷物や貨物の配送、貸し倉庫なら丸一運輸！ https://t.co/5mdDRFzXiN</w:t>
      </w:r>
    </w:p>
    <w:p w14:paraId="1F52FA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C12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4619AF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6C56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7144D4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9B12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02338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4C0B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七尾市公設卸売市場とは隣接して，別の敷地に魚市場があるらしいとGoogleマップで確認</w:t>
      </w:r>
      <w:r w:rsidRPr="00F7156E">
        <w:rPr>
          <w:rFonts w:ascii="Yu Gothic UI" w:eastAsia="Yu Gothic UI" w:hAnsi="Yu Gothic UI" w:cs="Times New Roman"/>
          <w:kern w:val="0"/>
          <w:sz w:val="24"/>
          <w:szCs w:val="24"/>
        </w:rPr>
        <w:lastRenderedPageBreak/>
        <w:t>しましたが，小さく見える魚市場で，海の岸壁から離れているのも珍しく思いました。どんたくミートセンターの方が岸壁に近い場所にあります。</w:t>
      </w:r>
    </w:p>
    <w:p w14:paraId="0A7375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A6E50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45195B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E98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316484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2EC0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私は一度もやることがなかったのですが，愛知県の碧南市から瓦を積んでくる仕事がよくあったらしく，今考えると，それも丸一運輸の仕事だったのかもしれません。</w:t>
      </w:r>
    </w:p>
    <w:p w14:paraId="34AE3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8747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2FC492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3054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イソライト工業 七尾工場 - Google マップ https://t.co/aksie16eum</w:t>
      </w:r>
    </w:p>
    <w:p w14:paraId="1037D3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BCC4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Googleマップでみてもかなり大きな工場です。どこの運送会社が荷物を運んでいるのか気になるところですが，珪藻土資料館というのも見えました。レンガと瓦は同じ原材料ではと考えていたの</w:t>
      </w:r>
      <w:r w:rsidRPr="00F7156E">
        <w:rPr>
          <w:rFonts w:ascii="Yu Gothic UI" w:eastAsia="Yu Gothic UI" w:hAnsi="Yu Gothic UI" w:cs="Times New Roman"/>
          <w:kern w:val="0"/>
          <w:sz w:val="24"/>
          <w:szCs w:val="24"/>
        </w:rPr>
        <w:lastRenderedPageBreak/>
        <w:t>ですが，珪藻土は七輪が有名で珠洲市がよくテレビに出ています。</w:t>
      </w:r>
    </w:p>
    <w:p w14:paraId="0CD61B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F183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会社概要 | イソライト工業株式会社 https://t.co/bDO6mXoBqt</w:t>
      </w:r>
    </w:p>
    <w:p w14:paraId="284378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783D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本社が大阪となっていて，「工場</w:t>
      </w:r>
      <w:r w:rsidRPr="00F7156E">
        <w:rPr>
          <w:rFonts w:ascii="Yu Gothic UI" w:eastAsia="Yu Gothic UI" w:hAnsi="Yu Gothic UI" w:cs="Times New Roman"/>
          <w:kern w:val="0"/>
          <w:sz w:val="24"/>
          <w:szCs w:val="24"/>
        </w:rPr>
        <w:tab/>
        <w:t>音羽(愛知）・七尾(石川）」とあります。音羽蒲郡というのをどこかで見かけていたように思い出しました。調べると東名高速のインターでしたが，住所が豊川市となっていました。</w:t>
      </w:r>
    </w:p>
    <w:p w14:paraId="02DAC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A333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「瓦　碧南」とGoogle検索すると，地図にたくさんの工場や会社が出てきました。瓦について調べると日本三大産地が出てきて，その1つが愛知県の西三河地方となっていました。</w:t>
      </w:r>
    </w:p>
    <w:p w14:paraId="75EC46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5427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2B6B838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A1AF6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13D2E8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35CC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33E6E0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411A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4BA455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A7DB8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441EC4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5EBE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2CB0DC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FE11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09000E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4754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58979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05E9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金沢港も湊という住所の辺りが木材の多い場所になります。河北潟の水路が木材の仕事と関連した歴史がありそうです。ちょうど金沢港から河北潟近くのミール工場にイワシを運搬する道路沿</w:t>
      </w:r>
      <w:r w:rsidRPr="00F7156E">
        <w:rPr>
          <w:rFonts w:ascii="Yu Gothic UI" w:eastAsia="Yu Gothic UI" w:hAnsi="Yu Gothic UI" w:cs="Times New Roman"/>
          <w:kern w:val="0"/>
          <w:sz w:val="24"/>
          <w:szCs w:val="24"/>
        </w:rPr>
        <w:lastRenderedPageBreak/>
        <w:t>いでもあり，木材を積むトラックはよく見かけていました。</w:t>
      </w:r>
    </w:p>
    <w:p w14:paraId="0BC8A1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DE34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被告発人東渡好信も浜上さんも以前はトレーラーで木材を運んでいたと話していました。和田君も一緒だったと聞きましたが，たぶん金沢の方の運送会社なのだろうと思っていました。</w:t>
      </w:r>
    </w:p>
    <w:p w14:paraId="298DBA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387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ACE83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9B3C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215DA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21F9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5276F6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E889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4BFDFBD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B33A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東渡というのは誰もが呼んでいた名前ですが，東渡好信というフルネームは，市場急配センタ</w:t>
      </w:r>
      <w:r w:rsidRPr="00F7156E">
        <w:rPr>
          <w:rFonts w:ascii="Yu Gothic UI" w:eastAsia="Yu Gothic UI" w:hAnsi="Yu Gothic UI" w:cs="Times New Roman"/>
          <w:kern w:val="0"/>
          <w:sz w:val="24"/>
          <w:szCs w:val="24"/>
        </w:rPr>
        <w:lastRenderedPageBreak/>
        <w:t>ーの一階休憩室に，火元責任者の札として見ていた名前になります。浜上さんは，さんちゃんと呼ぶ理由を尋ねたが答えてくれませんでした。</w:t>
      </w:r>
    </w:p>
    <w:p w14:paraId="1BC6E1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C526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宇出津のNさんを見たのも3月の前半か，あるいは2月の後半かもしれません。そのときも被告発人東渡好信はしっかりした様子で落ち着いていました。</w:t>
      </w:r>
    </w:p>
    <w:p w14:paraId="2173BD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404C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6DBCC1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5DF1D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1812CA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E1EA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2CFF29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DF10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2F8380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E66C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CCEBA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C747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「石川県漁業協同組合　小木支所」のことで，北朝鮮の大和碓違法操業のニュースで建物を見ることも多いのですが，小木の地元では組合と呼ばれているようです。</w:t>
      </w:r>
    </w:p>
    <w:p w14:paraId="351A45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120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7C7795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A0DE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07CAB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D9A4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7D851E4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E80E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3F7D08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CCCD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5DFC6F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4F283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4FC5C8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B16041" w14:textId="77777777" w:rsidR="00F7156E" w:rsidRPr="00F7156E" w:rsidRDefault="00F7156E" w:rsidP="00F7156E">
      <w:pPr>
        <w:suppressAutoHyphens/>
        <w:spacing w:after="140"/>
        <w:jc w:val="left"/>
        <w:textAlignment w:val="baseline"/>
        <w:rPr>
          <w:rFonts w:ascii="Yu Gothic UI" w:eastAsia="Yu Gothic UI" w:hAnsi="Yu Gothic UI" w:cs="Times New Roman"/>
          <w:color w:val="000000"/>
          <w:kern w:val="0"/>
          <w:sz w:val="24"/>
          <w:szCs w:val="24"/>
        </w:rPr>
      </w:pPr>
      <w:r w:rsidRPr="00F7156E">
        <w:rPr>
          <w:rFonts w:ascii="Yu Gothic UI" w:eastAsia="Yu Gothic UI" w:hAnsi="Yu Gothic UI" w:cs="Times New Roman"/>
          <w:kern w:val="0"/>
          <w:sz w:val="24"/>
          <w:szCs w:val="24"/>
        </w:rP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rsidRPr="00F7156E">
        <w:rPr>
          <w:rFonts w:ascii="Yu Gothic UI" w:eastAsia="Yu Gothic UI" w:hAnsi="Yu Gothic UI" w:cs="Times New Roman"/>
          <w:kern w:val="0"/>
          <w:sz w:val="24"/>
          <w:szCs w:val="24"/>
        </w:rPr>
        <w:br w:type="page"/>
      </w:r>
    </w:p>
    <w:p w14:paraId="3CC686AA" w14:textId="77777777" w:rsidR="00F7156E" w:rsidRPr="00F7156E" w:rsidRDefault="00F7156E" w:rsidP="003A471B">
      <w:pPr>
        <w:pStyle w:val="3"/>
      </w:pPr>
      <w:r w:rsidRPr="00F7156E">
        <w:lastRenderedPageBreak/>
        <w:t>被告発人多田敏明</w:t>
      </w:r>
    </w:p>
    <w:p w14:paraId="2728F4B6" w14:textId="77777777" w:rsidR="00F7156E" w:rsidRPr="003A471B" w:rsidRDefault="00F7156E" w:rsidP="00037D96">
      <w:pPr>
        <w:pStyle w:val="4"/>
        <w:numPr>
          <w:ilvl w:val="0"/>
          <w:numId w:val="44"/>
        </w:numPr>
        <w:rPr>
          <w:color w:val="009999"/>
        </w:rPr>
      </w:pPr>
      <w:bookmarkStart w:id="9" w:name="平成3年12月24日，クリスマスイブの夜"/>
      <w:bookmarkEnd w:id="9"/>
      <w:r w:rsidRPr="00F7156E">
        <w:t>平成3年12月24日，クリスマスイブの夜の被告発人多田敏明の仕事</w:t>
      </w:r>
    </w:p>
    <w:p w14:paraId="6940B2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720C9D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0EE8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7C0278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C7D7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5EAC65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C916ED" w14:textId="77777777" w:rsidR="00F7156E" w:rsidRPr="00F7156E" w:rsidRDefault="00F7156E" w:rsidP="003A471B">
      <w:pPr>
        <w:pStyle w:val="3"/>
      </w:pPr>
      <w:r w:rsidRPr="00F7156E">
        <w:t>被告発人浜口卓也</w:t>
      </w:r>
    </w:p>
    <w:p w14:paraId="3B814C34" w14:textId="77777777" w:rsidR="00F7156E" w:rsidRPr="00F7156E" w:rsidRDefault="00F7156E" w:rsidP="003A471B">
      <w:pPr>
        <w:pStyle w:val="3"/>
      </w:pPr>
      <w:r w:rsidRPr="00F7156E">
        <w:t>被告発人大網健二</w:t>
      </w:r>
    </w:p>
    <w:p w14:paraId="6A553304" w14:textId="77777777" w:rsidR="00F7156E" w:rsidRPr="00F7156E" w:rsidRDefault="00F7156E" w:rsidP="00037D96">
      <w:pPr>
        <w:pStyle w:val="4"/>
        <w:numPr>
          <w:ilvl w:val="0"/>
          <w:numId w:val="45"/>
        </w:numPr>
      </w:pPr>
      <w:r w:rsidRPr="00F7156E">
        <w:t>被告発人浜口卓也との関係</w:t>
      </w:r>
    </w:p>
    <w:p w14:paraId="61930F45" w14:textId="77777777" w:rsidR="00F7156E" w:rsidRPr="003A471B" w:rsidRDefault="00F7156E" w:rsidP="00037D96">
      <w:pPr>
        <w:pStyle w:val="5"/>
        <w:numPr>
          <w:ilvl w:val="0"/>
          <w:numId w:val="46"/>
        </w:numPr>
        <w:rPr>
          <w:rFonts w:ascii="ＭＳ Ｐゴシック" w:hAnsi="ＭＳ Ｐゴシック"/>
        </w:rPr>
      </w:pPr>
      <w:r w:rsidRPr="00F7156E">
        <w:t>浜口邸新築工事のWordファイル</w:t>
      </w:r>
    </w:p>
    <w:p w14:paraId="61BDBC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46FD42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DF6F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彼のノートパソコンのメーカーは忘れてしまいましたが，メビウスというシリーズだったと思います。CD</w:t>
      </w:r>
      <w:r w:rsidRPr="00F7156E">
        <w:rPr>
          <w:rFonts w:ascii="Yu Gothic UI" w:eastAsia="Yu Gothic UI" w:hAnsi="Yu Gothic UI" w:cs="Times New Roman"/>
          <w:kern w:val="0"/>
          <w:sz w:val="24"/>
          <w:szCs w:val="24"/>
        </w:rPr>
        <w:lastRenderedPageBreak/>
        <w:t>とフロッピーディスクを機器の着脱で使い分けるという仕組みになっていていました。35万円ぐらいで買ったように聞いたと思います。</w:t>
      </w:r>
    </w:p>
    <w:p w14:paraId="22D262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0FEE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0A3674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2767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10A9DC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8D63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4E3161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7B40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2E7652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4CF3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7F330A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1AF5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- 877：2020-09-05_11:12:24 ＊ 金沢市粟崎町について https://hirono-hideki.hatenadiary.jp/entry/2020/09/05/111222</w:t>
      </w:r>
    </w:p>
    <w:p w14:paraId="794951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D6A318" w14:textId="77777777" w:rsidR="00F7156E" w:rsidRPr="00F7156E" w:rsidRDefault="00F7156E" w:rsidP="00037D96">
      <w:pPr>
        <w:keepNext/>
        <w:numPr>
          <w:ilvl w:val="4"/>
          <w:numId w:val="9"/>
        </w:numPr>
        <w:suppressAutoHyphens/>
        <w:jc w:val="left"/>
        <w:textAlignment w:val="baseline"/>
        <w:outlineLvl w:val="4"/>
        <w:rPr>
          <w:rFonts w:ascii="ＭＳ Ｐゴシック" w:eastAsiaTheme="majorEastAsia" w:hAnsi="ＭＳ Ｐゴシック" w:cstheme="majorBidi"/>
          <w:color w:val="FF33CC"/>
          <w:kern w:val="0"/>
          <w:sz w:val="24"/>
          <w:szCs w:val="24"/>
        </w:rPr>
      </w:pPr>
      <w:r w:rsidRPr="00F7156E">
        <w:rPr>
          <w:rFonts w:asciiTheme="majorHAnsi" w:eastAsiaTheme="majorEastAsia" w:hAnsiTheme="majorHAnsi" w:cstheme="majorBidi"/>
          <w:color w:val="FF33CC"/>
          <w:kern w:val="0"/>
          <w:sz w:val="24"/>
          <w:szCs w:val="24"/>
        </w:rPr>
        <w:t>何度も前を通っているのに被告発人大網健二がずっと黙っていた浜口商運のトラック駐車場</w:t>
      </w:r>
    </w:p>
    <w:p w14:paraId="213B83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こちらは参考資料の作成から始めたいと思います。住所はぎりぎり金沢市西念町になるのかと思いますが，この金沢市西念も西念と西念町があったり，かなりややこしくなります。</w:t>
      </w:r>
    </w:p>
    <w:p w14:paraId="033066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D220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〒920-0024 石川県金沢市西念３丁目１２－２１ - Google マップ https://t.co/dStaFqdSw2</w:t>
      </w:r>
    </w:p>
    <w:p w14:paraId="023D1C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76FD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58D786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3FF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33D2E8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3A92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双葉湯 - Google マップ https://t.co/4fuYgQIMuw 〒920-0027 石川県金沢市駅西新町１丁目１４－２４</w:t>
      </w:r>
    </w:p>
    <w:p w14:paraId="0B0143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8C41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01BD30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F48E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2E16A7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2AE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27A485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AA95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43419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CA8F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7EDF4B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4D38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被告発人大網健二はしばらく私の前に姿を見せなかったので，たぶん平成10年11月以降にもなりそうです。このあたりのことも過去の記録の書面には，詳細に記述があるはずです。</w:t>
      </w:r>
    </w:p>
    <w:p w14:paraId="48760B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A56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2AC5AE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D1BE7A" w14:textId="77777777" w:rsidR="00F7156E" w:rsidRPr="00F7156E" w:rsidRDefault="00F7156E" w:rsidP="00037D96">
      <w:pPr>
        <w:pStyle w:val="2"/>
        <w:numPr>
          <w:ilvl w:val="0"/>
          <w:numId w:val="47"/>
        </w:numPr>
      </w:pPr>
      <w:r w:rsidRPr="00F7156E">
        <w:t>被害者安藤文さんとの関係</w:t>
      </w:r>
    </w:p>
    <w:p w14:paraId="158553FF" w14:textId="77777777" w:rsidR="00F7156E" w:rsidRPr="00F7156E" w:rsidRDefault="00F7156E" w:rsidP="00037D96">
      <w:pPr>
        <w:pStyle w:val="3"/>
        <w:numPr>
          <w:ilvl w:val="0"/>
          <w:numId w:val="48"/>
        </w:numPr>
      </w:pPr>
      <w:r w:rsidRPr="00F7156E">
        <w:t>私が金沢市場輸送にいた頃</w:t>
      </w:r>
    </w:p>
    <w:p w14:paraId="36F412E9" w14:textId="77777777" w:rsidR="00F7156E" w:rsidRPr="00F7156E" w:rsidRDefault="00F7156E" w:rsidP="00037D96">
      <w:pPr>
        <w:pStyle w:val="4"/>
        <w:numPr>
          <w:ilvl w:val="0"/>
          <w:numId w:val="49"/>
        </w:numPr>
      </w:pPr>
      <w:r w:rsidRPr="00F7156E">
        <w:t>被害者安藤文さんの市場急配センターへの入社時期</w:t>
      </w:r>
    </w:p>
    <w:p w14:paraId="4C8654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585553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5EBE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39AD233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2D5E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619347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35BD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2AC48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0E13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24052E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E443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50F132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1A9C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27F6A5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C3411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495CD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2D3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ちおう事務所で配車係としたのは，本恒夫社長が配車の仕事を独占し，2人にほとんどなにもさせなかったり，運転手の荷物の積み込みの手伝いなど雑用をさせていたことです。2人は会うたびに本恒夫社長に対する強い不満を口にしていました。</w:t>
      </w:r>
    </w:p>
    <w:p w14:paraId="718A20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2072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06DE74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2D38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24E240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DC90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69E6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6527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11B474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F6B4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5D7DAE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94CA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七尾市に関東行きの荷物を積みに行くのは14時頃だったと思いますが，出発するときに彼女も出かけていくようになりました。これも会社の指示があったのことだと思います。</w:t>
      </w:r>
    </w:p>
    <w:p w14:paraId="1C215E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3580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金沢市場輸送で被害者安藤文さんの姿を見るようになったのは，もう雪が降ることはないだろうという時期でした。昭和の時代に比べると雪は少なくなっていましたが，それでも4月に入って雪</w:t>
      </w:r>
      <w:r w:rsidRPr="00F7156E">
        <w:rPr>
          <w:rFonts w:ascii="Yu Gothic UI" w:eastAsia="Yu Gothic UI" w:hAnsi="Yu Gothic UI" w:cs="Times New Roman"/>
          <w:kern w:val="0"/>
          <w:sz w:val="24"/>
          <w:szCs w:val="24"/>
        </w:rPr>
        <w:lastRenderedPageBreak/>
        <w:t>が降ることも一度くらいは普通にありました。</w:t>
      </w:r>
    </w:p>
    <w:p w14:paraId="6A8D6F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08E140" w14:textId="77777777" w:rsidR="00F7156E" w:rsidRPr="00F7156E" w:rsidRDefault="00F7156E" w:rsidP="00037D96">
      <w:pPr>
        <w:numPr>
          <w:ilvl w:val="3"/>
          <w:numId w:val="9"/>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F7156E">
        <w:rPr>
          <w:rFonts w:ascii="ＭＳ 明朝" w:eastAsia="Times New Roman" w:hAnsi="ＭＳ 明朝" w:cs="Times New Roman"/>
          <w:b/>
          <w:bCs/>
          <w:i/>
          <w:iCs/>
          <w:color w:val="FF0000"/>
          <w:kern w:val="0"/>
          <w:sz w:val="24"/>
          <w:szCs w:val="24"/>
        </w:rPr>
        <w:t>金沢市場輸送で被害者安藤文さんを見かけるようになったのと，入れ替わるように静かにいなくなった元石川県警察の警察官というKKさん</w:t>
      </w:r>
    </w:p>
    <w:p w14:paraId="22B633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42D0B1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3604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425FC7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72B6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1EDCC4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5CC2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7FA5A3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7367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Googleで調べると，焼酎用ロックグラスというのがあるらしく「ステンレスや銅、錫といった金属</w:t>
      </w:r>
      <w:r w:rsidRPr="00F7156E">
        <w:rPr>
          <w:rFonts w:ascii="Yu Gothic UI" w:eastAsia="Yu Gothic UI" w:hAnsi="Yu Gothic UI" w:cs="Times New Roman"/>
          <w:kern w:val="0"/>
          <w:sz w:val="24"/>
          <w:szCs w:val="24"/>
        </w:rPr>
        <w:lastRenderedPageBreak/>
        <w:t>製のロックグラス」とありました。金沢中央卸売市場の周辺の店は14時前には閉店となるので，金沢市場輸送の頃からそのラーメン店には行っていました。</w:t>
      </w:r>
    </w:p>
    <w:p w14:paraId="365835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03D9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3BBDA2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1016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05301B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A6BA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14542B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1017D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の机で被告発人松平日出男が仕事をしているような姿は見たことがなく，たぶん机もなかったのだと思います。姿を見かけたのは，夕方以降で，休憩室での麻雀が始まる前の集合か，始まってからのことです。</w:t>
      </w:r>
    </w:p>
    <w:p w14:paraId="106FDF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D2EC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6CC28C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8731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238494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30F9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61D941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A6A1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217E89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7C62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54CCE9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277E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0A22CB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E18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Hさんも当時，大型平ボディ車に乗務し，日通カラーの一台で，ダブルマフラーというのをつけていました。同じトラックでもエンジンがV8でないと無意味ともいわれたダブルマフラーになります。トラ</w:t>
      </w:r>
      <w:r w:rsidRPr="00F7156E">
        <w:rPr>
          <w:rFonts w:ascii="Yu Gothic UI" w:eastAsia="Yu Gothic UI" w:hAnsi="Yu Gothic UI" w:cs="Times New Roman"/>
          <w:kern w:val="0"/>
          <w:sz w:val="24"/>
          <w:szCs w:val="24"/>
        </w:rPr>
        <w:lastRenderedPageBreak/>
        <w:t>ック野郎の映画でもおなじみの音です。</w:t>
      </w:r>
    </w:p>
    <w:p w14:paraId="10290B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AF54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0E48F9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A054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41D17C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94D47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14A87D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E74D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魚の汚れた仕事には抵抗がなさそうでしたが，いつも新品のようなパリッとした作業服を着ているのが印象的でした。市場急配センターの作業服になります。青の深い色に，折り返しのような部分がえんじ色になっていました。被害者安藤文さんも着ているのを見たことがありました。</w:t>
      </w:r>
    </w:p>
    <w:p w14:paraId="2A9A7E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F29F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0DCBBCC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1664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622506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773F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16B9EA4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5D6D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1C3E9A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643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PC-8000シリーズ - Wikipedia https://t.co/sirty99q2j  \n 種別パーソナルコンピュータ \n 発売日1979年9月（40年前）[1] \n 標準価格168,000円 \n 販売終了日1983年1月[2] \n 売上台数25万台[2]</w:t>
      </w:r>
    </w:p>
    <w:p w14:paraId="591978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3818A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2016D6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3479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当時最新のコンピューターだとなんとなく思っていたのですが，今考えると数年前の中古品だったのかもしれません。標準価格168,000円というのもずいぶん安く思えたのですが，Windows95が</w:t>
      </w:r>
      <w:r w:rsidRPr="00F7156E">
        <w:rPr>
          <w:rFonts w:ascii="Yu Gothic UI" w:eastAsia="Yu Gothic UI" w:hAnsi="Yu Gothic UI" w:cs="Times New Roman"/>
          <w:kern w:val="0"/>
          <w:sz w:val="24"/>
          <w:szCs w:val="24"/>
        </w:rPr>
        <w:lastRenderedPageBreak/>
        <w:t>出てからのパソコンが極端に高くなったのかもしれません。</w:t>
      </w:r>
    </w:p>
    <w:p w14:paraId="232D2C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097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623C8B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7C946C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どうも当時のコンピューターは高価で，金沢市場輸送が必要性に迫られて買ったという見立てが強すぎたのかもしれません。</w:t>
      </w:r>
    </w:p>
    <w:p w14:paraId="0FADCC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9DC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54F484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8F2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652278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6BF8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271BE6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5D2F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また，その片山津温泉ホテルながやまでの一泊の慰安会の時点では，まだ被告発人浜口卓</w:t>
      </w:r>
      <w:r w:rsidRPr="00F7156E">
        <w:rPr>
          <w:rFonts w:ascii="Yu Gothic UI" w:eastAsia="Yu Gothic UI" w:hAnsi="Yu Gothic UI" w:cs="Times New Roman"/>
          <w:kern w:val="0"/>
          <w:sz w:val="24"/>
          <w:szCs w:val="24"/>
        </w:rPr>
        <w:lastRenderedPageBreak/>
        <w:t>也が市場急配センターに来ていませんでした。その1，2週間後ぐらいだったと思います。社員ではなく，2トン車の持ち込み運転手としての仕事でした。</w:t>
      </w:r>
    </w:p>
    <w:p w14:paraId="35F993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291DA3B" w14:textId="77777777" w:rsidR="00F7156E" w:rsidRPr="00F7156E" w:rsidRDefault="00F7156E" w:rsidP="00C72AA1">
      <w:pPr>
        <w:pStyle w:val="3"/>
      </w:pPr>
      <w:r w:rsidRPr="00F7156E">
        <w:t>市場急配センターへの移転，市内配達の仕事</w:t>
      </w:r>
    </w:p>
    <w:p w14:paraId="706DF22E" w14:textId="77777777" w:rsidR="00F7156E" w:rsidRPr="00F7156E" w:rsidRDefault="00F7156E" w:rsidP="00C72AA1">
      <w:pPr>
        <w:pStyle w:val="3"/>
      </w:pPr>
      <w:r w:rsidRPr="00F7156E">
        <w:t>平成3年9月</w:t>
      </w:r>
    </w:p>
    <w:p w14:paraId="44F0CC5E" w14:textId="77777777" w:rsidR="00F7156E" w:rsidRPr="00F7156E" w:rsidRDefault="00F7156E" w:rsidP="00037D96">
      <w:pPr>
        <w:pStyle w:val="4"/>
        <w:numPr>
          <w:ilvl w:val="0"/>
          <w:numId w:val="50"/>
        </w:numPr>
      </w:pPr>
      <w:r w:rsidRPr="00F7156E">
        <w:t>平成3年9月中頃，被害者安藤文さんが手伝ってくれた車のフィルム貼り</w:t>
      </w:r>
    </w:p>
    <w:p w14:paraId="64DCFD26" w14:textId="77777777" w:rsidR="00F7156E" w:rsidRPr="00F7156E" w:rsidRDefault="00F7156E" w:rsidP="00037D96">
      <w:pPr>
        <w:pStyle w:val="5"/>
        <w:numPr>
          <w:ilvl w:val="0"/>
          <w:numId w:val="51"/>
        </w:numPr>
      </w:pPr>
      <w:r w:rsidRPr="00F7156E">
        <w:t>数日前，被害者安藤文さんの軽四が大倉さんの4トン車にぶつけられた</w:t>
      </w:r>
    </w:p>
    <w:p w14:paraId="0CE894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5189D92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5D17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7E5750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AC1A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被害者安藤文さんの車の後部がぶつけられていたと思います。会社前の駐車場で，駐車スペースは，事務所の建物に向かって右端，これは裏駐車場に入る通路の境になります。</w:t>
      </w:r>
    </w:p>
    <w:p w14:paraId="438B25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257D7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554AEA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10AA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大倉さんはぶつけてすぐに，2階の事務所から降りてきたと思う被害者安藤文さんに，「直してやる」といったことを一言言ったように思いますが，不機嫌な感じでした。</w:t>
      </w:r>
    </w:p>
    <w:p w14:paraId="387BD5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BDF8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6FF1DB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854B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10B3FA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AECF02" w14:textId="77777777" w:rsidR="00F7156E" w:rsidRPr="00F7156E" w:rsidRDefault="00F7156E" w:rsidP="00F7156E">
      <w:pPr>
        <w:jc w:val="left"/>
        <w:textAlignment w:val="baseline"/>
        <w:rPr>
          <w:rFonts w:ascii="Yu Gothic UI" w:eastAsia="Yu Gothic UI" w:hAnsi="Yu Gothic UI" w:cs="Yu Gothic UI"/>
          <w:color w:val="000000"/>
          <w:kern w:val="0"/>
          <w:sz w:val="24"/>
          <w:szCs w:val="24"/>
        </w:rPr>
      </w:pPr>
      <w:r w:rsidRPr="00F7156E">
        <w:rPr>
          <w:rFonts w:ascii="Yu Gothic UI" w:eastAsia="Yu Gothic UI" w:hAnsi="Yu Gothic UI" w:cs="Yu Gothic UI"/>
          <w:color w:val="000000"/>
          <w:kern w:val="0"/>
          <w:sz w:val="24"/>
          <w:szCs w:val="24"/>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444869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FC863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ホンダトゥデイについて調べてみました。マイナーチェンジとありますが，「JA2型（1990年-1993年」として，上記のWikipediaのページに写真があるのが，被害者安藤文さんの所有と同型車だったと思われます。</w:t>
      </w:r>
    </w:p>
    <w:p w14:paraId="7AB4C9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AD0E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7DFF70B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93FE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07910B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7D7F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明治 北陸工場 業務係 - Google マップ https://t.co/taTjlODE0z 〒921-8844 石川県野々市市堀内４丁目１７２</w:t>
      </w:r>
    </w:p>
    <w:p w14:paraId="038974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4E0A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新潟運輸 金沢支店 - Google マップ https://t.co/WP5lrJgQuQ 〒921-8842 石川県野々市市徳用１丁目４０</w:t>
      </w:r>
    </w:p>
    <w:p w14:paraId="0BF6DC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7B8C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56CD77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6344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松任市内でも松任駅周辺というのは余り縁がなくて，仕事以外で行くことはほとんどなかったと思います。ただ，一度，YTの妻と，前妻に頼まれて，待ち合わせか送迎をしたようなことはあったように記憶します。</w:t>
      </w:r>
    </w:p>
    <w:p w14:paraId="323C8D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00F5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Honda Cars 石川 金沢古府店 - Google マップ https://t.co/JmEprwaMiD 〒920-0362 石川県金沢市古府２丁目１２５−１</w:t>
      </w:r>
    </w:p>
    <w:p w14:paraId="37C6D2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795D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ホンダのディラーの名前が思い出せないですが，国道8号線バイパスの松島交差点の近く，野</w:t>
      </w:r>
      <w:r w:rsidRPr="00F7156E">
        <w:rPr>
          <w:rFonts w:ascii="Yu Gothic UI" w:eastAsia="Yu Gothic UI" w:hAnsi="Yu Gothic UI" w:cs="Times New Roman"/>
          <w:kern w:val="0"/>
          <w:sz w:val="24"/>
          <w:szCs w:val="24"/>
        </w:rPr>
        <w:lastRenderedPageBreak/>
        <w:t>田専光寺線の上記の場所にあったのが，ホンダトゥデイの取扱店で，トゥデイの看板が出ていたと記憶にあります。</w:t>
      </w:r>
    </w:p>
    <w:p w14:paraId="07F8E2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1C60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Honda Cars 石川西 白山店 - Google マップ https://t.co/6CDX1SoB3K 〒924-0803 石川県白山市乾町３８−１</w:t>
      </w:r>
    </w:p>
    <w:p w14:paraId="45B40E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A1FF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同じ「Honda Cars」として，白山市内に店舗があります。国道8号線バイパス沿いのようですが，平成4年前の間に，その場所にホンダの店舗があったという記憶はありません。</w:t>
      </w:r>
    </w:p>
    <w:p w14:paraId="0CE694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D736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4F58E1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BE08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私の方から横にいた被害者安藤文さんに話しかけたのですが，前から関心のあったスモークフィルムのことでした。彼女は，友達と一緒に貼ったと答えていました。</w:t>
      </w:r>
    </w:p>
    <w:p w14:paraId="5865C9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E33EC7" w14:textId="77777777" w:rsidR="00F7156E" w:rsidRPr="00F7156E" w:rsidRDefault="00F7156E" w:rsidP="00C72AA1">
      <w:pPr>
        <w:pStyle w:val="5"/>
      </w:pPr>
      <w:r w:rsidRPr="00F7156E">
        <w:t>被告発人多田敏明と津幡のYTの目撃から始まる被害者安藤文さんのフィルム貼りの手伝い</w:t>
      </w:r>
    </w:p>
    <w:p w14:paraId="4FEC2F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2D639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620E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cal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4FC1ED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D26C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6C929F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F6C7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494616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D42E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06F93FC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310DF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私自身も同じような受取伝票の帳簿の束を手に作業日報の作成をするようになったのですが，割と単純な作業で時間も掛からなかったと思います。夕方には，そういう会社に人の少ない時間帯がありました。</w:t>
      </w:r>
    </w:p>
    <w:p w14:paraId="595C32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00DD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5934C0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D68A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5C87DE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6008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舘山町 - Google マップ https://t.co/ekrNsh6arY 石川県金沢市</w:t>
      </w:r>
    </w:p>
    <w:p w14:paraId="762B33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6AA5E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006A72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B355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10E1DE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2432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2階の事務所から階段を降りた出入り口の左前で，フィルム貼りを始めました。水道のホースの水を使うのに都合の良い場所であったとも思うのですが，周囲には余裕がありました。</w:t>
      </w:r>
    </w:p>
    <w:p w14:paraId="3BA24A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0469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305AD1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2156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45008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8D22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246116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B9951C" w14:textId="77777777" w:rsidR="00F7156E" w:rsidRPr="00F7156E" w:rsidRDefault="00F7156E" w:rsidP="00C72AA1">
      <w:pPr>
        <w:pStyle w:val="5"/>
      </w:pPr>
      <w:r w:rsidRPr="00F7156E">
        <w:t>被害者安藤文さんがフィルム貼りの手伝いをしながら交わした会話</w:t>
      </w:r>
    </w:p>
    <w:p w14:paraId="599A15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072B86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BE292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前に何をしていたのかと最初に尋ねたと思います。彼女は，県庁で臨時職員をしていたと答えましたが，初めて知る話ではなかったように思います。</w:t>
      </w:r>
    </w:p>
    <w:p w14:paraId="2E07D4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63BB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7628B8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3C2C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実際の時間がわからないのですが，長く感じる時間でした。目撃者が出たのは，いずれも二回目で，今考えると，午後になっていたような気もします。</w:t>
      </w:r>
    </w:p>
    <w:p w14:paraId="0680FE2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A407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一方で，午後には1階休憩室の工事が始まっていたような記憶もあるのですが，彼女がフィルム貼りを手伝っているときに工事はなかったと思います。</w:t>
      </w:r>
    </w:p>
    <w:p w14:paraId="38BF81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5E55A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6AC6B2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B19033" w14:textId="77777777" w:rsidR="00F7156E" w:rsidRPr="00F7156E" w:rsidRDefault="00F7156E" w:rsidP="00C72AA1">
      <w:pPr>
        <w:pStyle w:val="5"/>
      </w:pPr>
      <w:r w:rsidRPr="00F7156E">
        <w:t>竹沢俊寿会長の目撃</w:t>
      </w:r>
    </w:p>
    <w:p w14:paraId="2DF5E9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4DFA0FC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3C3B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した。</w:t>
      </w:r>
    </w:p>
    <w:p w14:paraId="5ACD3B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751A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3D9214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31C6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会社の建物の横側を竹沢俊寿会長が歩いていたような記憶があります。これは，次のカベヤも同じでした。フィルム貼りの場所を変更した憶えはないですが，マルモ整備のパンチパーマの整備工</w:t>
      </w:r>
      <w:r w:rsidRPr="00F7156E">
        <w:rPr>
          <w:rFonts w:ascii="Yu Gothic UI" w:eastAsia="Yu Gothic UI" w:hAnsi="Yu Gothic UI" w:cs="Times New Roman"/>
          <w:kern w:val="0"/>
          <w:sz w:val="24"/>
          <w:szCs w:val="24"/>
        </w:rPr>
        <w:lastRenderedPageBreak/>
        <w:t>のときは，2階の事務所に上る階段の出入り口付近でした。</w:t>
      </w:r>
    </w:p>
    <w:p w14:paraId="189595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E6D92" w14:textId="77777777" w:rsidR="00F7156E" w:rsidRPr="00F7156E" w:rsidRDefault="00F7156E" w:rsidP="00C72AA1">
      <w:pPr>
        <w:pStyle w:val="5"/>
      </w:pPr>
      <w:r w:rsidRPr="00F7156E">
        <w:t>被告発人松平日出男の友人，通称カベヤ（たぶん松岡という名前）の目的と，お前ら夫婦やったんか発言</w:t>
      </w:r>
    </w:p>
    <w:p w14:paraId="01DE41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468FEF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E6D5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24A83D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E08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カベヤも金沢市場輸送での麻雀のメンバーだったと思います。ただ実際に麻雀をする姿というのは余り見ておらず，横で眺めていることが多かったような気もします。誰から聞いたのか憶えていないですが，松岡という名前だと聞いたとも記憶に残っています。</w:t>
      </w:r>
    </w:p>
    <w:p w14:paraId="17E2D8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9052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カベヤという人物は，1月11日の片山津温泉せきや，での新年会にも参加し，宿泊をしていました。</w:t>
      </w:r>
    </w:p>
    <w:p w14:paraId="5FAFF9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0A44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0DE292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0CAD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297ABC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9DE67E" w14:textId="77777777" w:rsidR="00F7156E" w:rsidRPr="00F7156E" w:rsidRDefault="00F7156E" w:rsidP="00C72AA1">
      <w:pPr>
        <w:pStyle w:val="5"/>
      </w:pPr>
      <w:r w:rsidRPr="00F7156E">
        <w:t>マルモ整備のパンチパーマの整備工の目撃</w:t>
      </w:r>
    </w:p>
    <w:p w14:paraId="18A05C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B179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DA90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62D4D7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66C8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742E92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AFB046" w14:textId="77777777" w:rsidR="00F7156E" w:rsidRPr="00F7156E" w:rsidRDefault="00F7156E" w:rsidP="004D545A">
      <w:pPr>
        <w:pStyle w:val="3"/>
      </w:pPr>
      <w:r w:rsidRPr="00F7156E">
        <w:t>平成3年10月</w:t>
      </w:r>
    </w:p>
    <w:p w14:paraId="240A43AD" w14:textId="77777777" w:rsidR="00F7156E" w:rsidRPr="00F7156E" w:rsidRDefault="00F7156E" w:rsidP="00037D96">
      <w:pPr>
        <w:pStyle w:val="4"/>
        <w:numPr>
          <w:ilvl w:val="0"/>
          <w:numId w:val="52"/>
        </w:numPr>
      </w:pPr>
      <w:r w:rsidRPr="00F7156E">
        <w:t>平成3年10月12日，無言電話がきっかけで，夜遅く，初めて被害者安藤文さんの自宅に掛けた電話</w:t>
      </w:r>
    </w:p>
    <w:p w14:paraId="38D2F9F2" w14:textId="77777777" w:rsidR="00F7156E" w:rsidRPr="00F7156E" w:rsidRDefault="00F7156E" w:rsidP="00037D96">
      <w:pPr>
        <w:pStyle w:val="5"/>
        <w:numPr>
          <w:ilvl w:val="0"/>
          <w:numId w:val="53"/>
        </w:numPr>
      </w:pPr>
      <w:r w:rsidRPr="00F7156E">
        <w:t>新車の大型ウィング車3068号の納車</w:t>
      </w:r>
    </w:p>
    <w:p w14:paraId="10CB98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午後に納車があったと思いますが早めの時間でした。会社からは，当時の石川県石川郡鶴来町（白山市）にある白山比咩神社にお祓いに行くように言われたのですが，近くで済まそうと考</w:t>
      </w:r>
      <w:r w:rsidRPr="00F7156E">
        <w:rPr>
          <w:rFonts w:ascii="Yu Gothic UI" w:eastAsia="Yu Gothic UI" w:hAnsi="Yu Gothic UI" w:cs="Times New Roman"/>
          <w:kern w:val="0"/>
          <w:sz w:val="24"/>
          <w:szCs w:val="24"/>
        </w:rPr>
        <w:lastRenderedPageBreak/>
        <w:t>えた私は，地図で場所を確認するなどし，石川護国神社に行きました。</w:t>
      </w:r>
    </w:p>
    <w:p w14:paraId="6D9E7E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45CDF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29F010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B3E683" w14:textId="77777777" w:rsidR="00F7156E" w:rsidRPr="00F7156E" w:rsidRDefault="00F7156E" w:rsidP="004D545A">
      <w:pPr>
        <w:pStyle w:val="5"/>
      </w:pPr>
      <w:r w:rsidRPr="00F7156E">
        <w:t>夕方の暗い時間，2階の事務所から降りてきて，「広野さん，今日どっか走るが？」とたずねた被害者安藤文さん</w:t>
      </w:r>
    </w:p>
    <w:p w14:paraId="059F2E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10月12日というのは，まだ日の長い時期と思いますが，外はすっかり暗くなっていました。そんな時間まで被害者安藤文さんが会社にいたのも珍しいことです。</w:t>
      </w:r>
    </w:p>
    <w:p w14:paraId="46C872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E7A9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18時半頃かもしれません。会社前の道路に新車の大型ウィング車3068号を横付けした状況で，会社前で私は被告発人安田敏と話をしていました。そこに被害者安藤文さんが2階事務所から降りてきて，私に声をかけたのです。</w:t>
      </w:r>
    </w:p>
    <w:p w14:paraId="5C6C42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4F53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明るく弾むような声にも感じたのですが，彼女は私に，「広野さん，今日，どっか走るが？」と尋ねてきました。</w:t>
      </w:r>
    </w:p>
    <w:p w14:paraId="3E4585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1666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2階事務所は電気がついていましたが，その時間としては珍しいことです。何人か人が残っている様子でした。以前は，そのとき誰がいたのか憶えていたかもしれません。</w:t>
      </w:r>
    </w:p>
    <w:p w14:paraId="525DC2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02325F" w14:textId="77777777" w:rsidR="00F7156E" w:rsidRPr="00F7156E" w:rsidRDefault="00F7156E" w:rsidP="004D545A">
      <w:pPr>
        <w:pStyle w:val="5"/>
      </w:pPr>
      <w:r w:rsidRPr="00F7156E">
        <w:lastRenderedPageBreak/>
        <w:t>東力の自宅アパートへの無言電話</w:t>
      </w:r>
    </w:p>
    <w:p w14:paraId="59536A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無言電話があったのは，22時頃ではなかったかと思います。間違い電話というのも記憶にないのですが，ほかに無言電話というのはなかったと思います。</w:t>
      </w:r>
    </w:p>
    <w:p w14:paraId="702246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DE508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最初に疑ったのは前妻でしたが，その前妻から会社に電話があって，被害者安藤文さんが応対したことも考えられました。</w:t>
      </w:r>
    </w:p>
    <w:p w14:paraId="0677A8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993C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CBF86F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A914BC" w14:textId="77777777" w:rsidR="00F7156E" w:rsidRPr="00F7156E" w:rsidRDefault="00F7156E" w:rsidP="004D545A">
      <w:pPr>
        <w:pStyle w:val="5"/>
      </w:pPr>
      <w:r w:rsidRPr="00F7156E">
        <w:t>遅い時間，たぶん22時半頃に掛けた，初めての被害者安藤文さんの自宅への電話</w:t>
      </w:r>
    </w:p>
    <w:p w14:paraId="338D3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ず，被害者安藤文さんの家の電話番号を調べたのですが，電話の番号案内で尋ねると，彼女の家の住所に安藤という名前の家は1軒だけだったので，すぐにわかりました。電話番号がわかると，すぐだったと思いますが，思い切って電話を掛けました。</w:t>
      </w:r>
    </w:p>
    <w:p w14:paraId="4CAFE5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1423D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06B0B7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482E1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22時半より早い時間だったかもしれないですが，22時頃にはなっていたと思います。こんな時間に電話をするのは非常識という思いはありましたが，無言電話のことと，夕方の彼女からの質</w:t>
      </w:r>
      <w:r w:rsidRPr="00F7156E">
        <w:rPr>
          <w:rFonts w:ascii="Yu Gothic UI" w:eastAsia="Yu Gothic UI" w:hAnsi="Yu Gothic UI" w:cs="Times New Roman"/>
          <w:kern w:val="0"/>
          <w:sz w:val="24"/>
          <w:szCs w:val="24"/>
        </w:rPr>
        <w:lastRenderedPageBreak/>
        <w:t>問のことが頭から離れなかったので，電話をすることに決めました。</w:t>
      </w:r>
    </w:p>
    <w:p w14:paraId="6C13D4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FCD5E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4A910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D920B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08C887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0D0C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が誰なのかも以前は憶えていたと思いますが，運転手の配車をするのは事務所の配車係で，運転手である私本人に確認するのは，もともとおかしな話だったのです。それも普通は，出発しているか，馬鈴薯ならば，そろそろ出発するかという時間帯でのことでした。</w:t>
      </w:r>
    </w:p>
    <w:p w14:paraId="5FABEB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6C6B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175DA1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1B92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02E2E3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37EB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無言電話のことも話し，会社に私のことで電話がなかったのか，そのことも尋ねて確認をしたように思います。そういうことは全くないという返事があったと思います。</w:t>
      </w:r>
    </w:p>
    <w:p w14:paraId="5D48D9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B9FBA4" w14:textId="77777777" w:rsidR="00F7156E" w:rsidRPr="00F7156E" w:rsidRDefault="00F7156E" w:rsidP="004D545A">
      <w:pPr>
        <w:pStyle w:val="5"/>
      </w:pPr>
      <w:r w:rsidRPr="00F7156E">
        <w:t>被害者安藤文さんへの自宅への電話を終えて，すぐに掛かってきた前妻からの電話</w:t>
      </w:r>
    </w:p>
    <w:p w14:paraId="4FF79B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平成3年8月の初めで，1日か2日とずっと思ってきたのですが，今calコマンドで確認すると，その8月の最初の月曜日は8月5日となっていました。</w:t>
      </w:r>
    </w:p>
    <w:p w14:paraId="690A88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27BD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calコマンドが使えなければ，容易に調べることはできなかったと思います。</w:t>
      </w:r>
    </w:p>
    <w:p w14:paraId="13A2DE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3C99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31CC29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633C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7A0A38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230E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記憶に残っているのは，いずれも11月中の電話になると思います。神戸市の湊川神社の話な</w:t>
      </w:r>
      <w:r w:rsidRPr="00F7156E">
        <w:rPr>
          <w:rFonts w:ascii="Yu Gothic UI" w:eastAsia="Yu Gothic UI" w:hAnsi="Yu Gothic UI" w:cs="Times New Roman"/>
          <w:kern w:val="0"/>
          <w:sz w:val="24"/>
          <w:szCs w:val="24"/>
        </w:rPr>
        <w:lastRenderedPageBreak/>
        <w:t>どです。また，11月中にも被害者安藤文さんとの電話と前妻からの電話が，同じ夜にあったような記憶が，今もかすかに残っています。</w:t>
      </w:r>
    </w:p>
    <w:p w14:paraId="5D0183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E293A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偶然の重なりではなかった可能性があるのですが，だとすると手回しをした可能性が高いのが，前妻が電話で相談をしていた可能性も考えられる被告発人大網健二になります。</w:t>
      </w:r>
    </w:p>
    <w:p w14:paraId="2EBF4F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5A08D0" w14:textId="77777777" w:rsidR="00F7156E" w:rsidRPr="00F7156E" w:rsidRDefault="00F7156E" w:rsidP="00966B9F">
      <w:pPr>
        <w:pStyle w:val="3"/>
      </w:pPr>
      <w:r w:rsidRPr="00F7156E">
        <w:t>平成3年11月</w:t>
      </w:r>
    </w:p>
    <w:p w14:paraId="2511048E" w14:textId="77777777" w:rsidR="00F7156E" w:rsidRPr="00F7156E" w:rsidRDefault="00F7156E" w:rsidP="00037D96">
      <w:pPr>
        <w:pStyle w:val="4"/>
        <w:numPr>
          <w:ilvl w:val="0"/>
          <w:numId w:val="54"/>
        </w:numPr>
      </w:pPr>
      <w:r w:rsidRPr="00F7156E">
        <w:t>10月12日の夜より後，被害者安藤文さんの自宅に掛けた電話</w:t>
      </w:r>
    </w:p>
    <w:p w14:paraId="18E89221" w14:textId="77777777" w:rsidR="00F7156E" w:rsidRPr="00F7156E" w:rsidRDefault="00F7156E" w:rsidP="00037D96">
      <w:pPr>
        <w:pStyle w:val="5"/>
        <w:numPr>
          <w:ilvl w:val="0"/>
          <w:numId w:val="55"/>
        </w:numPr>
      </w:pPr>
      <w:r w:rsidRPr="00F7156E">
        <w:t>前妻からの電話</w:t>
      </w:r>
    </w:p>
    <w:p w14:paraId="2D3ACD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43FC25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2E85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cal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02D023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ECD7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6A02291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EF70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神戸市の港島はポートアイランドとも呼ばれ，昭和59年，金沢市場輸送の4トン保冷車の仕事でちょくちょくと行っていました。「エルヨン」と呼ばれた倉庫で，外果を積み込んでいました。行</w:t>
      </w:r>
      <w:r w:rsidRPr="00F7156E">
        <w:rPr>
          <w:rFonts w:ascii="Yu Gothic UI" w:eastAsia="Yu Gothic UI" w:hAnsi="Yu Gothic UI" w:cs="Times New Roman"/>
          <w:kern w:val="0"/>
          <w:sz w:val="24"/>
          <w:szCs w:val="24"/>
        </w:rPr>
        <w:lastRenderedPageBreak/>
        <w:t>った先がそのエルヨンだったと思います。</w:t>
      </w:r>
    </w:p>
    <w:p w14:paraId="4FC4532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B6F9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3B89BB8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EC1A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55B660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96B6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40ED3B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0E1C2A" w14:textId="77777777" w:rsidR="00F7156E" w:rsidRPr="00F7156E" w:rsidRDefault="00F7156E" w:rsidP="00966B9F">
      <w:pPr>
        <w:pStyle w:val="5"/>
      </w:pPr>
      <w:r w:rsidRPr="00F7156E">
        <w:t>被害者安藤文さんの自宅に掛けた電話</w:t>
      </w:r>
    </w:p>
    <w:p w14:paraId="005B67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4D98B7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BE88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いずれも11月に入ってからの電話とも考えていたのですが，10月の後半にも一度，電話を掛けたと，書面に記載していたようなことを少し思い出しました。</w:t>
      </w:r>
    </w:p>
    <w:p w14:paraId="067573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E456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6CE84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34C262" w14:textId="77777777" w:rsidR="00F7156E" w:rsidRPr="00F7156E" w:rsidRDefault="00F7156E" w:rsidP="00966B9F">
      <w:pPr>
        <w:pStyle w:val="5"/>
      </w:pPr>
      <w:r w:rsidRPr="00F7156E">
        <w:t>別々に振り込んだという銀行の通帳</w:t>
      </w:r>
    </w:p>
    <w:p w14:paraId="2E1200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これは久しぶりに思い出したように思います。完全に眠っていた記憶ではないですが，とりたてて思い出すことがなかった感じです。たぶん30万円と3万円になっていたと思います。</w:t>
      </w:r>
    </w:p>
    <w:p w14:paraId="03B35C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2EBC98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しかし，これは平成9年の秋に，北國銀行中央市場支店に直接出向き，調べるなどしたのですが，通帳にそのような記載はなく，納得のいかない思いをしたことがありました。</w:t>
      </w:r>
    </w:p>
    <w:p w14:paraId="7A9F4D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6D4B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もともと北國銀行の通帳を持っていて，平成3年の秋に，それとは別に金沢信用金庫の通帳を作った憶えがあり，なぜ何のために作ったのか思い出せないのですが，金石街道沿いのジャスコ若宮店の近くに店舗があって，そこには何度か行った記憶があります。</w:t>
      </w:r>
    </w:p>
    <w:p w14:paraId="17FCB81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2E08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620C6D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CB45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3E48311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290B5DE" w14:textId="77777777" w:rsidR="00F7156E" w:rsidRPr="00F7156E" w:rsidRDefault="00F7156E" w:rsidP="00966B9F">
      <w:pPr>
        <w:pStyle w:val="5"/>
      </w:pPr>
      <w:r w:rsidRPr="00F7156E">
        <w:t>会社での被害者安藤文さん，被告発人池田宏美の「このケーキ，広野さんが文ちゃんのために買ってきてくれてんよ」という発言</w:t>
      </w:r>
    </w:p>
    <w:p w14:paraId="349DF6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苦手意識もあった銀行の用事を被告発人池田宏美や被害者安藤文さんにやってもらったということもあり，チーズケーキだったと思いますが，買ってきて渡したことがありました。</w:t>
      </w:r>
    </w:p>
    <w:p w14:paraId="2B0328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38C16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236188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D0CDD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被害者安藤文さんは，少しはにかみながら満足そうに笑っていて，このときの彼女の表情が，11月25日の夜に，被害者安藤文さんの自宅に電話を掛ける動機形成となりました。</w:t>
      </w:r>
    </w:p>
    <w:p w14:paraId="387678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3F85DB3" w14:textId="77777777" w:rsidR="00F7156E" w:rsidRPr="00F7156E" w:rsidRDefault="00F7156E" w:rsidP="00966B9F">
      <w:pPr>
        <w:pStyle w:val="4"/>
      </w:pPr>
      <w:r w:rsidRPr="00F7156E">
        <w:t>11月25日夜に被害者安藤文さんの自宅に掛けた電話</w:t>
      </w:r>
    </w:p>
    <w:p w14:paraId="5A2F6827" w14:textId="77777777" w:rsidR="00F7156E" w:rsidRPr="00F7156E" w:rsidRDefault="00F7156E" w:rsidP="00037D96">
      <w:pPr>
        <w:pStyle w:val="5"/>
        <w:numPr>
          <w:ilvl w:val="0"/>
          <w:numId w:val="56"/>
        </w:numPr>
      </w:pPr>
      <w:r w:rsidRPr="00F7156E">
        <w:t>「広野さん，いくつのとき結婚したん？・・・・今まだいいけど，あと2，3年したら焦るぞいね。」</w:t>
      </w:r>
    </w:p>
    <w:p w14:paraId="67BB8E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21694C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9CA3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1745E6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FA547A6" w14:textId="77777777" w:rsidR="00F7156E" w:rsidRPr="00F7156E" w:rsidRDefault="00F7156E" w:rsidP="00966B9F">
      <w:pPr>
        <w:pStyle w:val="5"/>
      </w:pPr>
      <w:r w:rsidRPr="00F7156E">
        <w:t>「（好きな人）ダメになったかもしれん。・・・これからはやさしくしてあげようと思っとるげん。」</w:t>
      </w:r>
    </w:p>
    <w:p w14:paraId="32BA8EA9" w14:textId="77777777" w:rsidR="00F7156E" w:rsidRPr="00F7156E" w:rsidRDefault="00F7156E" w:rsidP="00F7156E">
      <w:pPr>
        <w:suppressAutoHyphens/>
        <w:jc w:val="left"/>
        <w:textAlignment w:val="baseline"/>
        <w:rPr>
          <w:rFonts w:ascii="Yu Gothic UI" w:eastAsia="Yu Gothic UI" w:hAnsi="Yu Gothic UI" w:cs="Yu Gothic UI"/>
          <w:kern w:val="0"/>
          <w:sz w:val="24"/>
          <w:szCs w:val="24"/>
        </w:rPr>
      </w:pPr>
    </w:p>
    <w:p w14:paraId="39FFBDD7" w14:textId="77777777" w:rsidR="00F7156E" w:rsidRPr="00F7156E" w:rsidRDefault="00F7156E" w:rsidP="00966B9F">
      <w:pPr>
        <w:pStyle w:val="5"/>
      </w:pPr>
      <w:r w:rsidRPr="00F7156E">
        <w:t>好意を持たれ迷惑ではないことを確認，この次も自宅に掛けた電話を掛けることの了承</w:t>
      </w:r>
    </w:p>
    <w:p w14:paraId="2322AFC8" w14:textId="77777777" w:rsidR="00F7156E" w:rsidRPr="00F7156E" w:rsidRDefault="00F7156E" w:rsidP="00966B9F">
      <w:pPr>
        <w:pStyle w:val="4"/>
      </w:pPr>
      <w:r w:rsidRPr="00F7156E">
        <w:t>11月26日の夕方，遅い時間まで会社2階の事務所に残っていた被害者安藤文さん</w:t>
      </w:r>
    </w:p>
    <w:p w14:paraId="04BE5ADC" w14:textId="77777777" w:rsidR="00F7156E" w:rsidRPr="00F7156E" w:rsidRDefault="00F7156E" w:rsidP="00037D96">
      <w:pPr>
        <w:pStyle w:val="5"/>
        <w:numPr>
          <w:ilvl w:val="0"/>
          <w:numId w:val="57"/>
        </w:numPr>
      </w:pPr>
      <w:r w:rsidRPr="00F7156E">
        <w:t>午後の割と早い時間からずっと1階休憩室にいた被告発人多田敏明と浜上さん</w:t>
      </w:r>
    </w:p>
    <w:p w14:paraId="15B05D2D" w14:textId="77777777" w:rsidR="00F7156E" w:rsidRPr="00F7156E" w:rsidRDefault="00F7156E" w:rsidP="00037D96">
      <w:pPr>
        <w:pStyle w:val="5"/>
      </w:pPr>
      <w:r w:rsidRPr="00F7156E">
        <w:t>夕方の，たぶん遅い時間になって，1階休憩室に顔を出した西口君</w:t>
      </w:r>
    </w:p>
    <w:p w14:paraId="29F3441E" w14:textId="77777777" w:rsidR="00F7156E" w:rsidRPr="00F7156E" w:rsidRDefault="00F7156E" w:rsidP="00037D96">
      <w:pPr>
        <w:pStyle w:val="5"/>
      </w:pPr>
      <w:r w:rsidRPr="00F7156E">
        <w:t>名古屋・関西方面に出発，南条サービスエリアで落ち合う</w:t>
      </w:r>
    </w:p>
    <w:p w14:paraId="7488F249" w14:textId="77777777" w:rsidR="00F7156E" w:rsidRPr="00F7156E" w:rsidRDefault="00F7156E" w:rsidP="00037D96">
      <w:pPr>
        <w:pStyle w:val="3"/>
      </w:pPr>
      <w:r w:rsidRPr="00F7156E">
        <w:t>平成3年12月</w:t>
      </w:r>
    </w:p>
    <w:p w14:paraId="44C3CDFC" w14:textId="77777777" w:rsidR="00F7156E" w:rsidRPr="00F7156E" w:rsidRDefault="00F7156E" w:rsidP="00037D96">
      <w:pPr>
        <w:pStyle w:val="3"/>
      </w:pPr>
      <w:r w:rsidRPr="00F7156E">
        <w:t>平成4年1月</w:t>
      </w:r>
    </w:p>
    <w:p w14:paraId="26C212F1" w14:textId="77777777" w:rsidR="00F7156E" w:rsidRPr="00F7156E" w:rsidRDefault="00F7156E" w:rsidP="00037D96">
      <w:pPr>
        <w:pStyle w:val="4"/>
        <w:numPr>
          <w:ilvl w:val="0"/>
          <w:numId w:val="58"/>
        </w:numPr>
      </w:pPr>
      <w:r w:rsidRPr="00F7156E">
        <w:t>平成4年1月21日の夕方，大型ウィング車3016号での，被害者安藤文さんとの会見</w:t>
      </w:r>
    </w:p>
    <w:p w14:paraId="7E5D6B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まず，概要です。1月に入ってからすでに2，3回，裏駐車場で被害者安藤文さんに声を掛け，駐車していた大型ウィング車の助手席に乗ってもらいました。彼女が退社するときのことです。</w:t>
      </w:r>
    </w:p>
    <w:p w14:paraId="60F530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579A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70C697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ABC6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11F8711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1735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2C64C2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915D8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19時過ぎまで彼女が市場急配センターの二階事務所にいたのは，金沢市諸江に住むという高校の時からの女友達が迎えに来るのを待つときで，そのまま諸江のKさんの家にお泊まりに行っていたようです。被告発人多田敏明が外泊と言っていたように思います。</w:t>
      </w:r>
    </w:p>
    <w:p w14:paraId="53BD0F7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706BD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78900C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3E02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6AEEA4B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0312F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17時を過ぎて外はすっかり暗くなっていました。裏駐車場の方から，市場急配センターの二階事務所の台所の入り口で，電気が明るい窓越しに，そこに鏡があるとは気がつかなかったのです</w:t>
      </w:r>
      <w:r w:rsidRPr="00F7156E">
        <w:rPr>
          <w:rFonts w:ascii="Yu Gothic UI" w:eastAsia="Yu Gothic UI" w:hAnsi="Yu Gothic UI" w:cs="Times New Roman"/>
          <w:kern w:val="0"/>
          <w:sz w:val="24"/>
          <w:szCs w:val="24"/>
        </w:rPr>
        <w:lastRenderedPageBreak/>
        <w:t>が，鏡があるらしく，その前に立って，櫛で何度もいらだつように髪をすく彼女の姿がありました。</w:t>
      </w:r>
    </w:p>
    <w:p w14:paraId="5A05D3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967C0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241FD1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C49D2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妻もなにか思い詰めている様子がありました。それが夕方の被害者安藤文さんの態度とも関係しているように思え，私も焦りが出ていたのです。前妻が市場急配センターに電話を掛け，被害者安藤文さんが対応したことは十分に考えられる可能性でした。</w:t>
      </w:r>
    </w:p>
    <w:p w14:paraId="58CEB6C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D465A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5F1B8BF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D485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7A1ED1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528AD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78A635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5B60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実際に走行してみないと時間はわからないのですが，1時間以上とは考えられないので，18</w:t>
      </w:r>
      <w:r w:rsidRPr="00F7156E">
        <w:rPr>
          <w:rFonts w:ascii="Yu Gothic UI" w:eastAsia="Yu Gothic UI" w:hAnsi="Yu Gothic UI" w:cs="Times New Roman"/>
          <w:kern w:val="0"/>
          <w:sz w:val="24"/>
          <w:szCs w:val="24"/>
        </w:rPr>
        <w:lastRenderedPageBreak/>
        <w:t>時半頃には戻って，被害者安藤文さんと別れたことになります。</w:t>
      </w:r>
    </w:p>
    <w:p w14:paraId="1B8740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BC87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11B190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1166F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から夜中の1時半頃まで，被告発人浜口卓也のアパートにいて，ずっと話をしていたとは考えにくいのです。19時に着いたとすると，6時間半もの間，会話を続けていたことになるからです。一緒にテレビを観ていたようなこともなかったです。</w:t>
      </w:r>
    </w:p>
    <w:p w14:paraId="0AA87C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B697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03EC71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0C22D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- 806：2020-08-19_13:48:57 ア. 平成4年1月21日の夜中2時頃に被害者安藤文さんの自宅に掛けた電話 https://hirono-hideki.hatenadiary.jp/entry/2020/08/19/134847</w:t>
      </w:r>
    </w:p>
    <w:p w14:paraId="544F9BA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- 807：2020-08-19_13:54:53 (ア). 夜中2時頃の電話の目撃者は，被告発人東渡好信の紹介で入社した七尾のMさん https://hirono-hideki.hatenadiary.jp/entry/2020/08/19/135443</w:t>
      </w:r>
    </w:p>
    <w:p w14:paraId="0D139C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- 808：2020-08-19_15:15:10 (イ). 夜中2時頃の電話に，すぐに出た被害者安藤文さん，「殺せ，明日会社行ったら殺されてやるわ い」と返す https://hirono-hideki.hatenadiary.jp/entry/2020/08/19/151500</w:t>
      </w:r>
    </w:p>
    <w:p w14:paraId="4460241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- 809：2020-08-19_15:15:47 (ウ). 平成4年1月22日，手に大きなハサミを持つ私に，</w:t>
      </w:r>
      <w:r w:rsidRPr="00F7156E">
        <w:rPr>
          <w:rFonts w:ascii="Yu Gothic UI" w:eastAsia="Yu Gothic UI" w:hAnsi="Yu Gothic UI" w:cs="Times New Roman"/>
          <w:kern w:val="0"/>
          <w:sz w:val="24"/>
          <w:szCs w:val="24"/>
        </w:rPr>
        <w:lastRenderedPageBreak/>
        <w:t>二階の窓からにらみつけ，呼んだらすぐに降りてくる勢いをみせた被害者安藤文さん https://hirono-hideki.hatenadiary.jp/entry/2020/08/19/151537</w:t>
      </w:r>
    </w:p>
    <w:p w14:paraId="37566D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9A79F8F" w14:textId="77777777" w:rsidR="00F7156E" w:rsidRPr="00F7156E" w:rsidRDefault="00F7156E" w:rsidP="00037D96">
      <w:pPr>
        <w:numPr>
          <w:ilvl w:val="3"/>
          <w:numId w:val="8"/>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F7156E">
        <w:rPr>
          <w:rFonts w:ascii="ＭＳ 明朝" w:eastAsia="Times New Roman" w:hAnsi="ＭＳ 明朝" w:cs="Times New Roman"/>
          <w:b/>
          <w:bCs/>
          <w:i/>
          <w:iCs/>
          <w:color w:val="FF0000"/>
          <w:kern w:val="0"/>
          <w:sz w:val="24"/>
          <w:szCs w:val="24"/>
        </w:rPr>
        <w:t>平成4年1月21日の夜中2時頃に被害者安藤文さんの自宅に掛けた電話</w:t>
      </w:r>
    </w:p>
    <w:p w14:paraId="7EA0F1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7F61E4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9882C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- 794：2020-08-15_17:39:44 ア. 被害者安藤文さんの市場急配センターへの入社時期 https://hirono-hideki.hatenadiary.jp/entry/2020/08/15/173942</w:t>
      </w:r>
    </w:p>
    <w:p w14:paraId="281ABD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24DA6B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5283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7A9501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154CC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D4924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112372"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夜中2時頃の電話の目撃者は，被告発人東渡好信の紹介で入社した七尾のMさ</w:t>
      </w:r>
      <w:r w:rsidRPr="00F7156E">
        <w:rPr>
          <w:rFonts w:asciiTheme="majorHAnsi" w:eastAsiaTheme="majorEastAsia" w:hAnsiTheme="majorHAnsi" w:cstheme="majorBidi"/>
          <w:color w:val="FF33CC"/>
          <w:kern w:val="0"/>
          <w:sz w:val="24"/>
          <w:szCs w:val="24"/>
        </w:rPr>
        <w:lastRenderedPageBreak/>
        <w:t>ん</w:t>
      </w:r>
    </w:p>
    <w:p w14:paraId="6E89862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ED94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316C09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C2EBD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おとなしく気さくな感じの人でしたが，会う機会も少なく，仕事では一度も一緒になったことがなかったので，たぶん個人的に会話をしたことはなかったように思います。体は比較的小柄であったように思います。長距離トラック運転手で，よくいそうなタイプの人でした。</w:t>
      </w:r>
    </w:p>
    <w:p w14:paraId="08DDF2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B15F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40AE81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1A04A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7D557A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33B98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306137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87EEF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うどんを注文したのは，被告発人池田宏美と被害者安藤文さんに合わせたからです。高速道</w:t>
      </w:r>
      <w:r w:rsidRPr="00F7156E">
        <w:rPr>
          <w:rFonts w:ascii="Yu Gothic UI" w:eastAsia="Yu Gothic UI" w:hAnsi="Yu Gothic UI" w:cs="Times New Roman"/>
          <w:kern w:val="0"/>
          <w:sz w:val="24"/>
          <w:szCs w:val="24"/>
        </w:rPr>
        <w:lastRenderedPageBreak/>
        <w:t>路のパーキングエリア以外で，うどんを食べることは滅多になく，高速道路では天玉うどん，福岡県や山口県のパーキングエリアでは，肉玉うどんがほとんどでした。</w:t>
      </w:r>
    </w:p>
    <w:p w14:paraId="25E840A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04C08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035AB29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9812F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F51A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50277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4AA1B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770ED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27807F5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A2A3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市場急配センターの長距離では，運転手の間で仕事内容にずいぶん違いがあったようです。それも金沢市場輸送とは違い，他の運転手の仕事が確認できないものでした。</w:t>
      </w:r>
    </w:p>
    <w:p w14:paraId="0569E5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A52B1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3D7365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F79C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4C3DB3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164D4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509F5E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F9603F"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夜中2時頃の電話に，すぐに出た被害者安藤文さん，「殺せ，明日会社行ったら殺されてやるわい」と返す</w:t>
      </w:r>
    </w:p>
    <w:p w14:paraId="55EDFB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25C8A5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7CC25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63870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3FC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00FE25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0F5B2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5CC726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1C9D4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67CAAB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2AA6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30429B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66581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言葉選びや表現が難しいのですが，彼女は思い詰めたような腹をくくったような様子で，これはその夜，裏駐車場で私のトラックから降りた彼女の別れ際の様子によく似ていました。</w:t>
      </w:r>
    </w:p>
    <w:p w14:paraId="7F17D6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90EFAB" w14:textId="77777777" w:rsidR="00F7156E" w:rsidRPr="00F7156E" w:rsidRDefault="00F7156E" w:rsidP="00037D96">
      <w:pPr>
        <w:keepNext/>
        <w:numPr>
          <w:ilvl w:val="4"/>
          <w:numId w:val="8"/>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平成4年1月22日，手に大きなハサミを持つ私に，二階の窓からにらみつけ，呼んだらすぐに降りてくる勢いをみせた被害者安藤文さん</w:t>
      </w:r>
    </w:p>
    <w:p w14:paraId="63475A9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このハサミのことで思い出したのですが，東京の池袋の三越デパートで，大型ウィング車の最後</w:t>
      </w:r>
      <w:r w:rsidRPr="00F7156E">
        <w:rPr>
          <w:rFonts w:ascii="Yu Gothic UI" w:eastAsia="Yu Gothic UI" w:hAnsi="Yu Gothic UI" w:cs="Times New Roman"/>
          <w:kern w:val="0"/>
          <w:sz w:val="24"/>
          <w:szCs w:val="24"/>
        </w:rPr>
        <w:lastRenderedPageBreak/>
        <w:t>尾上部のシートを少し破ったのは，1月13日月曜日になるようです。夜に引っ掛けたという記憶だったので，1月終わり頃の展示会の引き上げの時と思っていました。</w:t>
      </w:r>
    </w:p>
    <w:p w14:paraId="436B73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C3AE0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49B4F1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9A3AB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池袋の三越デパートの運行は，どちらもとても印象に残る運行で，憶えていることが多いです。1月13日の方が日付ははっきりしていて，1月12日土曜日，片山津温泉のせきや，での一泊の新年会の翌日でした。</w:t>
      </w:r>
    </w:p>
    <w:p w14:paraId="60CA6D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008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3DAE57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631A5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夜中の比較的早い時間に池袋に着いた頃は，それまでトラックの中でTHE BLUE HEARTSの「心の救急車」という曲をそのときの気分で繰り返し聴いていました。</w:t>
      </w:r>
    </w:p>
    <w:p w14:paraId="48F657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D80A4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3B4124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27CB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0AC5F6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A150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328EC4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0B40D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トラックの高さは車検で3.8メートルが上限です。市場急配センターもウィング車も上限の3.8メートルではなかったと思いますが，3.7ぐらいはあったと思います。</w:t>
      </w:r>
    </w:p>
    <w:p w14:paraId="0CC3221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FEB5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2A7B3D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4FCB3C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7D88FE7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9788D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金沢弁になると思いますが，「行ってもいいけど，今日はいけない」という意味になります。ちなみに，能登でも宇出津の辺りだと，「行かれるけど，今日は行かれん」になるかと思います。</w:t>
      </w:r>
    </w:p>
    <w:p w14:paraId="4F6906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21D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1月21日も22日も雨や雪は降っていなかったと思います。あるいはウィング車の荷台の中から</w:t>
      </w:r>
      <w:r w:rsidRPr="00F7156E">
        <w:rPr>
          <w:rFonts w:ascii="Yu Gothic UI" w:eastAsia="Yu Gothic UI" w:hAnsi="Yu Gothic UI" w:cs="Times New Roman"/>
          <w:kern w:val="0"/>
          <w:sz w:val="24"/>
          <w:szCs w:val="24"/>
        </w:rPr>
        <w:lastRenderedPageBreak/>
        <w:t>小さな穴で外が見えたことで，シートに破れに気がついたのかもしれません。荷物が濡れたという記憶はなく，その可能性が高そうに思います。</w:t>
      </w:r>
    </w:p>
    <w:p w14:paraId="2B8C4E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0B3F4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52AE49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3480A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7DC7A2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EADEA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211CC4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B8AA0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裏駐車場に駐車したトラックの中にハサミで切って使う材料があって，二階事務所で大きなハサミを借りて，トラックに戻るタイミングだったのだと思います。</w:t>
      </w:r>
    </w:p>
    <w:p w14:paraId="326079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2DBFC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0824383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8DBC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087B99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AB4B63" w14:textId="77777777" w:rsidR="00F7156E" w:rsidRPr="00F7156E" w:rsidRDefault="00F7156E" w:rsidP="00037D96">
      <w:pPr>
        <w:numPr>
          <w:ilvl w:val="3"/>
          <w:numId w:val="8"/>
        </w:numPr>
        <w:tabs>
          <w:tab w:val="left" w:pos="567"/>
        </w:tabs>
        <w:suppressAutoHyphens/>
        <w:spacing w:before="120" w:after="120"/>
        <w:jc w:val="left"/>
        <w:textAlignment w:val="baseline"/>
        <w:outlineLvl w:val="3"/>
        <w:rPr>
          <w:rFonts w:ascii="ＭＳ 明朝" w:eastAsia="Times New Roman" w:hAnsi="ＭＳ 明朝" w:cs="Times New Roman"/>
          <w:b/>
          <w:bCs/>
          <w:i/>
          <w:iCs/>
          <w:color w:val="FF0000"/>
          <w:kern w:val="0"/>
          <w:sz w:val="24"/>
          <w:szCs w:val="24"/>
        </w:rPr>
      </w:pPr>
      <w:r w:rsidRPr="00F7156E">
        <w:rPr>
          <w:rFonts w:ascii="ＭＳ 明朝" w:eastAsia="Times New Roman" w:hAnsi="ＭＳ 明朝" w:cs="Times New Roman"/>
          <w:b/>
          <w:bCs/>
          <w:i/>
          <w:iCs/>
          <w:color w:val="FF0000"/>
          <w:kern w:val="0"/>
          <w:sz w:val="24"/>
          <w:szCs w:val="24"/>
        </w:rPr>
        <w:t>1月25日の夜に被害者安藤文さんの家に掛けた電話と，翌日か翌々日辺りの津幡町能瀬からの電話</w:t>
      </w:r>
    </w:p>
    <w:p w14:paraId="2E77C944"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1月25日の夕方，小走りで涙を拭う仕草で退社</w:t>
      </w:r>
    </w:p>
    <w:p w14:paraId="447107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3F31E7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86E0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被害者安藤文さんの退社時刻は17時でしたが，だいたい17時10分頃の退社が多かったように思います。定時前に彼女が退社する姿を見たのは，その1月25日だけでした。</w:t>
      </w:r>
    </w:p>
    <w:p w14:paraId="694DAB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A661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01006C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57BF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295EAB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ECCF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1月25日，被害者安藤文さんはいつもと違った服装でした。セーターを着ていたように思います</w:t>
      </w:r>
      <w:r w:rsidRPr="00F7156E">
        <w:rPr>
          <w:rFonts w:ascii="Yu Gothic UI" w:eastAsia="Yu Gothic UI" w:hAnsi="Yu Gothic UI" w:cs="Times New Roman"/>
          <w:kern w:val="0"/>
          <w:sz w:val="24"/>
          <w:szCs w:val="24"/>
        </w:rPr>
        <w:lastRenderedPageBreak/>
        <w:t>し，色は黒だったように思います。首にネックレスが掛かっていたのですが，私がクリスマスに贈ったものとは，長さが違うように感じました。</w:t>
      </w:r>
    </w:p>
    <w:p w14:paraId="2ADA59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59D5B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このネックレスのことは，谷内孝志警部補が作成した供述調書で，読んだ憶えがあるのですが，母親が被害者安藤文さんにせがまれて買い与えた，というような話になっていました。</w:t>
      </w:r>
    </w:p>
    <w:p w14:paraId="50D3B3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9A83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16BCD5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53D8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5C9C683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7ED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03417B6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227694C"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1月25日の夜，被害者安藤文さんの自宅に掛けた電話</w:t>
      </w:r>
    </w:p>
    <w:p w14:paraId="3CFF44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27F012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FB2C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21DF6A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00CE0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20EBA9C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BDCC7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年末年始の電話は，不思議なほど母親の対応が普通でした。いくらか好意的だったとも思います。12月24日の夜には，赤いバラの花を10本，自宅に届けているので，母親もそれを知っている可能性が高いと思っていたからです。</w:t>
      </w:r>
    </w:p>
    <w:p w14:paraId="2FD4D6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337426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49FA395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7677A1" w14:textId="77777777" w:rsidR="00F7156E" w:rsidRPr="00F7156E" w:rsidRDefault="00F7156E" w:rsidP="00037D96">
      <w:pPr>
        <w:keepNext/>
        <w:numPr>
          <w:ilvl w:val="0"/>
          <w:numId w:val="10"/>
        </w:numPr>
        <w:suppressAutoHyphens/>
        <w:jc w:val="left"/>
        <w:textAlignment w:val="baseline"/>
        <w:outlineLvl w:val="4"/>
        <w:rPr>
          <w:rFonts w:asciiTheme="majorHAnsi" w:eastAsiaTheme="majorEastAsia" w:hAnsiTheme="majorHAnsi" w:cstheme="majorBidi"/>
          <w:color w:val="FF33CC"/>
          <w:kern w:val="0"/>
          <w:sz w:val="24"/>
          <w:szCs w:val="24"/>
        </w:rPr>
      </w:pPr>
      <w:r w:rsidRPr="00F7156E">
        <w:rPr>
          <w:rFonts w:asciiTheme="majorHAnsi" w:eastAsiaTheme="majorEastAsia" w:hAnsiTheme="majorHAnsi" w:cstheme="majorBidi"/>
          <w:color w:val="FF33CC"/>
          <w:kern w:val="0"/>
          <w:sz w:val="24"/>
          <w:szCs w:val="24"/>
        </w:rPr>
        <w:t>被害者安藤文さんと少し話をした津幡町能瀬からの電話</w:t>
      </w:r>
    </w:p>
    <w:p w14:paraId="1ED817B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63133C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FC0D0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例えば，「はあ～ん」ってな感じで，強い不満を表現した被害者安藤文さんでしたが，具体的な言葉は今，思い出せないでいます。その態度もあり，私は反射的に次のように彼女に申し向け</w:t>
      </w:r>
      <w:r w:rsidRPr="00F7156E">
        <w:rPr>
          <w:rFonts w:ascii="Yu Gothic UI" w:eastAsia="Yu Gothic UI" w:hAnsi="Yu Gothic UI" w:cs="Times New Roman"/>
          <w:kern w:val="0"/>
          <w:sz w:val="24"/>
          <w:szCs w:val="24"/>
        </w:rPr>
        <w:lastRenderedPageBreak/>
        <w:t>ました。</w:t>
      </w:r>
    </w:p>
    <w:p w14:paraId="278C262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A055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1000A7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2A6A55" w14:textId="77777777" w:rsidR="00F7156E" w:rsidRPr="00F7156E" w:rsidRDefault="00F7156E" w:rsidP="00037D96">
      <w:pPr>
        <w:numPr>
          <w:ilvl w:val="2"/>
          <w:numId w:val="7"/>
        </w:numPr>
        <w:suppressAutoHyphens/>
        <w:spacing w:before="140" w:after="120"/>
        <w:jc w:val="left"/>
        <w:textAlignment w:val="baseline"/>
        <w:outlineLvl w:val="2"/>
        <w:rPr>
          <w:rFonts w:ascii="ＭＳ 明朝" w:eastAsia="Times New Roman" w:hAnsi="ＭＳ 明朝" w:cs="Times New Roman"/>
          <w:b/>
          <w:bCs/>
          <w:color w:val="2E74B4"/>
          <w:kern w:val="0"/>
          <w:sz w:val="24"/>
          <w:szCs w:val="24"/>
        </w:rPr>
      </w:pPr>
      <w:r w:rsidRPr="00F7156E">
        <w:rPr>
          <w:rFonts w:ascii="ＭＳ 明朝" w:eastAsia="Times New Roman" w:hAnsi="ＭＳ 明朝" w:cs="Times New Roman"/>
          <w:b/>
          <w:bCs/>
          <w:color w:val="2E74B4"/>
          <w:kern w:val="0"/>
          <w:sz w:val="24"/>
          <w:szCs w:val="24"/>
        </w:rPr>
        <w:t>平成4年2月</w:t>
      </w:r>
    </w:p>
    <w:p w14:paraId="6A3DF8DF" w14:textId="77777777" w:rsidR="00F7156E" w:rsidRPr="00F7156E" w:rsidRDefault="00F7156E" w:rsidP="00037D96">
      <w:pPr>
        <w:numPr>
          <w:ilvl w:val="2"/>
          <w:numId w:val="7"/>
        </w:numPr>
        <w:suppressAutoHyphens/>
        <w:spacing w:before="140" w:after="120"/>
        <w:jc w:val="left"/>
        <w:textAlignment w:val="baseline"/>
        <w:outlineLvl w:val="2"/>
        <w:rPr>
          <w:rFonts w:ascii="ＭＳ 明朝" w:eastAsia="Times New Roman" w:hAnsi="ＭＳ 明朝" w:cs="Times New Roman"/>
          <w:b/>
          <w:bCs/>
          <w:color w:val="2E74B4"/>
          <w:kern w:val="0"/>
          <w:sz w:val="24"/>
          <w:szCs w:val="24"/>
        </w:rPr>
      </w:pPr>
      <w:r w:rsidRPr="00F7156E">
        <w:rPr>
          <w:rFonts w:ascii="ＭＳ 明朝" w:eastAsia="Times New Roman" w:hAnsi="ＭＳ 明朝" w:cs="Times New Roman"/>
          <w:b/>
          <w:bCs/>
          <w:color w:val="2E74B4"/>
          <w:kern w:val="0"/>
          <w:sz w:val="24"/>
          <w:szCs w:val="24"/>
        </w:rPr>
        <w:t>平成4年3月</w:t>
      </w:r>
    </w:p>
    <w:p w14:paraId="6681737A" w14:textId="77777777" w:rsidR="00F7156E" w:rsidRPr="00F7156E" w:rsidRDefault="00F7156E" w:rsidP="00037D96">
      <w:pPr>
        <w:pStyle w:val="4"/>
        <w:numPr>
          <w:ilvl w:val="0"/>
          <w:numId w:val="59"/>
        </w:numPr>
      </w:pPr>
      <w:r w:rsidRPr="00F7156E">
        <w:t>平成4年3月23日の夜，被害者安藤文さんの自宅に掛けた電話</w:t>
      </w:r>
    </w:p>
    <w:p w14:paraId="0F3801D0" w14:textId="77777777" w:rsidR="00F7156E" w:rsidRPr="00F7156E" w:rsidRDefault="00F7156E" w:rsidP="00037D96">
      <w:pPr>
        <w:pStyle w:val="5"/>
        <w:numPr>
          <w:ilvl w:val="0"/>
          <w:numId w:val="60"/>
        </w:numPr>
      </w:pPr>
      <w:r w:rsidRPr="00F7156E">
        <w:t>最初に被害者安藤文さんの方から掛けてもらった電話</w:t>
      </w:r>
    </w:p>
    <w:p w14:paraId="72AA51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0AF2F91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4AE4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2223B05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2FB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184AB0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60DF3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3月5日の夜の電話は，長い通話時間ではなかったと思いますが，現在憶えていることも少なくなっています。</w:t>
      </w:r>
    </w:p>
    <w:p w14:paraId="135FD8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01CE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635894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8468E4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25CC28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3DB5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「私，広野さんに私の気持ち伝わっとるとばっかり思うとった。」</w:t>
      </w:r>
    </w:p>
    <w:p w14:paraId="6E5DFE0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6E861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それに対して私は，ちょっとふざけたような声で，「なんやそれ？」と言い返しました。逆上というほどではなかったですが，やや感情を高ぶらせ，彼女は次のように言いました。</w:t>
      </w:r>
    </w:p>
    <w:p w14:paraId="3BF867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A71C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「私，広野さんとつきあう気持ちないってこと。好きな人おるって，付きあっとる人おるってこととおんなじことやろ」</w:t>
      </w:r>
    </w:p>
    <w:p w14:paraId="7CF7586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81C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あとで冷静に考えれば，違った解釈というか受け取り方もできたと思うのですが，そのあとの私の言葉で，彼女はすすり泣きを始めることになります。</w:t>
      </w:r>
    </w:p>
    <w:p w14:paraId="2A2BB8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60BE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1C7232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3FB88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3AD40D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89C8ADC" w14:textId="77777777" w:rsidR="00F7156E" w:rsidRPr="00F7156E" w:rsidRDefault="00F7156E" w:rsidP="00037D96">
      <w:pPr>
        <w:pStyle w:val="5"/>
      </w:pPr>
      <w:r w:rsidRPr="00F7156E">
        <w:t>出先の金沢市久安から掛けているという被害者安藤文さん，両親と話をするつもりで自宅に掛け直すと，すぐに彼女が出た</w:t>
      </w:r>
    </w:p>
    <w:p w14:paraId="5887FA3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739686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AE7A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70A147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50FF9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彼女が自宅ではなく外にいるということを知ったので，この機会に彼女の自宅に電話を掛け，両親に彼女の不可解な言動について説明し，親としての指導監督を促すつもりでした。</w:t>
      </w:r>
    </w:p>
    <w:p w14:paraId="1C6998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056D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平成5年11月28日付の手書きの書面では，この久安のことを3月5日の出来事のように書いてあったと思うのです。外にいるはずの彼女が自宅の電話に出たのは驚きでしたが，先日記</w:t>
      </w:r>
      <w:r w:rsidRPr="00F7156E">
        <w:rPr>
          <w:rFonts w:ascii="Yu Gothic UI" w:eastAsia="Yu Gothic UI" w:hAnsi="Yu Gothic UI" w:cs="Times New Roman"/>
          <w:kern w:val="0"/>
          <w:sz w:val="24"/>
          <w:szCs w:val="24"/>
        </w:rPr>
        <w:lastRenderedPageBreak/>
        <w:t>述を済ませたところの，1月21日深夜の電話でも，午前2時頃に彼女が出ました。</w:t>
      </w:r>
    </w:p>
    <w:p w14:paraId="5D4AE21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D1A10C" w14:textId="77777777" w:rsidR="00F7156E" w:rsidRPr="00F7156E" w:rsidRDefault="00F7156E" w:rsidP="00037D96">
      <w:pPr>
        <w:pStyle w:val="5"/>
      </w:pPr>
      <w:r w:rsidRPr="00F7156E">
        <w:t>3月28日夜の電話で印象的なのは，電話口に時代劇のテレビドラマの音声が聞こえていたこと</w:t>
      </w:r>
    </w:p>
    <w:p w14:paraId="311BFE6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19FBCC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BE8BE9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5AE4F0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D97E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01CC8C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24C648" w14:textId="77777777" w:rsidR="00F7156E" w:rsidRPr="00F7156E" w:rsidRDefault="00F7156E" w:rsidP="00037D96">
      <w:pPr>
        <w:pStyle w:val="5"/>
      </w:pPr>
      <w:r w:rsidRPr="00F7156E">
        <w:t>3月23日の夜の電話，のんきのも思えた被害者安藤文さんの母親の声</w:t>
      </w:r>
    </w:p>
    <w:p w14:paraId="60D774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さきほど考えていたのですが，他の電話機からの割り込みの声であったように思えます。被害者安藤文さんは，ずっとすすり泣く様子で，ほとんど話しませんでした。</w:t>
      </w:r>
    </w:p>
    <w:p w14:paraId="449F1F2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7A5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1BE92A5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B09A71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1C5CF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4C1B9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06FED0F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A356A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その割に話し中というのが余り記憶になく，1つの電話番号で一度に複数の通話ができたのか不明です。1階休憩室の電話は，余り鳴ることがなかったとも思います。</w:t>
      </w:r>
    </w:p>
    <w:p w14:paraId="2D3FB3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CDCBF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151691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D512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122563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F6880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2月の半ば過ぎにも一度，被害者安藤文さんの自宅に電話をしていると思うのですが，そのときは1月21日の夜以来，2度目に父親が出て，このときは被害者安藤文さんに対して，怪訝</w:t>
      </w:r>
      <w:r w:rsidRPr="00F7156E">
        <w:rPr>
          <w:rFonts w:ascii="Yu Gothic UI" w:eastAsia="Yu Gothic UI" w:hAnsi="Yu Gothic UI" w:cs="Times New Roman"/>
          <w:kern w:val="0"/>
          <w:sz w:val="24"/>
          <w:szCs w:val="24"/>
        </w:rPr>
        <w:lastRenderedPageBreak/>
        <w:t>を向けた様子で，電話に出るのか確認をしている様子が伝わりました。</w:t>
      </w:r>
    </w:p>
    <w:p w14:paraId="270426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53EDD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37D1A14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025EE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たぶん，被告発人小島裕史裁判長は，その審理の公判で結審をする腹づもりだったとも考えられるのですが，次回判決という告知はありませんでした。</w:t>
      </w:r>
    </w:p>
    <w:p w14:paraId="4A2E063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B140B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450CF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B22F5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彼女の母親の声は，「いつまで話とるがぁ」でしたが，不満をぶつけたものの優しい声でした。なにか他に電話が掛かるとか，そういう用事があったのかもしれません。</w:t>
      </w:r>
    </w:p>
    <w:p w14:paraId="7ACFC5E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E8BE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そういえば，一度，彼女の自宅の電話で，会話中に他から電話が掛かり，切り替えをするような話が出たかもしれません。これはずっと眠っていた記憶で，それも曖昧模糊としています。</w:t>
      </w:r>
    </w:p>
    <w:p w14:paraId="6EF391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297D29" w14:textId="77777777" w:rsidR="00F7156E" w:rsidRPr="00F7156E" w:rsidRDefault="00F7156E" w:rsidP="00037D96">
      <w:pPr>
        <w:pStyle w:val="5"/>
      </w:pPr>
      <w:r w:rsidRPr="00F7156E">
        <w:t>今から東力2丁目の自宅アパートに来るようにいうと，「行ける，行けるけ</w:t>
      </w:r>
      <w:r w:rsidRPr="00F7156E">
        <w:lastRenderedPageBreak/>
        <w:t>ど，今日は行けん」と答え，理由を問い詰めると「怖い」と答えた</w:t>
      </w:r>
    </w:p>
    <w:p w14:paraId="7FB34E8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1CD994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21FD0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79899DE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F7ACA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して理由をたずねると，これも時間をおいて「怖い」と答えました。私は，「怖くさせたん，お前やろ，怖けりゃこんでいいわい。彼氏おるんやったら彼氏だけにしておけや。彼氏かわいそうやろ。」などと説教をする感じでいいました。</w:t>
      </w:r>
    </w:p>
    <w:p w14:paraId="14C9DD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5544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252AAD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49D619" w14:textId="77777777" w:rsidR="00F7156E" w:rsidRPr="00F7156E" w:rsidRDefault="00F7156E" w:rsidP="00037D96">
      <w:pPr>
        <w:pStyle w:val="4"/>
      </w:pPr>
      <w:r w:rsidRPr="00F7156E">
        <w:t>平成4年3月23日の夜の電話を終えてから同年4月1日の傷害・準強姦の日を迎えるまでの状況</w:t>
      </w:r>
    </w:p>
    <w:p w14:paraId="38A76C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0A0B87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5883E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平成5年11月28日付の手書きの書面を見れば細かく確認できることもあるのですが，今は自分の記憶のまま，わかる範囲のことを記述していきます。この間に運行は3回あったと思います。</w:t>
      </w:r>
    </w:p>
    <w:p w14:paraId="19C8D3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6EE02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29日が日曜日だとcalコマンドで確認しました。土曜日の夜は関係者KYNの黒田二丁目のマンションに遊びに行き，そのまま朝まで寝ていました。起きたとき仕事に出たと聞いたので，すぐに出て自宅アパートに戻りました。</w:t>
      </w:r>
    </w:p>
    <w:p w14:paraId="60994B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3E79F7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calコマンドのカレンダーをみると，24日から26日の運行，26日から28日の土曜日までの運行，休み明けの30日から4月1日までの運行があったものとわかります。</w:t>
      </w:r>
    </w:p>
    <w:p w14:paraId="17DECA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0BFBB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3BC3E2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4D0BA1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とりわけ印象に残るのが，24日に出発したと思われる加賀市から宇都宮市への運行でした。</w:t>
      </w:r>
    </w:p>
    <w:p w14:paraId="367F10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3AF38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341A52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0CA4663" w14:textId="77777777" w:rsidR="00F7156E" w:rsidRPr="00F7156E" w:rsidRDefault="00F7156E" w:rsidP="00037D96">
      <w:pPr>
        <w:pStyle w:val="5"/>
        <w:numPr>
          <w:ilvl w:val="0"/>
          <w:numId w:val="61"/>
        </w:numPr>
      </w:pPr>
      <w:r w:rsidRPr="00F7156E">
        <w:lastRenderedPageBreak/>
        <w:t>加賀市大聖寺の大同工業から栃木県宇都宮市に荷物を運んだ運行</w:t>
      </w:r>
    </w:p>
    <w:p w14:paraId="1AFB2E5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312E7CE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7B73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前にネットで調べたところ，正確には大聖寺ではなく，加賀市熊坂が住所になるのかもしれません。ただ，私の記憶では大聖寺の町中にありました。</w:t>
      </w:r>
    </w:p>
    <w:p w14:paraId="1E08FD7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EF72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加賀温泉郷の片山津温泉，山中温泉，山城温泉に比べ，知名度は低そうですが，市役所もある加賀市の中心部が大聖寺と聞きます。大聖寺藩という藩政の歴史もあるようです。</w:t>
      </w:r>
    </w:p>
    <w:p w14:paraId="520597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B80338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4044794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DEEB4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6987B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690E4B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4FA1FF3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C9B6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195A0A5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4B31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15A9699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4426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148172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51AACA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2B5E31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7A942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136D63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686068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3EB69A8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E5218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2E89D8E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52DBF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ACDD9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15D3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ちょうどその頃に，栃木県内で石灰を積んで七尾市に向かったとき，関越トンネルで通行止めに遭遇し，大渋滞で七尾市に着いたのが夕方近くということがありました。</w:t>
      </w:r>
    </w:p>
    <w:p w14:paraId="4E5484A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72B45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1A7C6E9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ABE8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07FDBF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CB406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1157D2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142764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1DC1636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0E60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0593F8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8A0C9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12日付として花園インターで降りた領収書が11,050円となっています。日付が変わる前に降りていたようですが，当時の高速道路の領収書に時間の刻印はありません。これもどこのインターから乗ったのか気になっています。</w:t>
      </w:r>
    </w:p>
    <w:p w14:paraId="6B5AEF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A90900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36F1FDB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A0010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行が2月28日から3月1日となっていたので，これもcalコマンドで確認したところ平成4年は2月が29日までありました。太陽鉱油の領収書は国道8号金沢という意味の記載でしたが，場所はほとんど河北郡津幡町で，検問所の近くだったと思います。</w:t>
      </w:r>
    </w:p>
    <w:p w14:paraId="2154E47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CE02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0A3AFF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6D1A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市場急配センターの業務日報と領収書ですが，被告発人松平日出男は見つからないといって3月分は渡してくれませんでした。</w:t>
      </w:r>
    </w:p>
    <w:p w14:paraId="3898D34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ED0E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76634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A5FFB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積み荷と思われる「品名」の項目が，「B脂」とあり，小松市からの積み込みとなっていますが，これはよく憶えている仕事でした。食肉の工場に皮を剥いだ大きな牛が上からぶら下げられていました。けっこう衝撃の光景でした。</w:t>
      </w:r>
    </w:p>
    <w:p w14:paraId="2F3773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52775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5FB8AD9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E8CF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そもそも大宮というのが，東北自動車道からは離れているのではないかと思います。大利根というのは聞いたことがありますが，調べてみないと場所がわかりません。</w:t>
      </w:r>
    </w:p>
    <w:p w14:paraId="607D8EE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E07C5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Googleマップで検索しても大利根という地名は見当たらないものの，情報が加須市に集中しています。その加須市の左上には羽生市が見えました。</w:t>
      </w:r>
    </w:p>
    <w:p w14:paraId="7E0F5E4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EA01AD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4F317BB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6534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1D9F556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49C34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ざっと2月の業務日報に目を通したところ，2月14日に大阪の本場市場に行き，空荷で戻っていたのも意外でしたが，その次の運行の出発が2月17日となっていました。</w:t>
      </w:r>
    </w:p>
    <w:p w14:paraId="7792063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044BE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17E1EA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E4EF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79C0D47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5A41D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そういえば阿蘇に似た漢字の郡部があったことを思い出しました。調べたところ「安蘇郡」とあります。読み方まで熊本県の阿蘇と同じ「あそ」ぐんのようです。</w:t>
      </w:r>
    </w:p>
    <w:p w14:paraId="340E33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D836B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44B7DAF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579FA0" w14:textId="77777777" w:rsidR="00F7156E" w:rsidRPr="00F7156E" w:rsidRDefault="00F7156E" w:rsidP="00037D96">
      <w:pPr>
        <w:pStyle w:val="5"/>
      </w:pPr>
      <w:r w:rsidRPr="00F7156E">
        <w:t>協共運送の仕事だった加賀市の大同工業から栃木県宇都宮市への運行</w:t>
      </w:r>
    </w:p>
    <w:p w14:paraId="2893A6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437797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E098A8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2F13E19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320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協共運送のことで強く記憶にあるのは2月の初めの九州，福岡市への運行でした。九州に協共運送の営業所があるらしく，九州自動車道から何度か電話を掛けさせられていました。</w:t>
      </w:r>
    </w:p>
    <w:p w14:paraId="60D3C6B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77C57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382CA9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46750B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それだけに思い出の場所でもありましたが，一晩泊まるといたたまれなくなり，私は被告発人松平日出男に空車で帰ると言って，九州自動車道に乗ったのです。鳥栖インターから太宰府イン</w:t>
      </w:r>
      <w:r w:rsidRPr="00F7156E">
        <w:rPr>
          <w:rFonts w:ascii="Yu Gothic UI" w:eastAsia="Yu Gothic UI" w:hAnsi="Yu Gothic UI" w:cs="Times New Roman"/>
          <w:kern w:val="0"/>
          <w:sz w:val="24"/>
          <w:szCs w:val="24"/>
        </w:rPr>
        <w:lastRenderedPageBreak/>
        <w:t>ターがあって，その先が福岡インターだったと思います。</w:t>
      </w:r>
    </w:p>
    <w:p w14:paraId="2A8FD4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D9B97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3DAC72A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BB65C1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3DF78A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C85D6D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15905AF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FD78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600BC70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E083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同じ工場か確認できませんが，ちょうど同じ工業団地にある工場が，オウム真理教の教団に買収され，アジトのようになっていたと，何かの情報で知りました。</w:t>
      </w:r>
    </w:p>
    <w:p w14:paraId="462006C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AFFF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オカムラ鉄工乗っ取り事件 - Wikipedia https://t.co/qpW4aHqD04 社長は教団の在家信者で、教祖の麻原彰晃に相談したことから、</w:t>
      </w:r>
    </w:p>
    <w:p w14:paraId="5BE9556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教団が経営に関与することになった。麻原は「2ヶ月で無借金経営にする」と豪語し、1992年（平成4年）9月14日に自らが社長に就任 した。</w:t>
      </w:r>
    </w:p>
    <w:p w14:paraId="217DEE9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737DE9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356333B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C43D9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387A92B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15BE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(1) 麻原を石川県で見た！ オカムラ鉄工 岐部哲也、林郁雄逮捕 松本剛 - YouTube https://t.co/RBnBhmOZTq</w:t>
      </w:r>
    </w:p>
    <w:p w14:paraId="4E8B9D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D372B6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2888C3C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1CB1CA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081631F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686C22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0AD2C5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2FE2AA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7BB7CB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05A3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54555E7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A15D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62094B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9AE099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44B27A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E16989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この話は，もともとあのワンマン社長の中西運輸商から仕事を奪うという点で引っ掛かりがあったのですが，平成2年2月の初めに福岡の協共運送の営業所に電話をさせられた時点では，</w:t>
      </w:r>
      <w:r w:rsidRPr="00F7156E">
        <w:rPr>
          <w:rFonts w:ascii="Yu Gothic UI" w:eastAsia="Yu Gothic UI" w:hAnsi="Yu Gothic UI" w:cs="Times New Roman"/>
          <w:kern w:val="0"/>
          <w:sz w:val="24"/>
          <w:szCs w:val="24"/>
        </w:rPr>
        <w:lastRenderedPageBreak/>
        <w:t>目的を達成したのかと思える状況でした。</w:t>
      </w:r>
    </w:p>
    <w:p w14:paraId="13E81A7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4B2F2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415BC2C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4D2D0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43C6523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A4D09F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6884C1A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8059A2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19F7A16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BF716E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6137524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5C088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3FC0906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9711D2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637767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6B89B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以前の検索では情報が出てきたのですが，今，Googleマップでオレンジ団地を検索すると，情報が見つかりませんなどと出てきました。</w:t>
      </w:r>
    </w:p>
    <w:p w14:paraId="23292E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F3A5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Googleで「松任市　オレンジ団地」，「石川県　オレンジ団地」と検索をしても情報が見つからなくなっているようです。Twilogには情報が残っていると思います。</w:t>
      </w:r>
    </w:p>
    <w:p w14:paraId="070E4A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A4AAFA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2E42B63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05586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kk_hirono（刑事告発・非常上告＿金沢地方検察庁御中）｜kk_hirono（刑事告発・非常上告＿金沢地方検察庁御中） 日時：2020-08-23 21:56／2018/12/04 16:11 URL： https://twitter.com/kk_hirono/status/1297518192407924736 https://twitter.com/kk_hirono/status/1069851697789382661</w:t>
      </w:r>
    </w:p>
    <w:p w14:paraId="7C24BF0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8C166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1E84542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9DE24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24FE331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6FA611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kk_hirono（刑事告発・非常上告＿金沢地方検察庁御中）｜kk_hirono（刑事告発・非常上告＿金沢地方検察庁御中） 日時：2020-08-23 21:57／2018/12/04 16:13 URL： https://twitter.com/kk_hirono/status/1297518219960283137 https://twitter.com/kk_hirono/status/1069852186966802432</w:t>
      </w:r>
    </w:p>
    <w:p w14:paraId="0E6B1BC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1651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Googleマップでは、「オレンジ団地」としても「おれんじ団地」としても該当はありませんでした。全国的に見れば、ありそうに思っていたのですが、思っていた以上に珍しい名称だったようです。</w:t>
      </w:r>
    </w:p>
    <w:p w14:paraId="794746C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E72918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4C4627C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711CE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kk_hirono（刑事告発・非常上告＿金沢地方検察庁御中）｜kk_hirono（刑事告発・非常上告＿金沢地方検察庁御中） 日時：2020-08-23 21:57／2018/12/04 16:18 URL： https://twitter.com/kk_hirono/status/1297518277241925633 https://twitter.com/kk_hirono/status/1069853461003423744</w:t>
      </w:r>
    </w:p>
    <w:p w14:paraId="206E2C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B2A8C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0A01AC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D31DBF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7CD169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8C47A7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kk_hirono（刑事告発・非常上告＿金沢地方検察庁御中）｜kk_hirono（刑事告発・非常上告＿金沢地方検察庁御中） 日時：2020-08-23 21:57／2018/12/04 16:27 URL： https://twitter.com/kk_hirono/status/1297518350671568897 https://twitter.com/kk_hirono/status/1069855629924171777</w:t>
      </w:r>
    </w:p>
    <w:p w14:paraId="749A108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579C0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3AD4E8F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4FAA61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kk_hironoのリツイート　▶▶▶</w:t>
      </w:r>
    </w:p>
    <w:p w14:paraId="6EC1E5E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F9E38F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RT kk_hirono（刑事告発・非常上告＿金沢地方検察庁御中）｜kk_hirono（刑事告発・非常上告＿金沢地方検察庁御中） 日時：2020-08-23 21:57／2018/12/04 16:30 URL： https://twitter.com/kk_hirono/status/1297518417218400256 https://twitter.com/kk_hirono/status/1069856452947263488</w:t>
      </w:r>
    </w:p>
    <w:p w14:paraId="13FD533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86D86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1CD62D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5FA49C7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刑事告発・非常上告＿金沢地方検察庁御中(@kk_hirono)/「オレンジ団地」の検索結果 - Twilog https://t.co/pogz84nhto</w:t>
      </w:r>
    </w:p>
    <w:p w14:paraId="4913A36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16F766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奉納＼さらば弁護士鉄道・泥棒神社の物語(@hirono_hideki)/「オレンジ団地」の検索結果 - Twilog https://t.co/XosVt14JWg ツイ ートが見つかりませんでした</w:t>
      </w:r>
    </w:p>
    <w:p w14:paraId="7C1E807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3466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2A51BD8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CE1914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148E4BF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2045AE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C1F4D04"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7DA862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浜口商運 - Google 検索 </w:t>
      </w:r>
      <w:hyperlink r:id="rId13">
        <w:r w:rsidRPr="00F7156E">
          <w:rPr>
            <w:rFonts w:ascii="Yu Gothic UI" w:eastAsia="Yu Gothic UI" w:hAnsi="Yu Gothic UI" w:cs="Times New Roman"/>
            <w:color w:val="0000FF"/>
            <w:kern w:val="0"/>
            <w:sz w:val="24"/>
            <w:szCs w:val="24"/>
            <w:u w:val="single" w:color="0000FF"/>
          </w:rPr>
          <w:t>https://t.co/f0pI29A2q9</w:t>
        </w:r>
      </w:hyperlink>
    </w:p>
    <w:p w14:paraId="6558FE4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220A70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59B5070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10DB233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大網商事 - Google 検索 https://t.co/iHU3nsnA9l</w:t>
      </w:r>
    </w:p>
    <w:p w14:paraId="41E3752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E1280D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36E63F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A0CD7D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19C14D51"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27BFD9B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61031A7"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4D83E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lastRenderedPageBreak/>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56CACDA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D4130A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08F34E9C"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91B5A0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295A014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CF0044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1EE1829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C5CCB6D"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1EF5013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83D8F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その後の関係は全く確認をしていませんが，被告発人大網健二は，ちょうど一年ほど前の昭</w:t>
      </w:r>
      <w:r w:rsidRPr="00F7156E">
        <w:rPr>
          <w:rFonts w:ascii="Yu Gothic UI" w:eastAsia="Yu Gothic UI" w:hAnsi="Yu Gothic UI" w:cs="Times New Roman"/>
          <w:kern w:val="0"/>
          <w:sz w:val="24"/>
          <w:szCs w:val="24"/>
        </w:rPr>
        <w:lastRenderedPageBreak/>
        <w:t>和59年4月頃の金沢市場輸送の入社と同じく，少し期間は短く6月頃までだったと思いますが，私の紹介で中西運輸商に入社し，4トン車で長距離運転手の仕事をしていました。</w:t>
      </w:r>
    </w:p>
    <w:p w14:paraId="2CC6455F"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4D6006AE"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77ED31C0"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19A8C3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0101B808"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9FDB82A"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558EF202"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67E7185B"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279E4EE6"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7F45A059"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一枚かんだのは後発の被告発人松平日出男だった可能性もありそうに思えるところがあります。被告発人松平日出男も中古車販売の経営の経験とともに，車の保険に関しても精通していた</w:t>
      </w:r>
      <w:r w:rsidRPr="00F7156E">
        <w:rPr>
          <w:rFonts w:ascii="Yu Gothic UI" w:eastAsia="Yu Gothic UI" w:hAnsi="Yu Gothic UI" w:cs="Times New Roman"/>
          <w:kern w:val="0"/>
          <w:sz w:val="24"/>
          <w:szCs w:val="24"/>
        </w:rPr>
        <w:lastRenderedPageBreak/>
        <w:t>らしく金沢市場輸送の保険の問題も一手に担当していた様子です。能生町と北九州の事故のことがありました。</w:t>
      </w:r>
    </w:p>
    <w:p w14:paraId="2D256B8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0F9AAA75"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r w:rsidRPr="00F7156E">
        <w:rPr>
          <w:rFonts w:ascii="Yu Gothic UI" w:eastAsia="Yu Gothic UI" w:hAnsi="Yu Gothic UI" w:cs="Times New Roman"/>
          <w:kern w:val="0"/>
          <w:sz w:val="24"/>
          <w:szCs w:val="24"/>
        </w:rP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られる公益性になります。</w:t>
      </w:r>
    </w:p>
    <w:p w14:paraId="3B89F583" w14:textId="77777777" w:rsidR="00F7156E" w:rsidRPr="00F7156E" w:rsidRDefault="00F7156E" w:rsidP="00F7156E">
      <w:pPr>
        <w:suppressAutoHyphens/>
        <w:spacing w:after="140"/>
        <w:jc w:val="left"/>
        <w:textAlignment w:val="baseline"/>
        <w:rPr>
          <w:rFonts w:ascii="Yu Gothic UI" w:eastAsia="Yu Gothic UI" w:hAnsi="Yu Gothic UI" w:cs="Times New Roman"/>
          <w:kern w:val="0"/>
          <w:sz w:val="24"/>
          <w:szCs w:val="24"/>
        </w:rPr>
      </w:pPr>
    </w:p>
    <w:p w14:paraId="369C8678" w14:textId="77777777" w:rsidR="00F7156E" w:rsidRPr="00F7156E" w:rsidRDefault="00F7156E" w:rsidP="00037D96">
      <w:pPr>
        <w:pStyle w:val="3"/>
      </w:pPr>
      <w:r w:rsidRPr="00F7156E">
        <w:t>平成4年4月1日の傷害・準強姦事件</w:t>
      </w:r>
    </w:p>
    <w:p w14:paraId="2DDF884E" w14:textId="77777777" w:rsidR="00F7156E" w:rsidRPr="00F7156E" w:rsidRDefault="00F7156E" w:rsidP="00037D96">
      <w:pPr>
        <w:pStyle w:val="4"/>
        <w:numPr>
          <w:ilvl w:val="0"/>
          <w:numId w:val="62"/>
        </w:numPr>
      </w:pPr>
    </w:p>
    <w:p w14:paraId="737CE296" w14:textId="77777777" w:rsidR="00F7156E" w:rsidRPr="00F7156E" w:rsidRDefault="00F7156E" w:rsidP="00F7156E">
      <w:pPr>
        <w:suppressAutoHyphens/>
        <w:jc w:val="left"/>
        <w:textAlignment w:val="baseline"/>
        <w:rPr>
          <w:rFonts w:ascii="Yu Gothic UI" w:eastAsia="Yu Gothic UI" w:hAnsi="Yu Gothic UI" w:cs="Yu Gothic UI"/>
          <w:kern w:val="0"/>
          <w:sz w:val="20"/>
          <w:szCs w:val="24"/>
        </w:rPr>
      </w:pPr>
    </w:p>
    <w:p w14:paraId="274B88DA" w14:textId="7040CD33" w:rsidR="00F7156E" w:rsidRPr="00F7156E" w:rsidRDefault="00F7156E" w:rsidP="00F7156E"/>
    <w:sectPr w:rsidR="00F7156E" w:rsidRPr="00F7156E">
      <w:footerReference w:type="default" r:id="rId14"/>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40A8E" w14:textId="77777777" w:rsidR="003C7D9D" w:rsidRDefault="003C7D9D" w:rsidP="00F7156E">
      <w:r>
        <w:separator/>
      </w:r>
    </w:p>
  </w:endnote>
  <w:endnote w:type="continuationSeparator" w:id="0">
    <w:p w14:paraId="500478C9" w14:textId="77777777" w:rsidR="003C7D9D" w:rsidRDefault="003C7D9D" w:rsidP="00F71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Yu Gothic UI">
    <w:panose1 w:val="020B05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94EC" w14:textId="77777777" w:rsidR="003C7D9D" w:rsidRDefault="003C7D9D">
    <w:pPr>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7CB0D" w14:textId="77777777" w:rsidR="003C7D9D" w:rsidRDefault="003C7D9D" w:rsidP="00F7156E">
      <w:r>
        <w:separator/>
      </w:r>
    </w:p>
  </w:footnote>
  <w:footnote w:type="continuationSeparator" w:id="0">
    <w:p w14:paraId="48188677" w14:textId="77777777" w:rsidR="003C7D9D" w:rsidRDefault="003C7D9D" w:rsidP="00F71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459A7E42"/>
    <w:lvl w:ilvl="0">
      <w:start w:val="1"/>
      <w:numFmt w:val="decimal"/>
      <w:lvlText w:val="第%1."/>
      <w:lvlJc w:val="left"/>
      <w:pPr>
        <w:tabs>
          <w:tab w:val="num" w:pos="720"/>
        </w:tabs>
        <w:ind w:left="0" w:firstLine="0"/>
      </w:pPr>
      <w:rPr>
        <w:rFonts w:hint="eastAsia"/>
        <w:spacing w:val="0"/>
      </w:rPr>
    </w:lvl>
    <w:lvl w:ilvl="1">
      <w:start w:val="2"/>
      <w:numFmt w:val="decimal"/>
      <w:lvlText w:val="%2."/>
      <w:lvlJc w:val="left"/>
      <w:pPr>
        <w:tabs>
          <w:tab w:val="num" w:pos="1080"/>
        </w:tabs>
        <w:ind w:left="0" w:firstLine="0"/>
      </w:pPr>
      <w:rPr>
        <w:rFonts w:hint="eastAsia"/>
        <w:spacing w:val="0"/>
      </w:rPr>
    </w:lvl>
    <w:lvl w:ilvl="2">
      <w:start w:val="1"/>
      <w:numFmt w:val="decimal"/>
      <w:lvlText w:val="(%3)."/>
      <w:lvlJc w:val="left"/>
      <w:pPr>
        <w:tabs>
          <w:tab w:val="num" w:pos="1440"/>
        </w:tabs>
        <w:ind w:left="0" w:firstLine="0"/>
      </w:pPr>
      <w:rPr>
        <w:rFonts w:hint="eastAsia"/>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ind w:left="0" w:firstLine="0"/>
      </w:pPr>
      <w:rPr>
        <w:rFonts w:hint="eastAsia"/>
        <w:color w:val="FF0000"/>
        <w:spacing w:val="0"/>
        <w:sz w:val="24"/>
        <w:szCs w:val="24"/>
      </w:rPr>
    </w:lvl>
    <w:lvl w:ilvl="5">
      <w:start w:val="1"/>
      <w:numFmt w:val="decimal"/>
      <w:suff w:val="nothing"/>
      <w:lvlText w:val="a. "/>
      <w:lvlJc w:val="left"/>
      <w:pPr>
        <w:ind w:left="0" w:firstLine="0"/>
      </w:pPr>
      <w:rPr>
        <w:rFonts w:hint="eastAsia"/>
        <w:spacing w:val="0"/>
        <w:sz w:val="24"/>
        <w:szCs w:val="24"/>
      </w:rPr>
    </w:lvl>
    <w:lvl w:ilvl="6">
      <w:start w:val="1"/>
      <w:numFmt w:val="decimal"/>
      <w:suff w:val="nothing"/>
      <w:lvlText w:val=""/>
      <w:lvlJc w:val="left"/>
      <w:pPr>
        <w:ind w:left="0" w:firstLine="0"/>
      </w:pPr>
      <w:rPr>
        <w:rFonts w:hint="eastAsia"/>
        <w:spacing w:val="0"/>
      </w:rPr>
    </w:lvl>
    <w:lvl w:ilvl="7">
      <w:start w:val="1"/>
      <w:numFmt w:val="decimal"/>
      <w:suff w:val="nothing"/>
      <w:lvlText w:val=""/>
      <w:lvlJc w:val="left"/>
      <w:pPr>
        <w:ind w:left="0" w:firstLine="0"/>
      </w:pPr>
      <w:rPr>
        <w:rFonts w:hint="eastAsia"/>
        <w:spacing w:val="0"/>
      </w:rPr>
    </w:lvl>
    <w:lvl w:ilvl="8">
      <w:start w:val="1"/>
      <w:numFmt w:val="decimal"/>
      <w:suff w:val="nothing"/>
      <w:lvlText w:val=""/>
      <w:lvlJc w:val="left"/>
      <w:pPr>
        <w:ind w:left="0" w:firstLine="0"/>
      </w:pPr>
      <w:rPr>
        <w:rFonts w:hint="eastAsia"/>
        <w:spacing w:val="0"/>
      </w:rPr>
    </w:lvl>
  </w:abstractNum>
  <w:abstractNum w:abstractNumId="1" w15:restartNumberingAfterBreak="0">
    <w:nsid w:val="0D396C8F"/>
    <w:multiLevelType w:val="hybridMultilevel"/>
    <w:tmpl w:val="A19C724C"/>
    <w:lvl w:ilvl="0" w:tplc="3796BF0A">
      <w:start w:val="1"/>
      <w:numFmt w:val="aiueoFullWidth"/>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 w15:restartNumberingAfterBreak="0">
    <w:nsid w:val="291D6ADF"/>
    <w:multiLevelType w:val="hybridMultilevel"/>
    <w:tmpl w:val="6E2286BC"/>
    <w:lvl w:ilvl="0" w:tplc="D576A7AE">
      <w:start w:val="1"/>
      <w:numFmt w:val="decimal"/>
      <w:pStyle w:val="1"/>
      <w:lvlText w:val="第%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5205B82"/>
    <w:multiLevelType w:val="hybridMultilevel"/>
    <w:tmpl w:val="CE784C70"/>
    <w:lvl w:ilvl="0" w:tplc="D6064D2A">
      <w:start w:val="1"/>
      <w:numFmt w:val="aiueoFullWidth"/>
      <w:pStyle w:val="5"/>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7AD2876"/>
    <w:multiLevelType w:val="hybridMultilevel"/>
    <w:tmpl w:val="A664C8C2"/>
    <w:lvl w:ilvl="0" w:tplc="4F8E4DB0">
      <w:start w:val="1"/>
      <w:numFmt w:val="decimal"/>
      <w:pStyle w:val="2"/>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7"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8"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9" w15:restartNumberingAfterBreak="0">
    <w:nsid w:val="72631CCB"/>
    <w:multiLevelType w:val="hybridMultilevel"/>
    <w:tmpl w:val="3CDC11A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C050D16"/>
    <w:multiLevelType w:val="hybridMultilevel"/>
    <w:tmpl w:val="5A026D80"/>
    <w:lvl w:ilvl="0" w:tplc="548011E0">
      <w:start w:val="1"/>
      <w:numFmt w:val="decimal"/>
      <w:pStyle w:val="3"/>
      <w:lvlText w:val="(%1)."/>
      <w:lvlJc w:val="left"/>
      <w:pPr>
        <w:ind w:left="704" w:hanging="420"/>
      </w:pPr>
      <w:rPr>
        <w:rFonts w:hint="eastAsia"/>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num w:numId="1">
    <w:abstractNumId w:val="1"/>
  </w:num>
  <w:num w:numId="2">
    <w:abstractNumId w:val="5"/>
  </w:num>
  <w:num w:numId="3">
    <w:abstractNumId w:val="10"/>
  </w:num>
  <w:num w:numId="4">
    <w:abstractNumId w:val="3"/>
  </w:num>
  <w:num w:numId="5">
    <w:abstractNumId w:val="4"/>
  </w:num>
  <w:num w:numId="6">
    <w:abstractNumId w:val="0"/>
  </w:num>
  <w:num w:numId="7">
    <w:abstractNumId w:val="8"/>
  </w:num>
  <w:num w:numId="8">
    <w:abstractNumId w:val="2"/>
  </w:num>
  <w:num w:numId="9">
    <w:abstractNumId w:val="6"/>
  </w:num>
  <w:num w:numId="10">
    <w:abstractNumId w:val="7"/>
  </w:num>
  <w:num w:numId="11">
    <w:abstractNumId w:val="9"/>
  </w:num>
  <w:num w:numId="12">
    <w:abstractNumId w:val="1"/>
    <w:lvlOverride w:ilvl="0">
      <w:startOverride w:val="1"/>
    </w:lvlOverride>
  </w:num>
  <w:num w:numId="13">
    <w:abstractNumId w:val="10"/>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
    <w:lvlOverride w:ilvl="0">
      <w:startOverride w:val="1"/>
    </w:lvlOverride>
  </w:num>
  <w:num w:numId="17">
    <w:abstractNumId w:val="4"/>
    <w:lvlOverride w:ilvl="0">
      <w:startOverride w:val="1"/>
    </w:lvlOverride>
  </w:num>
  <w:num w:numId="18">
    <w:abstractNumId w:val="1"/>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10"/>
    <w:lvlOverride w:ilvl="0">
      <w:startOverride w:val="1"/>
    </w:lvlOverride>
  </w:num>
  <w:num w:numId="22">
    <w:abstractNumId w:val="1"/>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10"/>
    <w:lvlOverride w:ilvl="0">
      <w:startOverride w:val="1"/>
    </w:lvlOverride>
  </w:num>
  <w:num w:numId="26">
    <w:abstractNumId w:val="1"/>
    <w:lvlOverride w:ilvl="0">
      <w:startOverride w:val="1"/>
    </w:lvlOverride>
  </w:num>
  <w:num w:numId="27">
    <w:abstractNumId w:val="4"/>
    <w:lvlOverride w:ilvl="0">
      <w:startOverride w:val="1"/>
    </w:lvlOverride>
  </w:num>
  <w:num w:numId="28">
    <w:abstractNumId w:val="5"/>
    <w:lvlOverride w:ilvl="0">
      <w:startOverride w:val="1"/>
    </w:lvlOverride>
  </w:num>
  <w:num w:numId="29">
    <w:abstractNumId w:val="10"/>
    <w:lvlOverride w:ilvl="0">
      <w:startOverride w:val="1"/>
    </w:lvlOverride>
  </w:num>
  <w:num w:numId="30">
    <w:abstractNumId w:val="1"/>
    <w:lvlOverride w:ilvl="0">
      <w:startOverride w:val="1"/>
    </w:lvlOverride>
  </w:num>
  <w:num w:numId="31">
    <w:abstractNumId w:val="4"/>
    <w:lvlOverride w:ilvl="0">
      <w:startOverride w:val="1"/>
    </w:lvlOverride>
  </w:num>
  <w:num w:numId="32">
    <w:abstractNumId w:val="1"/>
    <w:lvlOverride w:ilvl="0">
      <w:startOverride w:val="1"/>
    </w:lvlOverride>
  </w:num>
  <w:num w:numId="33">
    <w:abstractNumId w:val="10"/>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1"/>
    <w:lvlOverride w:ilvl="0">
      <w:startOverride w:val="1"/>
    </w:lvlOverride>
  </w:num>
  <w:num w:numId="41">
    <w:abstractNumId w:val="4"/>
    <w:lvlOverride w:ilvl="0">
      <w:startOverride w:val="1"/>
    </w:lvlOverride>
  </w:num>
  <w:num w:numId="42">
    <w:abstractNumId w:val="4"/>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4"/>
    <w:lvlOverride w:ilvl="0">
      <w:startOverride w:val="1"/>
    </w:lvlOverride>
  </w:num>
  <w:num w:numId="47">
    <w:abstractNumId w:val="5"/>
    <w:lvlOverride w:ilvl="0">
      <w:startOverride w:val="3"/>
    </w:lvlOverride>
  </w:num>
  <w:num w:numId="48">
    <w:abstractNumId w:val="10"/>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4"/>
    <w:lvlOverride w:ilvl="0">
      <w:startOverride w:val="1"/>
    </w:lvlOverride>
  </w:num>
  <w:num w:numId="52">
    <w:abstractNumId w:val="1"/>
    <w:lvlOverride w:ilvl="0">
      <w:startOverride w:val="1"/>
    </w:lvlOverride>
  </w:num>
  <w:num w:numId="53">
    <w:abstractNumId w:val="4"/>
    <w:lvlOverride w:ilvl="0">
      <w:startOverride w:val="1"/>
    </w:lvlOverride>
  </w:num>
  <w:num w:numId="54">
    <w:abstractNumId w:val="1"/>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4"/>
    <w:lvlOverride w:ilvl="0">
      <w:startOverride w:val="1"/>
    </w:lvlOverride>
  </w:num>
  <w:num w:numId="61">
    <w:abstractNumId w:val="4"/>
    <w:lvlOverride w:ilvl="0">
      <w:startOverride w:val="1"/>
    </w:lvlOverride>
  </w:num>
  <w:num w:numId="62">
    <w:abstractNumId w:val="1"/>
    <w:lvlOverride w:ilvl="0">
      <w:startOverride w:val="1"/>
    </w:lvlOverride>
  </w:num>
  <w:num w:numId="63">
    <w:abstractNumId w:val="4"/>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defaultTabStop w:val="840"/>
  <w:drawingGridHorizontalSpacing w:val="120"/>
  <w:drawingGridVerticalSpacing w:val="505"/>
  <w:displayHorizontalDrawingGridEvery w:val="0"/>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1A"/>
    <w:rsid w:val="00037D96"/>
    <w:rsid w:val="000F1F13"/>
    <w:rsid w:val="0012073E"/>
    <w:rsid w:val="001A7B61"/>
    <w:rsid w:val="001D1309"/>
    <w:rsid w:val="0027381A"/>
    <w:rsid w:val="00314628"/>
    <w:rsid w:val="003A471B"/>
    <w:rsid w:val="003C7D9D"/>
    <w:rsid w:val="003F5CB2"/>
    <w:rsid w:val="0046097A"/>
    <w:rsid w:val="004D545A"/>
    <w:rsid w:val="00527153"/>
    <w:rsid w:val="005D3379"/>
    <w:rsid w:val="00613DC4"/>
    <w:rsid w:val="00680762"/>
    <w:rsid w:val="0069708C"/>
    <w:rsid w:val="006B2CAB"/>
    <w:rsid w:val="007F0C26"/>
    <w:rsid w:val="00934DA7"/>
    <w:rsid w:val="00966B9F"/>
    <w:rsid w:val="00975015"/>
    <w:rsid w:val="00A82CD9"/>
    <w:rsid w:val="00C35484"/>
    <w:rsid w:val="00C72AA1"/>
    <w:rsid w:val="00CD0A9E"/>
    <w:rsid w:val="00D7324D"/>
    <w:rsid w:val="00E3747A"/>
    <w:rsid w:val="00EE603E"/>
    <w:rsid w:val="00F0618C"/>
    <w:rsid w:val="00F415FA"/>
    <w:rsid w:val="00F56D40"/>
    <w:rsid w:val="00F7156E"/>
    <w:rsid w:val="00FD2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1D700ED"/>
  <w15:chartTrackingRefBased/>
  <w15:docId w15:val="{14FD95D5-EECA-4A14-9542-C73AB566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9"/>
    <w:qFormat/>
    <w:rsid w:val="00314628"/>
    <w:pPr>
      <w:numPr>
        <w:numId w:val="4"/>
      </w:numPr>
      <w:suppressAutoHyphens/>
      <w:spacing w:before="240" w:after="120"/>
      <w:jc w:val="left"/>
      <w:textAlignment w:val="baseline"/>
      <w:outlineLvl w:val="0"/>
    </w:pPr>
    <w:rPr>
      <w:rFonts w:ascii="ＭＳ 明朝" w:eastAsia="Times New Roman" w:hAnsi="ＭＳ 明朝" w:cs="Times New Roman"/>
      <w:b/>
      <w:bCs/>
      <w:kern w:val="0"/>
      <w:sz w:val="28"/>
      <w:szCs w:val="24"/>
    </w:rPr>
  </w:style>
  <w:style w:type="paragraph" w:styleId="2">
    <w:name w:val="heading 2"/>
    <w:basedOn w:val="a"/>
    <w:link w:val="20"/>
    <w:uiPriority w:val="99"/>
    <w:qFormat/>
    <w:rsid w:val="00F0618C"/>
    <w:pPr>
      <w:numPr>
        <w:numId w:val="2"/>
      </w:numPr>
      <w:suppressAutoHyphens/>
      <w:spacing w:before="200" w:after="120"/>
      <w:jc w:val="left"/>
      <w:textAlignment w:val="baseline"/>
      <w:outlineLvl w:val="1"/>
    </w:pPr>
    <w:rPr>
      <w:rFonts w:ascii="ＭＳ 明朝" w:eastAsia="Times New Roman" w:hAnsi="ＭＳ 明朝" w:cs="Times New Roman"/>
      <w:b/>
      <w:bCs/>
      <w:color w:val="2F5496" w:themeColor="accent1" w:themeShade="BF"/>
      <w:kern w:val="0"/>
      <w:sz w:val="26"/>
      <w:szCs w:val="24"/>
    </w:rPr>
  </w:style>
  <w:style w:type="paragraph" w:styleId="3">
    <w:name w:val="heading 3"/>
    <w:basedOn w:val="a"/>
    <w:link w:val="30"/>
    <w:uiPriority w:val="99"/>
    <w:qFormat/>
    <w:rsid w:val="00314628"/>
    <w:pPr>
      <w:numPr>
        <w:numId w:val="3"/>
      </w:numPr>
      <w:suppressAutoHyphens/>
      <w:spacing w:before="140" w:after="120"/>
      <w:jc w:val="left"/>
      <w:textAlignment w:val="baseline"/>
      <w:outlineLvl w:val="2"/>
    </w:pPr>
    <w:rPr>
      <w:rFonts w:ascii="ＭＳ 明朝" w:eastAsia="Times New Roman" w:hAnsi="ＭＳ 明朝" w:cs="Times New Roman"/>
      <w:b/>
      <w:bCs/>
      <w:color w:val="538135" w:themeColor="accent6" w:themeShade="BF"/>
      <w:kern w:val="0"/>
      <w:sz w:val="26"/>
      <w:szCs w:val="24"/>
    </w:rPr>
  </w:style>
  <w:style w:type="paragraph" w:styleId="4">
    <w:name w:val="heading 4"/>
    <w:basedOn w:val="a"/>
    <w:link w:val="40"/>
    <w:uiPriority w:val="99"/>
    <w:qFormat/>
    <w:rsid w:val="00314628"/>
    <w:pPr>
      <w:keepNext/>
      <w:numPr>
        <w:numId w:val="1"/>
      </w:numPr>
      <w:suppressAutoHyphens/>
      <w:jc w:val="left"/>
      <w:textAlignment w:val="baseline"/>
      <w:outlineLvl w:val="3"/>
    </w:pPr>
    <w:rPr>
      <w:rFonts w:asciiTheme="majorHAnsi" w:eastAsiaTheme="majorEastAsia" w:hAnsiTheme="majorHAnsi" w:cstheme="majorBidi"/>
      <w:color w:val="806000" w:themeColor="accent4" w:themeShade="80"/>
      <w:kern w:val="0"/>
      <w:sz w:val="25"/>
      <w:szCs w:val="24"/>
    </w:rPr>
  </w:style>
  <w:style w:type="paragraph" w:styleId="5">
    <w:name w:val="heading 5"/>
    <w:basedOn w:val="a"/>
    <w:next w:val="a"/>
    <w:link w:val="50"/>
    <w:uiPriority w:val="9"/>
    <w:unhideWhenUsed/>
    <w:qFormat/>
    <w:rsid w:val="00314628"/>
    <w:pPr>
      <w:keepNext/>
      <w:numPr>
        <w:numId w:val="5"/>
      </w:numPr>
      <w:suppressAutoHyphens/>
      <w:jc w:val="left"/>
      <w:textAlignment w:val="baseline"/>
      <w:outlineLvl w:val="4"/>
    </w:pPr>
    <w:rPr>
      <w:rFonts w:asciiTheme="majorHAnsi" w:eastAsiaTheme="majorEastAsia" w:hAnsiTheme="majorHAnsi" w:cstheme="majorBidi"/>
      <w:color w:val="8B031A"/>
      <w:kern w:val="0"/>
      <w:sz w:val="24"/>
      <w:szCs w:val="24"/>
    </w:rPr>
  </w:style>
  <w:style w:type="paragraph" w:styleId="6">
    <w:name w:val="heading 6"/>
    <w:basedOn w:val="a"/>
    <w:next w:val="a"/>
    <w:link w:val="60"/>
    <w:uiPriority w:val="9"/>
    <w:unhideWhenUsed/>
    <w:qFormat/>
    <w:rsid w:val="0012073E"/>
    <w:pPr>
      <w:keepNext/>
      <w:ind w:leftChars="200" w:left="2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インターネットリンク"/>
    <w:basedOn w:val="a0"/>
    <w:uiPriority w:val="99"/>
    <w:rsid w:val="00D7324D"/>
    <w:rPr>
      <w:color w:val="4F81BD"/>
    </w:rPr>
  </w:style>
  <w:style w:type="paragraph" w:customStyle="1" w:styleId="a4">
    <w:name w:val="ツイート"/>
    <w:basedOn w:val="a"/>
    <w:qFormat/>
    <w:rsid w:val="00D7324D"/>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uppressAutoHyphens/>
      <w:spacing w:line="200" w:lineRule="exact"/>
      <w:ind w:leftChars="200" w:left="200"/>
      <w:jc w:val="left"/>
      <w:textAlignment w:val="baseline"/>
    </w:pPr>
    <w:rPr>
      <w:rFonts w:ascii="Yu Gothic UI" w:eastAsia="Yu Gothic UI" w:hAnsi="Yu Gothic UI" w:cs="Yu Gothic UI"/>
      <w:kern w:val="0"/>
      <w:sz w:val="20"/>
      <w:szCs w:val="24"/>
    </w:rPr>
  </w:style>
  <w:style w:type="paragraph" w:customStyle="1" w:styleId="a5">
    <w:name w:val="引用コード"/>
    <w:basedOn w:val="a"/>
    <w:qFormat/>
    <w:rsid w:val="00D7324D"/>
    <w:pPr>
      <w:suppressAutoHyphens/>
      <w:spacing w:line="200" w:lineRule="exact"/>
      <w:ind w:right="567"/>
      <w:jc w:val="left"/>
      <w:textAlignment w:val="baseline"/>
    </w:pPr>
    <w:rPr>
      <w:rFonts w:ascii="Yu Gothic UI" w:eastAsia="Yu Gothic UI" w:hAnsi="Yu Gothic UI" w:cs="Yu Gothic UI"/>
      <w:kern w:val="0"/>
      <w:sz w:val="20"/>
      <w:szCs w:val="24"/>
    </w:rPr>
  </w:style>
  <w:style w:type="paragraph" w:styleId="a6">
    <w:name w:val="Quote"/>
    <w:basedOn w:val="a"/>
    <w:next w:val="a"/>
    <w:link w:val="a7"/>
    <w:uiPriority w:val="29"/>
    <w:qFormat/>
    <w:rsid w:val="00D7324D"/>
    <w:pPr>
      <w:suppressAutoHyphens/>
      <w:spacing w:before="200" w:after="160"/>
      <w:ind w:left="864" w:right="864"/>
      <w:jc w:val="center"/>
      <w:textAlignment w:val="baseline"/>
    </w:pPr>
    <w:rPr>
      <w:rFonts w:ascii="Yu Gothic UI" w:eastAsia="Yu Gothic UI" w:hAnsi="Yu Gothic UI" w:cs="Yu Gothic UI"/>
      <w:i/>
      <w:iCs/>
      <w:color w:val="404040" w:themeColor="text1" w:themeTint="BF"/>
      <w:kern w:val="0"/>
      <w:sz w:val="24"/>
      <w:szCs w:val="24"/>
    </w:rPr>
  </w:style>
  <w:style w:type="character" w:customStyle="1" w:styleId="a7">
    <w:name w:val="引用文 (文字)"/>
    <w:basedOn w:val="a0"/>
    <w:link w:val="a6"/>
    <w:uiPriority w:val="29"/>
    <w:rsid w:val="00D7324D"/>
    <w:rPr>
      <w:rFonts w:ascii="Yu Gothic UI" w:eastAsia="Yu Gothic UI" w:hAnsi="Yu Gothic UI" w:cs="Yu Gothic UI"/>
      <w:i/>
      <w:iCs/>
      <w:color w:val="404040" w:themeColor="text1" w:themeTint="BF"/>
      <w:kern w:val="0"/>
      <w:sz w:val="24"/>
      <w:szCs w:val="24"/>
    </w:rPr>
  </w:style>
  <w:style w:type="character" w:customStyle="1" w:styleId="10">
    <w:name w:val="見出し 1 (文字)"/>
    <w:basedOn w:val="a0"/>
    <w:link w:val="1"/>
    <w:uiPriority w:val="99"/>
    <w:qFormat/>
    <w:rsid w:val="00314628"/>
    <w:rPr>
      <w:rFonts w:ascii="ＭＳ 明朝" w:eastAsia="Times New Roman" w:hAnsi="ＭＳ 明朝" w:cs="Times New Roman"/>
      <w:b/>
      <w:bCs/>
      <w:kern w:val="0"/>
      <w:sz w:val="28"/>
      <w:szCs w:val="24"/>
    </w:rPr>
  </w:style>
  <w:style w:type="character" w:customStyle="1" w:styleId="20">
    <w:name w:val="見出し 2 (文字)"/>
    <w:basedOn w:val="a0"/>
    <w:link w:val="2"/>
    <w:uiPriority w:val="99"/>
    <w:qFormat/>
    <w:rsid w:val="00314628"/>
    <w:rPr>
      <w:rFonts w:ascii="ＭＳ 明朝" w:eastAsia="Times New Roman" w:hAnsi="ＭＳ 明朝" w:cs="Times New Roman"/>
      <w:b/>
      <w:bCs/>
      <w:color w:val="2F5496" w:themeColor="accent1" w:themeShade="BF"/>
      <w:kern w:val="0"/>
      <w:sz w:val="26"/>
      <w:szCs w:val="24"/>
    </w:rPr>
  </w:style>
  <w:style w:type="character" w:customStyle="1" w:styleId="30">
    <w:name w:val="見出し 3 (文字)"/>
    <w:basedOn w:val="a0"/>
    <w:link w:val="3"/>
    <w:uiPriority w:val="99"/>
    <w:qFormat/>
    <w:rsid w:val="00314628"/>
    <w:rPr>
      <w:rFonts w:ascii="ＭＳ 明朝" w:eastAsia="Times New Roman" w:hAnsi="ＭＳ 明朝" w:cs="Times New Roman"/>
      <w:b/>
      <w:bCs/>
      <w:color w:val="538135" w:themeColor="accent6" w:themeShade="BF"/>
      <w:kern w:val="0"/>
      <w:sz w:val="26"/>
      <w:szCs w:val="24"/>
    </w:rPr>
  </w:style>
  <w:style w:type="character" w:customStyle="1" w:styleId="40">
    <w:name w:val="見出し 4 (文字)"/>
    <w:basedOn w:val="a0"/>
    <w:link w:val="4"/>
    <w:uiPriority w:val="99"/>
    <w:qFormat/>
    <w:rsid w:val="00314628"/>
    <w:rPr>
      <w:rFonts w:asciiTheme="majorHAnsi" w:eastAsiaTheme="majorEastAsia" w:hAnsiTheme="majorHAnsi" w:cstheme="majorBidi"/>
      <w:color w:val="806000" w:themeColor="accent4" w:themeShade="80"/>
      <w:kern w:val="0"/>
      <w:sz w:val="25"/>
      <w:szCs w:val="24"/>
    </w:rPr>
  </w:style>
  <w:style w:type="character" w:customStyle="1" w:styleId="50">
    <w:name w:val="見出し 5 (文字)"/>
    <w:basedOn w:val="a0"/>
    <w:link w:val="5"/>
    <w:uiPriority w:val="9"/>
    <w:qFormat/>
    <w:rsid w:val="00314628"/>
    <w:rPr>
      <w:rFonts w:asciiTheme="majorHAnsi" w:eastAsiaTheme="majorEastAsia" w:hAnsiTheme="majorHAnsi" w:cstheme="majorBidi"/>
      <w:color w:val="8B031A"/>
      <w:kern w:val="0"/>
      <w:sz w:val="24"/>
      <w:szCs w:val="24"/>
    </w:rPr>
  </w:style>
  <w:style w:type="paragraph" w:styleId="a8">
    <w:name w:val="header"/>
    <w:basedOn w:val="a"/>
    <w:link w:val="a9"/>
    <w:uiPriority w:val="99"/>
    <w:unhideWhenUsed/>
    <w:rsid w:val="00F7156E"/>
    <w:pPr>
      <w:tabs>
        <w:tab w:val="center" w:pos="4252"/>
        <w:tab w:val="right" w:pos="8504"/>
      </w:tabs>
      <w:snapToGrid w:val="0"/>
    </w:pPr>
  </w:style>
  <w:style w:type="character" w:customStyle="1" w:styleId="a9">
    <w:name w:val="ヘッダー (文字)"/>
    <w:basedOn w:val="a0"/>
    <w:link w:val="a8"/>
    <w:uiPriority w:val="99"/>
    <w:qFormat/>
    <w:rsid w:val="00F7156E"/>
  </w:style>
  <w:style w:type="paragraph" w:styleId="aa">
    <w:name w:val="footer"/>
    <w:basedOn w:val="a"/>
    <w:link w:val="ab"/>
    <w:uiPriority w:val="99"/>
    <w:unhideWhenUsed/>
    <w:rsid w:val="00F7156E"/>
    <w:pPr>
      <w:tabs>
        <w:tab w:val="center" w:pos="4252"/>
        <w:tab w:val="right" w:pos="8504"/>
      </w:tabs>
      <w:snapToGrid w:val="0"/>
    </w:pPr>
  </w:style>
  <w:style w:type="character" w:customStyle="1" w:styleId="ab">
    <w:name w:val="フッター (文字)"/>
    <w:basedOn w:val="a0"/>
    <w:link w:val="aa"/>
    <w:uiPriority w:val="99"/>
    <w:qFormat/>
    <w:rsid w:val="00F7156E"/>
  </w:style>
  <w:style w:type="numbering" w:customStyle="1" w:styleId="11">
    <w:name w:val="リストなし1"/>
    <w:next w:val="a2"/>
    <w:uiPriority w:val="99"/>
    <w:semiHidden/>
    <w:unhideWhenUsed/>
    <w:rsid w:val="00F7156E"/>
  </w:style>
  <w:style w:type="character" w:customStyle="1" w:styleId="ac">
    <w:name w:val="本文 (文字)"/>
    <w:basedOn w:val="a0"/>
    <w:uiPriority w:val="99"/>
    <w:qFormat/>
    <w:rsid w:val="00F7156E"/>
  </w:style>
  <w:style w:type="character" w:customStyle="1" w:styleId="ad">
    <w:name w:val="番号付け記号"/>
    <w:uiPriority w:val="99"/>
    <w:qFormat/>
    <w:rsid w:val="00F7156E"/>
    <w:rPr>
      <w:rFonts w:ascii="ＭＳ 明朝" w:eastAsia="游明朝" w:hAnsi="ＭＳ 明朝" w:cs="游明朝"/>
      <w:sz w:val="24"/>
      <w:szCs w:val="24"/>
    </w:rPr>
  </w:style>
  <w:style w:type="character" w:customStyle="1" w:styleId="st">
    <w:name w:val="st"/>
    <w:uiPriority w:val="99"/>
    <w:qFormat/>
    <w:rsid w:val="00F7156E"/>
    <w:rPr>
      <w:rFonts w:ascii="ＭＳ 明朝" w:eastAsia="游明朝" w:hAnsi="ＭＳ 明朝" w:cs="游明朝"/>
      <w:sz w:val="24"/>
      <w:szCs w:val="24"/>
    </w:rPr>
  </w:style>
  <w:style w:type="character" w:customStyle="1" w:styleId="ae">
    <w:name w:val="強調"/>
    <w:uiPriority w:val="99"/>
    <w:qFormat/>
    <w:rsid w:val="00F7156E"/>
    <w:rPr>
      <w:rFonts w:ascii="ＭＳ 明朝" w:eastAsia="游明朝" w:hAnsi="ＭＳ 明朝" w:cs="游明朝"/>
      <w:i/>
      <w:iCs/>
      <w:sz w:val="24"/>
      <w:szCs w:val="24"/>
    </w:rPr>
  </w:style>
  <w:style w:type="character" w:customStyle="1" w:styleId="af">
    <w:name w:val="脚注(標準)"/>
    <w:uiPriority w:val="99"/>
    <w:qFormat/>
    <w:rsid w:val="00F7156E"/>
    <w:rPr>
      <w:sz w:val="24"/>
      <w:szCs w:val="24"/>
      <w:vertAlign w:val="superscript"/>
    </w:rPr>
  </w:style>
  <w:style w:type="character" w:customStyle="1" w:styleId="af0">
    <w:name w:val="脚注ｴﾘｱ(標準)"/>
    <w:uiPriority w:val="99"/>
    <w:qFormat/>
    <w:rsid w:val="00F7156E"/>
  </w:style>
  <w:style w:type="character" w:customStyle="1" w:styleId="af1">
    <w:name w:val="訪れたインターネットリンク"/>
    <w:basedOn w:val="a0"/>
    <w:uiPriority w:val="99"/>
    <w:rsid w:val="00F7156E"/>
    <w:rPr>
      <w:color w:val="800080"/>
      <w:u w:val="single" w:color="800080"/>
    </w:rPr>
  </w:style>
  <w:style w:type="paragraph" w:customStyle="1" w:styleId="af2">
    <w:name w:val="見出し"/>
    <w:next w:val="af3"/>
    <w:uiPriority w:val="99"/>
    <w:qFormat/>
    <w:rsid w:val="00F7156E"/>
    <w:pPr>
      <w:widowControl w:val="0"/>
      <w:suppressAutoHyphens/>
      <w:spacing w:before="240" w:after="120"/>
      <w:textAlignment w:val="baseline"/>
    </w:pPr>
    <w:rPr>
      <w:rFonts w:ascii="ＭＳ 明朝" w:eastAsia="Times New Roman" w:hAnsi="ＭＳ 明朝" w:cs="Times New Roman"/>
      <w:kern w:val="0"/>
      <w:sz w:val="28"/>
      <w:szCs w:val="28"/>
    </w:rPr>
  </w:style>
  <w:style w:type="paragraph" w:styleId="af3">
    <w:name w:val="Body Text"/>
    <w:basedOn w:val="a"/>
    <w:link w:val="12"/>
    <w:uiPriority w:val="99"/>
    <w:rsid w:val="00F7156E"/>
    <w:pPr>
      <w:suppressAutoHyphens/>
      <w:spacing w:after="140"/>
      <w:jc w:val="left"/>
      <w:textAlignment w:val="baseline"/>
    </w:pPr>
    <w:rPr>
      <w:rFonts w:ascii="Yu Gothic UI" w:eastAsia="Yu Gothic UI" w:hAnsi="Yu Gothic UI" w:cs="Times New Roman"/>
      <w:kern w:val="0"/>
      <w:sz w:val="24"/>
      <w:szCs w:val="24"/>
    </w:rPr>
  </w:style>
  <w:style w:type="character" w:customStyle="1" w:styleId="12">
    <w:name w:val="本文 (文字)1"/>
    <w:basedOn w:val="a0"/>
    <w:link w:val="af3"/>
    <w:uiPriority w:val="99"/>
    <w:rsid w:val="00F7156E"/>
    <w:rPr>
      <w:rFonts w:ascii="Yu Gothic UI" w:eastAsia="Yu Gothic UI" w:hAnsi="Yu Gothic UI" w:cs="Times New Roman"/>
      <w:kern w:val="0"/>
      <w:sz w:val="24"/>
      <w:szCs w:val="24"/>
    </w:rPr>
  </w:style>
  <w:style w:type="paragraph" w:styleId="af4">
    <w:name w:val="List"/>
    <w:basedOn w:val="a"/>
    <w:uiPriority w:val="99"/>
    <w:rsid w:val="00F7156E"/>
    <w:pPr>
      <w:suppressAutoHyphens/>
      <w:spacing w:after="140"/>
      <w:jc w:val="left"/>
      <w:textAlignment w:val="baseline"/>
    </w:pPr>
    <w:rPr>
      <w:rFonts w:ascii="Yu Gothic UI" w:eastAsia="Yu Gothic UI" w:hAnsi="Yu Gothic UI" w:cs="Times New Roman"/>
      <w:kern w:val="0"/>
      <w:sz w:val="24"/>
      <w:szCs w:val="24"/>
    </w:rPr>
  </w:style>
  <w:style w:type="paragraph" w:styleId="af5">
    <w:name w:val="caption"/>
    <w:basedOn w:val="a"/>
    <w:uiPriority w:val="99"/>
    <w:qFormat/>
    <w:rsid w:val="00F7156E"/>
    <w:pPr>
      <w:suppressAutoHyphens/>
      <w:spacing w:before="120" w:after="120"/>
      <w:jc w:val="left"/>
      <w:textAlignment w:val="baseline"/>
    </w:pPr>
    <w:rPr>
      <w:rFonts w:ascii="ＭＳ 明朝" w:eastAsia="Times New Roman" w:hAnsi="ＭＳ 明朝" w:cs="Times New Roman"/>
      <w:i/>
      <w:iCs/>
      <w:kern w:val="0"/>
      <w:sz w:val="24"/>
      <w:szCs w:val="24"/>
    </w:rPr>
  </w:style>
  <w:style w:type="paragraph" w:customStyle="1" w:styleId="af6">
    <w:name w:val="索引"/>
    <w:uiPriority w:val="99"/>
    <w:qFormat/>
    <w:rsid w:val="00F7156E"/>
    <w:pPr>
      <w:widowControl w:val="0"/>
      <w:suppressAutoHyphens/>
      <w:textAlignment w:val="baseline"/>
    </w:pPr>
    <w:rPr>
      <w:rFonts w:ascii="Yu Gothic UI" w:eastAsia="Yu Gothic UI" w:hAnsi="Yu Gothic UI" w:cs="Times New Roman"/>
      <w:kern w:val="0"/>
      <w:sz w:val="24"/>
      <w:szCs w:val="24"/>
    </w:rPr>
  </w:style>
  <w:style w:type="paragraph" w:customStyle="1" w:styleId="af7">
    <w:name w:val="ヘッダーとフッター"/>
    <w:uiPriority w:val="99"/>
    <w:qFormat/>
    <w:rsid w:val="00F7156E"/>
    <w:pPr>
      <w:widowControl w:val="0"/>
      <w:suppressAutoHyphens/>
      <w:textAlignment w:val="baseline"/>
    </w:pPr>
    <w:rPr>
      <w:rFonts w:ascii="Yu Gothic UI" w:eastAsia="Yu Gothic UI" w:hAnsi="Yu Gothic UI" w:cs="Times New Roman"/>
      <w:kern w:val="0"/>
      <w:sz w:val="24"/>
      <w:szCs w:val="24"/>
    </w:rPr>
  </w:style>
  <w:style w:type="character" w:customStyle="1" w:styleId="13">
    <w:name w:val="フッター (文字)1"/>
    <w:basedOn w:val="a0"/>
    <w:uiPriority w:val="99"/>
    <w:rsid w:val="00F7156E"/>
    <w:rPr>
      <w:rFonts w:ascii="Yu Gothic UI" w:eastAsia="Yu Gothic UI" w:hAnsi="Yu Gothic UI"/>
      <w:kern w:val="0"/>
      <w:sz w:val="24"/>
      <w:szCs w:val="24"/>
    </w:rPr>
  </w:style>
  <w:style w:type="character" w:customStyle="1" w:styleId="14">
    <w:name w:val="ヘッダー (文字)1"/>
    <w:basedOn w:val="a0"/>
    <w:uiPriority w:val="99"/>
    <w:rsid w:val="00F7156E"/>
    <w:rPr>
      <w:rFonts w:ascii="Yu Gothic UI" w:eastAsia="Yu Gothic UI" w:hAnsi="Yu Gothic UI"/>
      <w:kern w:val="0"/>
      <w:sz w:val="24"/>
      <w:szCs w:val="24"/>
    </w:rPr>
  </w:style>
  <w:style w:type="paragraph" w:customStyle="1" w:styleId="af8">
    <w:name w:val="リンク"/>
    <w:uiPriority w:val="99"/>
    <w:qFormat/>
    <w:rsid w:val="00F7156E"/>
    <w:pPr>
      <w:widowControl w:val="0"/>
      <w:suppressAutoHyphens/>
      <w:ind w:left="1814"/>
      <w:textAlignment w:val="baseline"/>
    </w:pPr>
    <w:rPr>
      <w:rFonts w:ascii="Yu Gothic UI" w:eastAsia="Yu Gothic UI" w:hAnsi="Yu Gothic UI" w:cs="Times New Roman"/>
      <w:kern w:val="0"/>
      <w:sz w:val="24"/>
      <w:szCs w:val="21"/>
    </w:rPr>
  </w:style>
  <w:style w:type="paragraph" w:customStyle="1" w:styleId="Compact">
    <w:name w:val="Compact"/>
    <w:uiPriority w:val="99"/>
    <w:qFormat/>
    <w:rsid w:val="00F7156E"/>
    <w:pPr>
      <w:widowControl w:val="0"/>
      <w:suppressAutoHyphens/>
      <w:spacing w:before="36" w:after="36"/>
      <w:textAlignment w:val="baseline"/>
    </w:pPr>
    <w:rPr>
      <w:rFonts w:ascii="Cambria" w:eastAsia="ＭＳ 明朝" w:hAnsi="Cambria" w:cs="ＭＳ 明朝"/>
      <w:kern w:val="0"/>
      <w:sz w:val="24"/>
      <w:szCs w:val="24"/>
    </w:rPr>
  </w:style>
  <w:style w:type="paragraph" w:styleId="af9">
    <w:name w:val="List Paragraph"/>
    <w:basedOn w:val="a"/>
    <w:uiPriority w:val="34"/>
    <w:qFormat/>
    <w:rsid w:val="00F7156E"/>
    <w:pPr>
      <w:suppressAutoHyphens/>
      <w:ind w:left="840"/>
      <w:jc w:val="left"/>
      <w:textAlignment w:val="baseline"/>
    </w:pPr>
    <w:rPr>
      <w:rFonts w:ascii="Yu Gothic UI" w:eastAsia="Yu Gothic UI" w:hAnsi="Yu Gothic UI" w:cs="Yu Gothic UI"/>
      <w:kern w:val="0"/>
      <w:sz w:val="24"/>
      <w:szCs w:val="24"/>
    </w:rPr>
  </w:style>
  <w:style w:type="paragraph" w:customStyle="1" w:styleId="url">
    <w:name w:val="url"/>
    <w:basedOn w:val="af3"/>
    <w:qFormat/>
    <w:rsid w:val="00F7156E"/>
    <w:pPr>
      <w:ind w:left="227"/>
    </w:pPr>
    <w:rPr>
      <w:color w:val="3465A4"/>
      <w:sz w:val="20"/>
    </w:rPr>
  </w:style>
  <w:style w:type="character" w:customStyle="1" w:styleId="css-901oao">
    <w:name w:val="css-901oao"/>
    <w:basedOn w:val="a0"/>
    <w:rsid w:val="00F7156E"/>
  </w:style>
  <w:style w:type="character" w:styleId="afa">
    <w:name w:val="Hyperlink"/>
    <w:basedOn w:val="a0"/>
    <w:uiPriority w:val="99"/>
    <w:semiHidden/>
    <w:rsid w:val="00F7156E"/>
    <w:rPr>
      <w:color w:val="0563C1" w:themeColor="hyperlink"/>
      <w:u w:val="single"/>
    </w:rPr>
  </w:style>
  <w:style w:type="character" w:styleId="afb">
    <w:name w:val="Unresolved Mention"/>
    <w:basedOn w:val="a0"/>
    <w:uiPriority w:val="99"/>
    <w:semiHidden/>
    <w:unhideWhenUsed/>
    <w:rsid w:val="00F7156E"/>
    <w:rPr>
      <w:color w:val="605E5C"/>
      <w:shd w:val="clear" w:color="auto" w:fill="E1DFDD"/>
    </w:rPr>
  </w:style>
  <w:style w:type="character" w:styleId="afc">
    <w:name w:val="FollowedHyperlink"/>
    <w:basedOn w:val="a0"/>
    <w:uiPriority w:val="99"/>
    <w:semiHidden/>
    <w:unhideWhenUsed/>
    <w:rsid w:val="00F7156E"/>
    <w:rPr>
      <w:color w:val="954F72" w:themeColor="followedHyperlink"/>
      <w:u w:val="single"/>
    </w:rPr>
  </w:style>
  <w:style w:type="character" w:customStyle="1" w:styleId="60">
    <w:name w:val="見出し 6 (文字)"/>
    <w:basedOn w:val="a0"/>
    <w:link w:val="6"/>
    <w:uiPriority w:val="9"/>
    <w:rsid w:val="00120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rono-hideki.hatenadiary.jp/entry/2020/11/04/163103" TargetMode="External"/><Relationship Id="rId13" Type="http://schemas.openxmlformats.org/officeDocument/2006/relationships/hyperlink" Target="https://t.co/f0pI29A2q9" TargetMode="External"/><Relationship Id="rId3" Type="http://schemas.openxmlformats.org/officeDocument/2006/relationships/settings" Target="settings.xml"/><Relationship Id="rId7" Type="http://schemas.openxmlformats.org/officeDocument/2006/relationships/hyperlink" Target="http://kk2020-09.blogspot.com/2020/11/regexpmotokentw2010-05-302020-10.html" TargetMode="External"/><Relationship Id="rId12" Type="http://schemas.openxmlformats.org/officeDocument/2006/relationships/hyperlink" Target="http://kk2020-09.blogspot.com/2020/10/regexp202010211249107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k2020-09.blogspot.com/2020/10/regexp2020102112491078.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kk2020-09.blogspot.com/2020/11/regexpmotokentw2010-04-172020-05.html" TargetMode="External"/><Relationship Id="rId4" Type="http://schemas.openxmlformats.org/officeDocument/2006/relationships/webSettings" Target="webSettings.xml"/><Relationship Id="rId9" Type="http://schemas.openxmlformats.org/officeDocument/2006/relationships/hyperlink" Target="http://kk2020-09.blogspot.com/2020/11/tweet2009-12-15-19362020-11-04.htm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2489;&#12461;&#12517;&#12513;&#12531;&#12488;\Office%20&#12398;&#12459;&#12473;&#12479;&#12512;%20&#12486;&#12531;&#12503;&#12524;&#12540;&#12488;\202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2020.dotx</Template>
  <TotalTime>88</TotalTime>
  <Pages>227</Pages>
  <Words>22644</Words>
  <Characters>129072</Characters>
  <Application>Microsoft Office Word</Application>
  <DocSecurity>0</DocSecurity>
  <Lines>1075</Lines>
  <Paragraphs>302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 hirono</dc:creator>
  <cp:keywords/>
  <dc:description/>
  <cp:lastModifiedBy>廣野祭礼委員会メンバー</cp:lastModifiedBy>
  <cp:revision>11</cp:revision>
  <dcterms:created xsi:type="dcterms:W3CDTF">2020-11-10T00:23:00Z</dcterms:created>
  <dcterms:modified xsi:type="dcterms:W3CDTF">2020-11-12T01:47:00Z</dcterms:modified>
</cp:coreProperties>
</file>